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194196" w14:textId="77777777" w:rsidR="00CB3AAA" w:rsidRPr="001F2DBD" w:rsidRDefault="00CB3AAA"/>
    <w:sdt>
      <w:sdtPr>
        <w:rPr>
          <w:rFonts w:ascii="Arial" w:eastAsiaTheme="minorEastAsia" w:hAnsi="Arial" w:cs="Times New Roman"/>
          <w:b w:val="0"/>
          <w:color w:val="auto"/>
          <w:sz w:val="22"/>
          <w:szCs w:val="22"/>
        </w:rPr>
        <w:id w:val="1708527659"/>
        <w:docPartObj>
          <w:docPartGallery w:val="Table of Contents"/>
          <w:docPartUnique/>
        </w:docPartObj>
      </w:sdtPr>
      <w:sdtEndPr>
        <w:rPr>
          <w:rFonts w:asciiTheme="majorHAnsi" w:eastAsiaTheme="majorEastAsia" w:hAnsiTheme="majorHAnsi" w:cstheme="majorBidi"/>
          <w:b/>
          <w:bCs/>
          <w:color w:val="2F5496" w:themeColor="accent1" w:themeShade="BF"/>
          <w:sz w:val="32"/>
          <w:szCs w:val="32"/>
        </w:rPr>
      </w:sdtEndPr>
      <w:sdtContent>
        <w:p w14:paraId="1DEB5817" w14:textId="77777777" w:rsidR="00875520" w:rsidRDefault="00B3690F" w:rsidP="00875520">
          <w:pPr>
            <w:pStyle w:val="TOCHeading"/>
            <w:rPr>
              <w:noProof/>
            </w:rPr>
          </w:pPr>
          <w:r w:rsidRPr="001F2DBD">
            <w:rPr>
              <w:color w:val="auto"/>
              <w:u w:val="single"/>
            </w:rPr>
            <w:t>Table des matières</w:t>
          </w:r>
          <w:r w:rsidR="00875520">
            <w:fldChar w:fldCharType="begin"/>
          </w:r>
          <w:r w:rsidR="00875520">
            <w:instrText xml:space="preserve"> TOC \o "1-5" \h \z \u </w:instrText>
          </w:r>
          <w:r w:rsidR="00875520">
            <w:fldChar w:fldCharType="separate"/>
          </w:r>
        </w:p>
        <w:p w14:paraId="0B8ABD8C" w14:textId="05006298" w:rsidR="00875520" w:rsidRDefault="0095355A">
          <w:pPr>
            <w:pStyle w:val="TOC1"/>
            <w:tabs>
              <w:tab w:val="left" w:pos="440"/>
              <w:tab w:val="right" w:leader="dot" w:pos="9016"/>
            </w:tabs>
            <w:rPr>
              <w:rFonts w:asciiTheme="minorHAnsi" w:hAnsiTheme="minorHAnsi" w:cstheme="minorBidi"/>
              <w:noProof/>
            </w:rPr>
          </w:pPr>
          <w:hyperlink w:anchor="_Toc14701620" w:history="1">
            <w:r w:rsidR="00875520" w:rsidRPr="00242E04">
              <w:rPr>
                <w:rStyle w:val="Hyperlink"/>
                <w:noProof/>
              </w:rPr>
              <w:t>1</w:t>
            </w:r>
            <w:r w:rsidR="00875520">
              <w:rPr>
                <w:rFonts w:asciiTheme="minorHAnsi" w:hAnsiTheme="minorHAnsi" w:cstheme="minorBidi"/>
                <w:noProof/>
              </w:rPr>
              <w:tab/>
            </w:r>
            <w:r w:rsidR="00875520" w:rsidRPr="00242E04">
              <w:rPr>
                <w:rStyle w:val="Hyperlink"/>
                <w:noProof/>
              </w:rPr>
              <w:t>Introduction</w:t>
            </w:r>
            <w:r w:rsidR="00875520">
              <w:rPr>
                <w:noProof/>
                <w:webHidden/>
              </w:rPr>
              <w:tab/>
            </w:r>
            <w:r w:rsidR="00875520">
              <w:rPr>
                <w:noProof/>
                <w:webHidden/>
              </w:rPr>
              <w:fldChar w:fldCharType="begin"/>
            </w:r>
            <w:r w:rsidR="00875520">
              <w:rPr>
                <w:noProof/>
                <w:webHidden/>
              </w:rPr>
              <w:instrText xml:space="preserve"> PAGEREF _Toc14701620 \h </w:instrText>
            </w:r>
            <w:r w:rsidR="00875520">
              <w:rPr>
                <w:noProof/>
                <w:webHidden/>
              </w:rPr>
            </w:r>
            <w:r w:rsidR="00875520">
              <w:rPr>
                <w:noProof/>
                <w:webHidden/>
              </w:rPr>
              <w:fldChar w:fldCharType="separate"/>
            </w:r>
            <w:r w:rsidR="00875520">
              <w:rPr>
                <w:noProof/>
                <w:webHidden/>
              </w:rPr>
              <w:t>4</w:t>
            </w:r>
            <w:r w:rsidR="00875520">
              <w:rPr>
                <w:noProof/>
                <w:webHidden/>
              </w:rPr>
              <w:fldChar w:fldCharType="end"/>
            </w:r>
          </w:hyperlink>
        </w:p>
        <w:p w14:paraId="64965A08" w14:textId="5F016C84" w:rsidR="00875520" w:rsidRDefault="0095355A">
          <w:pPr>
            <w:pStyle w:val="TOC2"/>
            <w:tabs>
              <w:tab w:val="left" w:pos="880"/>
              <w:tab w:val="right" w:leader="dot" w:pos="9016"/>
            </w:tabs>
            <w:rPr>
              <w:rFonts w:asciiTheme="minorHAnsi" w:hAnsiTheme="minorHAnsi" w:cstheme="minorBidi"/>
              <w:noProof/>
            </w:rPr>
          </w:pPr>
          <w:hyperlink w:anchor="_Toc14701621" w:history="1">
            <w:r w:rsidR="00875520" w:rsidRPr="00242E04">
              <w:rPr>
                <w:rStyle w:val="Hyperlink"/>
                <w:noProof/>
              </w:rPr>
              <w:t>1.1</w:t>
            </w:r>
            <w:r w:rsidR="00875520">
              <w:rPr>
                <w:rFonts w:asciiTheme="minorHAnsi" w:hAnsiTheme="minorHAnsi" w:cstheme="minorBidi"/>
                <w:noProof/>
              </w:rPr>
              <w:tab/>
            </w:r>
            <w:r w:rsidR="00875520" w:rsidRPr="00242E04">
              <w:rPr>
                <w:rStyle w:val="Hyperlink"/>
                <w:noProof/>
              </w:rPr>
              <w:t>But du projet</w:t>
            </w:r>
            <w:r w:rsidR="00875520">
              <w:rPr>
                <w:noProof/>
                <w:webHidden/>
              </w:rPr>
              <w:tab/>
            </w:r>
            <w:r w:rsidR="00875520">
              <w:rPr>
                <w:noProof/>
                <w:webHidden/>
              </w:rPr>
              <w:fldChar w:fldCharType="begin"/>
            </w:r>
            <w:r w:rsidR="00875520">
              <w:rPr>
                <w:noProof/>
                <w:webHidden/>
              </w:rPr>
              <w:instrText xml:space="preserve"> PAGEREF _Toc14701621 \h </w:instrText>
            </w:r>
            <w:r w:rsidR="00875520">
              <w:rPr>
                <w:noProof/>
                <w:webHidden/>
              </w:rPr>
            </w:r>
            <w:r w:rsidR="00875520">
              <w:rPr>
                <w:noProof/>
                <w:webHidden/>
              </w:rPr>
              <w:fldChar w:fldCharType="separate"/>
            </w:r>
            <w:r w:rsidR="00875520">
              <w:rPr>
                <w:noProof/>
                <w:webHidden/>
              </w:rPr>
              <w:t>4</w:t>
            </w:r>
            <w:r w:rsidR="00875520">
              <w:rPr>
                <w:noProof/>
                <w:webHidden/>
              </w:rPr>
              <w:fldChar w:fldCharType="end"/>
            </w:r>
          </w:hyperlink>
        </w:p>
        <w:p w14:paraId="7708CB41" w14:textId="5B32A5F8" w:rsidR="00875520" w:rsidRDefault="0095355A">
          <w:pPr>
            <w:pStyle w:val="TOC2"/>
            <w:tabs>
              <w:tab w:val="left" w:pos="880"/>
              <w:tab w:val="right" w:leader="dot" w:pos="9016"/>
            </w:tabs>
            <w:rPr>
              <w:rFonts w:asciiTheme="minorHAnsi" w:hAnsiTheme="minorHAnsi" w:cstheme="minorBidi"/>
              <w:noProof/>
            </w:rPr>
          </w:pPr>
          <w:hyperlink w:anchor="_Toc14701622" w:history="1">
            <w:r w:rsidR="00875520" w:rsidRPr="00242E04">
              <w:rPr>
                <w:rStyle w:val="Hyperlink"/>
                <w:noProof/>
              </w:rPr>
              <w:t>1.2</w:t>
            </w:r>
            <w:r w:rsidR="00875520">
              <w:rPr>
                <w:rFonts w:asciiTheme="minorHAnsi" w:hAnsiTheme="minorHAnsi" w:cstheme="minorBidi"/>
                <w:noProof/>
              </w:rPr>
              <w:tab/>
            </w:r>
            <w:r w:rsidR="00875520" w:rsidRPr="00242E04">
              <w:rPr>
                <w:rStyle w:val="Hyperlink"/>
                <w:noProof/>
              </w:rPr>
              <w:t>Tâches à réaliser</w:t>
            </w:r>
            <w:r w:rsidR="00875520">
              <w:rPr>
                <w:noProof/>
                <w:webHidden/>
              </w:rPr>
              <w:tab/>
            </w:r>
            <w:r w:rsidR="00875520">
              <w:rPr>
                <w:noProof/>
                <w:webHidden/>
              </w:rPr>
              <w:fldChar w:fldCharType="begin"/>
            </w:r>
            <w:r w:rsidR="00875520">
              <w:rPr>
                <w:noProof/>
                <w:webHidden/>
              </w:rPr>
              <w:instrText xml:space="preserve"> PAGEREF _Toc14701622 \h </w:instrText>
            </w:r>
            <w:r w:rsidR="00875520">
              <w:rPr>
                <w:noProof/>
                <w:webHidden/>
              </w:rPr>
            </w:r>
            <w:r w:rsidR="00875520">
              <w:rPr>
                <w:noProof/>
                <w:webHidden/>
              </w:rPr>
              <w:fldChar w:fldCharType="separate"/>
            </w:r>
            <w:r w:rsidR="00875520">
              <w:rPr>
                <w:noProof/>
                <w:webHidden/>
              </w:rPr>
              <w:t>4</w:t>
            </w:r>
            <w:r w:rsidR="00875520">
              <w:rPr>
                <w:noProof/>
                <w:webHidden/>
              </w:rPr>
              <w:fldChar w:fldCharType="end"/>
            </w:r>
          </w:hyperlink>
        </w:p>
        <w:p w14:paraId="276A8177" w14:textId="760EC5CB" w:rsidR="00875520" w:rsidRDefault="0095355A">
          <w:pPr>
            <w:pStyle w:val="TOC1"/>
            <w:tabs>
              <w:tab w:val="left" w:pos="440"/>
              <w:tab w:val="right" w:leader="dot" w:pos="9016"/>
            </w:tabs>
            <w:rPr>
              <w:rFonts w:asciiTheme="minorHAnsi" w:hAnsiTheme="minorHAnsi" w:cstheme="minorBidi"/>
              <w:noProof/>
            </w:rPr>
          </w:pPr>
          <w:hyperlink w:anchor="_Toc14701623" w:history="1">
            <w:r w:rsidR="00875520" w:rsidRPr="00242E04">
              <w:rPr>
                <w:rStyle w:val="Hyperlink"/>
                <w:noProof/>
              </w:rPr>
              <w:t>2</w:t>
            </w:r>
            <w:r w:rsidR="00875520">
              <w:rPr>
                <w:rFonts w:asciiTheme="minorHAnsi" w:hAnsiTheme="minorHAnsi" w:cstheme="minorBidi"/>
                <w:noProof/>
              </w:rPr>
              <w:tab/>
            </w:r>
            <w:r w:rsidR="00875520" w:rsidRPr="00242E04">
              <w:rPr>
                <w:rStyle w:val="Hyperlink"/>
                <w:noProof/>
              </w:rPr>
              <w:t>Conception</w:t>
            </w:r>
            <w:r w:rsidR="00875520">
              <w:rPr>
                <w:noProof/>
                <w:webHidden/>
              </w:rPr>
              <w:tab/>
            </w:r>
            <w:r w:rsidR="00875520">
              <w:rPr>
                <w:noProof/>
                <w:webHidden/>
              </w:rPr>
              <w:fldChar w:fldCharType="begin"/>
            </w:r>
            <w:r w:rsidR="00875520">
              <w:rPr>
                <w:noProof/>
                <w:webHidden/>
              </w:rPr>
              <w:instrText xml:space="preserve"> PAGEREF _Toc14701623 \h </w:instrText>
            </w:r>
            <w:r w:rsidR="00875520">
              <w:rPr>
                <w:noProof/>
                <w:webHidden/>
              </w:rPr>
            </w:r>
            <w:r w:rsidR="00875520">
              <w:rPr>
                <w:noProof/>
                <w:webHidden/>
              </w:rPr>
              <w:fldChar w:fldCharType="separate"/>
            </w:r>
            <w:r w:rsidR="00875520">
              <w:rPr>
                <w:noProof/>
                <w:webHidden/>
              </w:rPr>
              <w:t>5</w:t>
            </w:r>
            <w:r w:rsidR="00875520">
              <w:rPr>
                <w:noProof/>
                <w:webHidden/>
              </w:rPr>
              <w:fldChar w:fldCharType="end"/>
            </w:r>
          </w:hyperlink>
        </w:p>
        <w:p w14:paraId="3BF567A8" w14:textId="4AFDFBD7" w:rsidR="00875520" w:rsidRDefault="0095355A">
          <w:pPr>
            <w:pStyle w:val="TOC2"/>
            <w:tabs>
              <w:tab w:val="left" w:pos="880"/>
              <w:tab w:val="right" w:leader="dot" w:pos="9016"/>
            </w:tabs>
            <w:rPr>
              <w:rFonts w:asciiTheme="minorHAnsi" w:hAnsiTheme="minorHAnsi" w:cstheme="minorBidi"/>
              <w:noProof/>
            </w:rPr>
          </w:pPr>
          <w:hyperlink w:anchor="_Toc14701624" w:history="1">
            <w:r w:rsidR="00875520" w:rsidRPr="00242E04">
              <w:rPr>
                <w:rStyle w:val="Hyperlink"/>
                <w:noProof/>
              </w:rPr>
              <w:t>2.1</w:t>
            </w:r>
            <w:r w:rsidR="00875520">
              <w:rPr>
                <w:rFonts w:asciiTheme="minorHAnsi" w:hAnsiTheme="minorHAnsi" w:cstheme="minorBidi"/>
                <w:noProof/>
              </w:rPr>
              <w:tab/>
            </w:r>
            <w:r w:rsidR="00875520" w:rsidRPr="00242E04">
              <w:rPr>
                <w:rStyle w:val="Hyperlink"/>
                <w:noProof/>
              </w:rPr>
              <w:t>Schéma de principe</w:t>
            </w:r>
            <w:r w:rsidR="00875520">
              <w:rPr>
                <w:noProof/>
                <w:webHidden/>
              </w:rPr>
              <w:tab/>
            </w:r>
            <w:r w:rsidR="00875520">
              <w:rPr>
                <w:noProof/>
                <w:webHidden/>
              </w:rPr>
              <w:fldChar w:fldCharType="begin"/>
            </w:r>
            <w:r w:rsidR="00875520">
              <w:rPr>
                <w:noProof/>
                <w:webHidden/>
              </w:rPr>
              <w:instrText xml:space="preserve"> PAGEREF _Toc14701624 \h </w:instrText>
            </w:r>
            <w:r w:rsidR="00875520">
              <w:rPr>
                <w:noProof/>
                <w:webHidden/>
              </w:rPr>
            </w:r>
            <w:r w:rsidR="00875520">
              <w:rPr>
                <w:noProof/>
                <w:webHidden/>
              </w:rPr>
              <w:fldChar w:fldCharType="separate"/>
            </w:r>
            <w:r w:rsidR="00875520">
              <w:rPr>
                <w:noProof/>
                <w:webHidden/>
              </w:rPr>
              <w:t>5</w:t>
            </w:r>
            <w:r w:rsidR="00875520">
              <w:rPr>
                <w:noProof/>
                <w:webHidden/>
              </w:rPr>
              <w:fldChar w:fldCharType="end"/>
            </w:r>
          </w:hyperlink>
        </w:p>
        <w:p w14:paraId="50965F10" w14:textId="1DC3A9CD" w:rsidR="00875520" w:rsidRDefault="0095355A">
          <w:pPr>
            <w:pStyle w:val="TOC2"/>
            <w:tabs>
              <w:tab w:val="left" w:pos="880"/>
              <w:tab w:val="right" w:leader="dot" w:pos="9016"/>
            </w:tabs>
            <w:rPr>
              <w:rFonts w:asciiTheme="minorHAnsi" w:hAnsiTheme="minorHAnsi" w:cstheme="minorBidi"/>
              <w:noProof/>
            </w:rPr>
          </w:pPr>
          <w:hyperlink w:anchor="_Toc14701625" w:history="1">
            <w:r w:rsidR="00875520" w:rsidRPr="00242E04">
              <w:rPr>
                <w:rStyle w:val="Hyperlink"/>
                <w:noProof/>
              </w:rPr>
              <w:t>2.2</w:t>
            </w:r>
            <w:r w:rsidR="00875520">
              <w:rPr>
                <w:rFonts w:asciiTheme="minorHAnsi" w:hAnsiTheme="minorHAnsi" w:cstheme="minorBidi"/>
                <w:noProof/>
              </w:rPr>
              <w:tab/>
            </w:r>
            <w:r w:rsidR="00875520" w:rsidRPr="00242E04">
              <w:rPr>
                <w:rStyle w:val="Hyperlink"/>
                <w:noProof/>
              </w:rPr>
              <w:t>Antenne log-périodique</w:t>
            </w:r>
            <w:r w:rsidR="00875520">
              <w:rPr>
                <w:noProof/>
                <w:webHidden/>
              </w:rPr>
              <w:tab/>
            </w:r>
            <w:r w:rsidR="00875520">
              <w:rPr>
                <w:noProof/>
                <w:webHidden/>
              </w:rPr>
              <w:fldChar w:fldCharType="begin"/>
            </w:r>
            <w:r w:rsidR="00875520">
              <w:rPr>
                <w:noProof/>
                <w:webHidden/>
              </w:rPr>
              <w:instrText xml:space="preserve"> PAGEREF _Toc14701625 \h </w:instrText>
            </w:r>
            <w:r w:rsidR="00875520">
              <w:rPr>
                <w:noProof/>
                <w:webHidden/>
              </w:rPr>
            </w:r>
            <w:r w:rsidR="00875520">
              <w:rPr>
                <w:noProof/>
                <w:webHidden/>
              </w:rPr>
              <w:fldChar w:fldCharType="separate"/>
            </w:r>
            <w:r w:rsidR="00875520">
              <w:rPr>
                <w:noProof/>
                <w:webHidden/>
              </w:rPr>
              <w:t>6</w:t>
            </w:r>
            <w:r w:rsidR="00875520">
              <w:rPr>
                <w:noProof/>
                <w:webHidden/>
              </w:rPr>
              <w:fldChar w:fldCharType="end"/>
            </w:r>
          </w:hyperlink>
        </w:p>
        <w:p w14:paraId="33C9CA25" w14:textId="4CD2DAE5" w:rsidR="00875520" w:rsidRDefault="0095355A">
          <w:pPr>
            <w:pStyle w:val="TOC3"/>
            <w:tabs>
              <w:tab w:val="left" w:pos="1320"/>
              <w:tab w:val="right" w:leader="dot" w:pos="9016"/>
            </w:tabs>
            <w:rPr>
              <w:rFonts w:asciiTheme="minorHAnsi" w:hAnsiTheme="minorHAnsi" w:cstheme="minorBidi"/>
              <w:noProof/>
            </w:rPr>
          </w:pPr>
          <w:hyperlink w:anchor="_Toc14701626" w:history="1">
            <w:r w:rsidR="00875520" w:rsidRPr="00242E04">
              <w:rPr>
                <w:rStyle w:val="Hyperlink"/>
                <w:noProof/>
                <w14:scene3d>
                  <w14:camera w14:prst="orthographicFront"/>
                  <w14:lightRig w14:rig="threePt" w14:dir="t">
                    <w14:rot w14:lat="0" w14:lon="0" w14:rev="0"/>
                  </w14:lightRig>
                </w14:scene3d>
              </w:rPr>
              <w:t>2.2.1</w:t>
            </w:r>
            <w:r w:rsidR="00875520">
              <w:rPr>
                <w:rFonts w:asciiTheme="minorHAnsi" w:hAnsiTheme="minorHAnsi" w:cstheme="minorBidi"/>
                <w:noProof/>
              </w:rPr>
              <w:tab/>
            </w:r>
            <w:r w:rsidR="00875520" w:rsidRPr="00242E04">
              <w:rPr>
                <w:rStyle w:val="Hyperlink"/>
                <w:noProof/>
              </w:rPr>
              <w:t>Définition</w:t>
            </w:r>
            <w:r w:rsidR="00875520">
              <w:rPr>
                <w:noProof/>
                <w:webHidden/>
              </w:rPr>
              <w:tab/>
            </w:r>
            <w:r w:rsidR="00875520">
              <w:rPr>
                <w:noProof/>
                <w:webHidden/>
              </w:rPr>
              <w:fldChar w:fldCharType="begin"/>
            </w:r>
            <w:r w:rsidR="00875520">
              <w:rPr>
                <w:noProof/>
                <w:webHidden/>
              </w:rPr>
              <w:instrText xml:space="preserve"> PAGEREF _Toc14701626 \h </w:instrText>
            </w:r>
            <w:r w:rsidR="00875520">
              <w:rPr>
                <w:noProof/>
                <w:webHidden/>
              </w:rPr>
            </w:r>
            <w:r w:rsidR="00875520">
              <w:rPr>
                <w:noProof/>
                <w:webHidden/>
              </w:rPr>
              <w:fldChar w:fldCharType="separate"/>
            </w:r>
            <w:r w:rsidR="00875520">
              <w:rPr>
                <w:noProof/>
                <w:webHidden/>
              </w:rPr>
              <w:t>6</w:t>
            </w:r>
            <w:r w:rsidR="00875520">
              <w:rPr>
                <w:noProof/>
                <w:webHidden/>
              </w:rPr>
              <w:fldChar w:fldCharType="end"/>
            </w:r>
          </w:hyperlink>
        </w:p>
        <w:p w14:paraId="5F5CC568" w14:textId="23C42CF5" w:rsidR="00875520" w:rsidRDefault="0095355A">
          <w:pPr>
            <w:pStyle w:val="TOC3"/>
            <w:tabs>
              <w:tab w:val="left" w:pos="1320"/>
              <w:tab w:val="right" w:leader="dot" w:pos="9016"/>
            </w:tabs>
            <w:rPr>
              <w:rFonts w:asciiTheme="minorHAnsi" w:hAnsiTheme="minorHAnsi" w:cstheme="minorBidi"/>
              <w:noProof/>
            </w:rPr>
          </w:pPr>
          <w:hyperlink w:anchor="_Toc14701627" w:history="1">
            <w:r w:rsidR="00875520" w:rsidRPr="00242E04">
              <w:rPr>
                <w:rStyle w:val="Hyperlink"/>
                <w:noProof/>
                <w14:scene3d>
                  <w14:camera w14:prst="orthographicFront"/>
                  <w14:lightRig w14:rig="threePt" w14:dir="t">
                    <w14:rot w14:lat="0" w14:lon="0" w14:rev="0"/>
                  </w14:lightRig>
                </w14:scene3d>
              </w:rPr>
              <w:t>2.2.2</w:t>
            </w:r>
            <w:r w:rsidR="00875520">
              <w:rPr>
                <w:rFonts w:asciiTheme="minorHAnsi" w:hAnsiTheme="minorHAnsi" w:cstheme="minorBidi"/>
                <w:noProof/>
              </w:rPr>
              <w:tab/>
            </w:r>
            <w:r w:rsidR="00875520" w:rsidRPr="00242E04">
              <w:rPr>
                <w:rStyle w:val="Hyperlink"/>
                <w:noProof/>
              </w:rPr>
              <w:t>Analyse</w:t>
            </w:r>
            <w:r w:rsidR="00875520">
              <w:rPr>
                <w:noProof/>
                <w:webHidden/>
              </w:rPr>
              <w:tab/>
            </w:r>
            <w:r w:rsidR="00875520">
              <w:rPr>
                <w:noProof/>
                <w:webHidden/>
              </w:rPr>
              <w:fldChar w:fldCharType="begin"/>
            </w:r>
            <w:r w:rsidR="00875520">
              <w:rPr>
                <w:noProof/>
                <w:webHidden/>
              </w:rPr>
              <w:instrText xml:space="preserve"> PAGEREF _Toc14701627 \h </w:instrText>
            </w:r>
            <w:r w:rsidR="00875520">
              <w:rPr>
                <w:noProof/>
                <w:webHidden/>
              </w:rPr>
            </w:r>
            <w:r w:rsidR="00875520">
              <w:rPr>
                <w:noProof/>
                <w:webHidden/>
              </w:rPr>
              <w:fldChar w:fldCharType="separate"/>
            </w:r>
            <w:r w:rsidR="00875520">
              <w:rPr>
                <w:noProof/>
                <w:webHidden/>
              </w:rPr>
              <w:t>6</w:t>
            </w:r>
            <w:r w:rsidR="00875520">
              <w:rPr>
                <w:noProof/>
                <w:webHidden/>
              </w:rPr>
              <w:fldChar w:fldCharType="end"/>
            </w:r>
          </w:hyperlink>
        </w:p>
        <w:p w14:paraId="050E0A11" w14:textId="12DBEDA7" w:rsidR="00875520" w:rsidRDefault="0095355A">
          <w:pPr>
            <w:pStyle w:val="TOC3"/>
            <w:tabs>
              <w:tab w:val="left" w:pos="1320"/>
              <w:tab w:val="right" w:leader="dot" w:pos="9016"/>
            </w:tabs>
            <w:rPr>
              <w:rFonts w:asciiTheme="minorHAnsi" w:hAnsiTheme="minorHAnsi" w:cstheme="minorBidi"/>
              <w:noProof/>
            </w:rPr>
          </w:pPr>
          <w:hyperlink w:anchor="_Toc14701628" w:history="1">
            <w:r w:rsidR="00875520" w:rsidRPr="00242E04">
              <w:rPr>
                <w:rStyle w:val="Hyperlink"/>
                <w:noProof/>
                <w14:scene3d>
                  <w14:camera w14:prst="orthographicFront"/>
                  <w14:lightRig w14:rig="threePt" w14:dir="t">
                    <w14:rot w14:lat="0" w14:lon="0" w14:rev="0"/>
                  </w14:lightRig>
                </w14:scene3d>
              </w:rPr>
              <w:t>2.2.3</w:t>
            </w:r>
            <w:r w:rsidR="00875520">
              <w:rPr>
                <w:rFonts w:asciiTheme="minorHAnsi" w:hAnsiTheme="minorHAnsi" w:cstheme="minorBidi"/>
                <w:noProof/>
              </w:rPr>
              <w:tab/>
            </w:r>
            <w:r w:rsidR="00875520" w:rsidRPr="00242E04">
              <w:rPr>
                <w:rStyle w:val="Hyperlink"/>
                <w:noProof/>
              </w:rPr>
              <w:t>Design</w:t>
            </w:r>
            <w:r w:rsidR="00875520">
              <w:rPr>
                <w:noProof/>
                <w:webHidden/>
              </w:rPr>
              <w:tab/>
            </w:r>
            <w:r w:rsidR="00875520">
              <w:rPr>
                <w:noProof/>
                <w:webHidden/>
              </w:rPr>
              <w:fldChar w:fldCharType="begin"/>
            </w:r>
            <w:r w:rsidR="00875520">
              <w:rPr>
                <w:noProof/>
                <w:webHidden/>
              </w:rPr>
              <w:instrText xml:space="preserve"> PAGEREF _Toc14701628 \h </w:instrText>
            </w:r>
            <w:r w:rsidR="00875520">
              <w:rPr>
                <w:noProof/>
                <w:webHidden/>
              </w:rPr>
            </w:r>
            <w:r w:rsidR="00875520">
              <w:rPr>
                <w:noProof/>
                <w:webHidden/>
              </w:rPr>
              <w:fldChar w:fldCharType="separate"/>
            </w:r>
            <w:r w:rsidR="00875520">
              <w:rPr>
                <w:noProof/>
                <w:webHidden/>
              </w:rPr>
              <w:t>7</w:t>
            </w:r>
            <w:r w:rsidR="00875520">
              <w:rPr>
                <w:noProof/>
                <w:webHidden/>
              </w:rPr>
              <w:fldChar w:fldCharType="end"/>
            </w:r>
          </w:hyperlink>
        </w:p>
        <w:p w14:paraId="06A4D524" w14:textId="61509FDB" w:rsidR="00875520" w:rsidRDefault="0095355A">
          <w:pPr>
            <w:pStyle w:val="TOC3"/>
            <w:tabs>
              <w:tab w:val="left" w:pos="1320"/>
              <w:tab w:val="right" w:leader="dot" w:pos="9016"/>
            </w:tabs>
            <w:rPr>
              <w:rFonts w:asciiTheme="minorHAnsi" w:hAnsiTheme="minorHAnsi" w:cstheme="minorBidi"/>
              <w:noProof/>
            </w:rPr>
          </w:pPr>
          <w:hyperlink w:anchor="_Toc14701629" w:history="1">
            <w:r w:rsidR="00875520" w:rsidRPr="00242E04">
              <w:rPr>
                <w:rStyle w:val="Hyperlink"/>
                <w:noProof/>
                <w14:scene3d>
                  <w14:camera w14:prst="orthographicFront"/>
                  <w14:lightRig w14:rig="threePt" w14:dir="t">
                    <w14:rot w14:lat="0" w14:lon="0" w14:rev="0"/>
                  </w14:lightRig>
                </w14:scene3d>
              </w:rPr>
              <w:t>2.2.4</w:t>
            </w:r>
            <w:r w:rsidR="00875520">
              <w:rPr>
                <w:rFonts w:asciiTheme="minorHAnsi" w:hAnsiTheme="minorHAnsi" w:cstheme="minorBidi"/>
                <w:noProof/>
              </w:rPr>
              <w:tab/>
            </w:r>
            <w:r w:rsidR="00875520" w:rsidRPr="00242E04">
              <w:rPr>
                <w:rStyle w:val="Hyperlink"/>
                <w:noProof/>
              </w:rPr>
              <w:t>Simulation</w:t>
            </w:r>
            <w:r w:rsidR="00875520">
              <w:rPr>
                <w:noProof/>
                <w:webHidden/>
              </w:rPr>
              <w:tab/>
            </w:r>
            <w:r w:rsidR="00875520">
              <w:rPr>
                <w:noProof/>
                <w:webHidden/>
              </w:rPr>
              <w:fldChar w:fldCharType="begin"/>
            </w:r>
            <w:r w:rsidR="00875520">
              <w:rPr>
                <w:noProof/>
                <w:webHidden/>
              </w:rPr>
              <w:instrText xml:space="preserve"> PAGEREF _Toc14701629 \h </w:instrText>
            </w:r>
            <w:r w:rsidR="00875520">
              <w:rPr>
                <w:noProof/>
                <w:webHidden/>
              </w:rPr>
            </w:r>
            <w:r w:rsidR="00875520">
              <w:rPr>
                <w:noProof/>
                <w:webHidden/>
              </w:rPr>
              <w:fldChar w:fldCharType="separate"/>
            </w:r>
            <w:r w:rsidR="00875520">
              <w:rPr>
                <w:noProof/>
                <w:webHidden/>
              </w:rPr>
              <w:t>12</w:t>
            </w:r>
            <w:r w:rsidR="00875520">
              <w:rPr>
                <w:noProof/>
                <w:webHidden/>
              </w:rPr>
              <w:fldChar w:fldCharType="end"/>
            </w:r>
          </w:hyperlink>
        </w:p>
        <w:p w14:paraId="7C918AEF" w14:textId="34FF2673" w:rsidR="00875520" w:rsidRDefault="0095355A">
          <w:pPr>
            <w:pStyle w:val="TOC4"/>
            <w:tabs>
              <w:tab w:val="left" w:pos="1760"/>
              <w:tab w:val="right" w:leader="dot" w:pos="9016"/>
            </w:tabs>
            <w:rPr>
              <w:rFonts w:asciiTheme="minorHAnsi" w:hAnsiTheme="minorHAnsi" w:cstheme="minorBidi"/>
              <w:noProof/>
            </w:rPr>
          </w:pPr>
          <w:hyperlink w:anchor="_Toc14701630" w:history="1">
            <w:r w:rsidR="00875520" w:rsidRPr="00242E04">
              <w:rPr>
                <w:rStyle w:val="Hyperlink"/>
                <w:noProof/>
              </w:rPr>
              <w:t>2.2.4.1</w:t>
            </w:r>
            <w:r w:rsidR="00875520">
              <w:rPr>
                <w:rFonts w:asciiTheme="minorHAnsi" w:hAnsiTheme="minorHAnsi" w:cstheme="minorBidi"/>
                <w:noProof/>
              </w:rPr>
              <w:tab/>
            </w:r>
            <w:r w:rsidR="00875520" w:rsidRPr="00242E04">
              <w:rPr>
                <w:rStyle w:val="Hyperlink"/>
                <w:noProof/>
              </w:rPr>
              <w:t>Impédance</w:t>
            </w:r>
            <w:r w:rsidR="00875520">
              <w:rPr>
                <w:noProof/>
                <w:webHidden/>
              </w:rPr>
              <w:tab/>
            </w:r>
            <w:r w:rsidR="00875520">
              <w:rPr>
                <w:noProof/>
                <w:webHidden/>
              </w:rPr>
              <w:fldChar w:fldCharType="begin"/>
            </w:r>
            <w:r w:rsidR="00875520">
              <w:rPr>
                <w:noProof/>
                <w:webHidden/>
              </w:rPr>
              <w:instrText xml:space="preserve"> PAGEREF _Toc14701630 \h </w:instrText>
            </w:r>
            <w:r w:rsidR="00875520">
              <w:rPr>
                <w:noProof/>
                <w:webHidden/>
              </w:rPr>
            </w:r>
            <w:r w:rsidR="00875520">
              <w:rPr>
                <w:noProof/>
                <w:webHidden/>
              </w:rPr>
              <w:fldChar w:fldCharType="separate"/>
            </w:r>
            <w:r w:rsidR="00875520">
              <w:rPr>
                <w:noProof/>
                <w:webHidden/>
              </w:rPr>
              <w:t>12</w:t>
            </w:r>
            <w:r w:rsidR="00875520">
              <w:rPr>
                <w:noProof/>
                <w:webHidden/>
              </w:rPr>
              <w:fldChar w:fldCharType="end"/>
            </w:r>
          </w:hyperlink>
        </w:p>
        <w:p w14:paraId="768BF040" w14:textId="40BAD01F" w:rsidR="00875520" w:rsidRDefault="0095355A">
          <w:pPr>
            <w:pStyle w:val="TOC4"/>
            <w:tabs>
              <w:tab w:val="left" w:pos="1760"/>
              <w:tab w:val="right" w:leader="dot" w:pos="9016"/>
            </w:tabs>
            <w:rPr>
              <w:rFonts w:asciiTheme="minorHAnsi" w:hAnsiTheme="minorHAnsi" w:cstheme="minorBidi"/>
              <w:noProof/>
            </w:rPr>
          </w:pPr>
          <w:hyperlink w:anchor="_Toc14701631" w:history="1">
            <w:r w:rsidR="00875520" w:rsidRPr="00242E04">
              <w:rPr>
                <w:rStyle w:val="Hyperlink"/>
                <w:noProof/>
              </w:rPr>
              <w:t>2.2.4.2</w:t>
            </w:r>
            <w:r w:rsidR="00875520">
              <w:rPr>
                <w:rFonts w:asciiTheme="minorHAnsi" w:hAnsiTheme="minorHAnsi" w:cstheme="minorBidi"/>
                <w:noProof/>
              </w:rPr>
              <w:tab/>
            </w:r>
            <w:r w:rsidR="00875520" w:rsidRPr="00242E04">
              <w:rPr>
                <w:rStyle w:val="Hyperlink"/>
                <w:noProof/>
              </w:rPr>
              <w:t>Réflexion</w:t>
            </w:r>
            <w:r w:rsidR="00875520">
              <w:rPr>
                <w:noProof/>
                <w:webHidden/>
              </w:rPr>
              <w:tab/>
            </w:r>
            <w:r w:rsidR="00875520">
              <w:rPr>
                <w:noProof/>
                <w:webHidden/>
              </w:rPr>
              <w:fldChar w:fldCharType="begin"/>
            </w:r>
            <w:r w:rsidR="00875520">
              <w:rPr>
                <w:noProof/>
                <w:webHidden/>
              </w:rPr>
              <w:instrText xml:space="preserve"> PAGEREF _Toc14701631 \h </w:instrText>
            </w:r>
            <w:r w:rsidR="00875520">
              <w:rPr>
                <w:noProof/>
                <w:webHidden/>
              </w:rPr>
            </w:r>
            <w:r w:rsidR="00875520">
              <w:rPr>
                <w:noProof/>
                <w:webHidden/>
              </w:rPr>
              <w:fldChar w:fldCharType="separate"/>
            </w:r>
            <w:r w:rsidR="00875520">
              <w:rPr>
                <w:noProof/>
                <w:webHidden/>
              </w:rPr>
              <w:t>13</w:t>
            </w:r>
            <w:r w:rsidR="00875520">
              <w:rPr>
                <w:noProof/>
                <w:webHidden/>
              </w:rPr>
              <w:fldChar w:fldCharType="end"/>
            </w:r>
          </w:hyperlink>
        </w:p>
        <w:p w14:paraId="718CCA26" w14:textId="514A4990" w:rsidR="00875520" w:rsidRDefault="0095355A">
          <w:pPr>
            <w:pStyle w:val="TOC4"/>
            <w:tabs>
              <w:tab w:val="left" w:pos="1760"/>
              <w:tab w:val="right" w:leader="dot" w:pos="9016"/>
            </w:tabs>
            <w:rPr>
              <w:rFonts w:asciiTheme="minorHAnsi" w:hAnsiTheme="minorHAnsi" w:cstheme="minorBidi"/>
              <w:noProof/>
            </w:rPr>
          </w:pPr>
          <w:hyperlink w:anchor="_Toc14701632" w:history="1">
            <w:r w:rsidR="00875520" w:rsidRPr="00242E04">
              <w:rPr>
                <w:rStyle w:val="Hyperlink"/>
                <w:noProof/>
              </w:rPr>
              <w:t>2.2.4.3</w:t>
            </w:r>
            <w:r w:rsidR="00875520">
              <w:rPr>
                <w:rFonts w:asciiTheme="minorHAnsi" w:hAnsiTheme="minorHAnsi" w:cstheme="minorBidi"/>
                <w:noProof/>
              </w:rPr>
              <w:tab/>
            </w:r>
            <w:r w:rsidR="00875520" w:rsidRPr="00242E04">
              <w:rPr>
                <w:rStyle w:val="Hyperlink"/>
                <w:noProof/>
              </w:rPr>
              <w:t>Radiation</w:t>
            </w:r>
            <w:r w:rsidR="00875520">
              <w:rPr>
                <w:noProof/>
                <w:webHidden/>
              </w:rPr>
              <w:tab/>
            </w:r>
            <w:r w:rsidR="00875520">
              <w:rPr>
                <w:noProof/>
                <w:webHidden/>
              </w:rPr>
              <w:fldChar w:fldCharType="begin"/>
            </w:r>
            <w:r w:rsidR="00875520">
              <w:rPr>
                <w:noProof/>
                <w:webHidden/>
              </w:rPr>
              <w:instrText xml:space="preserve"> PAGEREF _Toc14701632 \h </w:instrText>
            </w:r>
            <w:r w:rsidR="00875520">
              <w:rPr>
                <w:noProof/>
                <w:webHidden/>
              </w:rPr>
            </w:r>
            <w:r w:rsidR="00875520">
              <w:rPr>
                <w:noProof/>
                <w:webHidden/>
              </w:rPr>
              <w:fldChar w:fldCharType="separate"/>
            </w:r>
            <w:r w:rsidR="00875520">
              <w:rPr>
                <w:noProof/>
                <w:webHidden/>
              </w:rPr>
              <w:t>14</w:t>
            </w:r>
            <w:r w:rsidR="00875520">
              <w:rPr>
                <w:noProof/>
                <w:webHidden/>
              </w:rPr>
              <w:fldChar w:fldCharType="end"/>
            </w:r>
          </w:hyperlink>
        </w:p>
        <w:p w14:paraId="4133FA3B" w14:textId="49FCA7AC" w:rsidR="00875520" w:rsidRDefault="0095355A">
          <w:pPr>
            <w:pStyle w:val="TOC3"/>
            <w:tabs>
              <w:tab w:val="left" w:pos="1320"/>
              <w:tab w:val="right" w:leader="dot" w:pos="9016"/>
            </w:tabs>
            <w:rPr>
              <w:rFonts w:asciiTheme="minorHAnsi" w:hAnsiTheme="minorHAnsi" w:cstheme="minorBidi"/>
              <w:noProof/>
            </w:rPr>
          </w:pPr>
          <w:hyperlink w:anchor="_Toc14701633" w:history="1">
            <w:r w:rsidR="00875520" w:rsidRPr="00242E04">
              <w:rPr>
                <w:rStyle w:val="Hyperlink"/>
                <w:noProof/>
                <w14:scene3d>
                  <w14:camera w14:prst="orthographicFront"/>
                  <w14:lightRig w14:rig="threePt" w14:dir="t">
                    <w14:rot w14:lat="0" w14:lon="0" w14:rev="0"/>
                  </w14:lightRig>
                </w14:scene3d>
              </w:rPr>
              <w:t>2.2.5</w:t>
            </w:r>
            <w:r w:rsidR="00875520">
              <w:rPr>
                <w:rFonts w:asciiTheme="minorHAnsi" w:hAnsiTheme="minorHAnsi" w:cstheme="minorBidi"/>
                <w:noProof/>
              </w:rPr>
              <w:tab/>
            </w:r>
            <w:r w:rsidR="00875520" w:rsidRPr="00242E04">
              <w:rPr>
                <w:rStyle w:val="Hyperlink"/>
                <w:noProof/>
              </w:rPr>
              <w:t>Tests et résultats</w:t>
            </w:r>
            <w:r w:rsidR="00875520">
              <w:rPr>
                <w:noProof/>
                <w:webHidden/>
              </w:rPr>
              <w:tab/>
            </w:r>
            <w:r w:rsidR="00875520">
              <w:rPr>
                <w:noProof/>
                <w:webHidden/>
              </w:rPr>
              <w:fldChar w:fldCharType="begin"/>
            </w:r>
            <w:r w:rsidR="00875520">
              <w:rPr>
                <w:noProof/>
                <w:webHidden/>
              </w:rPr>
              <w:instrText xml:space="preserve"> PAGEREF _Toc14701633 \h </w:instrText>
            </w:r>
            <w:r w:rsidR="00875520">
              <w:rPr>
                <w:noProof/>
                <w:webHidden/>
              </w:rPr>
            </w:r>
            <w:r w:rsidR="00875520">
              <w:rPr>
                <w:noProof/>
                <w:webHidden/>
              </w:rPr>
              <w:fldChar w:fldCharType="separate"/>
            </w:r>
            <w:r w:rsidR="00875520">
              <w:rPr>
                <w:noProof/>
                <w:webHidden/>
              </w:rPr>
              <w:t>15</w:t>
            </w:r>
            <w:r w:rsidR="00875520">
              <w:rPr>
                <w:noProof/>
                <w:webHidden/>
              </w:rPr>
              <w:fldChar w:fldCharType="end"/>
            </w:r>
          </w:hyperlink>
        </w:p>
        <w:p w14:paraId="02138EF7" w14:textId="33F18504" w:rsidR="00875520" w:rsidRDefault="0095355A">
          <w:pPr>
            <w:pStyle w:val="TOC4"/>
            <w:tabs>
              <w:tab w:val="left" w:pos="1760"/>
              <w:tab w:val="right" w:leader="dot" w:pos="9016"/>
            </w:tabs>
            <w:rPr>
              <w:rFonts w:asciiTheme="minorHAnsi" w:hAnsiTheme="minorHAnsi" w:cstheme="minorBidi"/>
              <w:noProof/>
            </w:rPr>
          </w:pPr>
          <w:hyperlink w:anchor="_Toc14701634" w:history="1">
            <w:r w:rsidR="00875520" w:rsidRPr="00242E04">
              <w:rPr>
                <w:rStyle w:val="Hyperlink"/>
                <w:noProof/>
              </w:rPr>
              <w:t>2.2.5.1</w:t>
            </w:r>
            <w:r w:rsidR="00875520">
              <w:rPr>
                <w:rFonts w:asciiTheme="minorHAnsi" w:hAnsiTheme="minorHAnsi" w:cstheme="minorBidi"/>
                <w:noProof/>
              </w:rPr>
              <w:tab/>
            </w:r>
            <w:r w:rsidR="00875520" w:rsidRPr="00242E04">
              <w:rPr>
                <w:rStyle w:val="Hyperlink"/>
                <w:noProof/>
              </w:rPr>
              <w:t>PCB Test</w:t>
            </w:r>
            <w:r w:rsidR="00875520">
              <w:rPr>
                <w:noProof/>
                <w:webHidden/>
              </w:rPr>
              <w:tab/>
            </w:r>
            <w:r w:rsidR="00875520">
              <w:rPr>
                <w:noProof/>
                <w:webHidden/>
              </w:rPr>
              <w:fldChar w:fldCharType="begin"/>
            </w:r>
            <w:r w:rsidR="00875520">
              <w:rPr>
                <w:noProof/>
                <w:webHidden/>
              </w:rPr>
              <w:instrText xml:space="preserve"> PAGEREF _Toc14701634 \h </w:instrText>
            </w:r>
            <w:r w:rsidR="00875520">
              <w:rPr>
                <w:noProof/>
                <w:webHidden/>
              </w:rPr>
            </w:r>
            <w:r w:rsidR="00875520">
              <w:rPr>
                <w:noProof/>
                <w:webHidden/>
              </w:rPr>
              <w:fldChar w:fldCharType="separate"/>
            </w:r>
            <w:r w:rsidR="00875520">
              <w:rPr>
                <w:noProof/>
                <w:webHidden/>
              </w:rPr>
              <w:t>15</w:t>
            </w:r>
            <w:r w:rsidR="00875520">
              <w:rPr>
                <w:noProof/>
                <w:webHidden/>
              </w:rPr>
              <w:fldChar w:fldCharType="end"/>
            </w:r>
          </w:hyperlink>
        </w:p>
        <w:p w14:paraId="436051ED" w14:textId="0AF38759" w:rsidR="00875520" w:rsidRDefault="0095355A">
          <w:pPr>
            <w:pStyle w:val="TOC4"/>
            <w:tabs>
              <w:tab w:val="left" w:pos="1760"/>
              <w:tab w:val="right" w:leader="dot" w:pos="9016"/>
            </w:tabs>
            <w:rPr>
              <w:rFonts w:asciiTheme="minorHAnsi" w:hAnsiTheme="minorHAnsi" w:cstheme="minorBidi"/>
              <w:noProof/>
            </w:rPr>
          </w:pPr>
          <w:hyperlink w:anchor="_Toc14701635" w:history="1">
            <w:r w:rsidR="00875520" w:rsidRPr="00242E04">
              <w:rPr>
                <w:rStyle w:val="Hyperlink"/>
                <w:noProof/>
              </w:rPr>
              <w:t>2.2.5.2</w:t>
            </w:r>
            <w:r w:rsidR="00875520">
              <w:rPr>
                <w:rFonts w:asciiTheme="minorHAnsi" w:hAnsiTheme="minorHAnsi" w:cstheme="minorBidi"/>
                <w:noProof/>
              </w:rPr>
              <w:tab/>
            </w:r>
            <w:r w:rsidR="00875520" w:rsidRPr="00242E04">
              <w:rPr>
                <w:rStyle w:val="Hyperlink"/>
                <w:noProof/>
              </w:rPr>
              <w:t>Mesures</w:t>
            </w:r>
            <w:r w:rsidR="00875520">
              <w:rPr>
                <w:noProof/>
                <w:webHidden/>
              </w:rPr>
              <w:tab/>
            </w:r>
            <w:r w:rsidR="00875520">
              <w:rPr>
                <w:noProof/>
                <w:webHidden/>
              </w:rPr>
              <w:fldChar w:fldCharType="begin"/>
            </w:r>
            <w:r w:rsidR="00875520">
              <w:rPr>
                <w:noProof/>
                <w:webHidden/>
              </w:rPr>
              <w:instrText xml:space="preserve"> PAGEREF _Toc14701635 \h </w:instrText>
            </w:r>
            <w:r w:rsidR="00875520">
              <w:rPr>
                <w:noProof/>
                <w:webHidden/>
              </w:rPr>
            </w:r>
            <w:r w:rsidR="00875520">
              <w:rPr>
                <w:noProof/>
                <w:webHidden/>
              </w:rPr>
              <w:fldChar w:fldCharType="separate"/>
            </w:r>
            <w:r w:rsidR="00875520">
              <w:rPr>
                <w:noProof/>
                <w:webHidden/>
              </w:rPr>
              <w:t>16</w:t>
            </w:r>
            <w:r w:rsidR="00875520">
              <w:rPr>
                <w:noProof/>
                <w:webHidden/>
              </w:rPr>
              <w:fldChar w:fldCharType="end"/>
            </w:r>
          </w:hyperlink>
        </w:p>
        <w:p w14:paraId="6133D3C7" w14:textId="5A6080CF" w:rsidR="00875520" w:rsidRDefault="0095355A">
          <w:pPr>
            <w:pStyle w:val="TOC5"/>
            <w:tabs>
              <w:tab w:val="left" w:pos="1956"/>
              <w:tab w:val="right" w:leader="dot" w:pos="9016"/>
            </w:tabs>
            <w:rPr>
              <w:rFonts w:asciiTheme="minorHAnsi" w:hAnsiTheme="minorHAnsi" w:cstheme="minorBidi"/>
              <w:noProof/>
            </w:rPr>
          </w:pPr>
          <w:hyperlink w:anchor="_Toc14701636" w:history="1">
            <w:r w:rsidR="00875520" w:rsidRPr="00242E04">
              <w:rPr>
                <w:rStyle w:val="Hyperlink"/>
                <w:noProof/>
              </w:rPr>
              <w:t>2.2.5.2.1</w:t>
            </w:r>
            <w:r w:rsidR="00875520">
              <w:rPr>
                <w:rFonts w:asciiTheme="minorHAnsi" w:hAnsiTheme="minorHAnsi" w:cstheme="minorBidi"/>
                <w:noProof/>
              </w:rPr>
              <w:tab/>
            </w:r>
            <w:r w:rsidR="00875520" w:rsidRPr="00242E04">
              <w:rPr>
                <w:rStyle w:val="Hyperlink"/>
                <w:noProof/>
              </w:rPr>
              <w:t>Impédance</w:t>
            </w:r>
            <w:r w:rsidR="00875520">
              <w:rPr>
                <w:noProof/>
                <w:webHidden/>
              </w:rPr>
              <w:tab/>
            </w:r>
            <w:r w:rsidR="00875520">
              <w:rPr>
                <w:noProof/>
                <w:webHidden/>
              </w:rPr>
              <w:fldChar w:fldCharType="begin"/>
            </w:r>
            <w:r w:rsidR="00875520">
              <w:rPr>
                <w:noProof/>
                <w:webHidden/>
              </w:rPr>
              <w:instrText xml:space="preserve"> PAGEREF _Toc14701636 \h </w:instrText>
            </w:r>
            <w:r w:rsidR="00875520">
              <w:rPr>
                <w:noProof/>
                <w:webHidden/>
              </w:rPr>
            </w:r>
            <w:r w:rsidR="00875520">
              <w:rPr>
                <w:noProof/>
                <w:webHidden/>
              </w:rPr>
              <w:fldChar w:fldCharType="separate"/>
            </w:r>
            <w:r w:rsidR="00875520">
              <w:rPr>
                <w:noProof/>
                <w:webHidden/>
              </w:rPr>
              <w:t>16</w:t>
            </w:r>
            <w:r w:rsidR="00875520">
              <w:rPr>
                <w:noProof/>
                <w:webHidden/>
              </w:rPr>
              <w:fldChar w:fldCharType="end"/>
            </w:r>
          </w:hyperlink>
        </w:p>
        <w:p w14:paraId="1C50729B" w14:textId="62BA9A99" w:rsidR="00875520" w:rsidRDefault="0095355A">
          <w:pPr>
            <w:pStyle w:val="TOC5"/>
            <w:tabs>
              <w:tab w:val="left" w:pos="1956"/>
              <w:tab w:val="right" w:leader="dot" w:pos="9016"/>
            </w:tabs>
            <w:rPr>
              <w:rFonts w:asciiTheme="minorHAnsi" w:hAnsiTheme="minorHAnsi" w:cstheme="minorBidi"/>
              <w:noProof/>
            </w:rPr>
          </w:pPr>
          <w:hyperlink w:anchor="_Toc14701637" w:history="1">
            <w:r w:rsidR="00875520" w:rsidRPr="00242E04">
              <w:rPr>
                <w:rStyle w:val="Hyperlink"/>
                <w:noProof/>
              </w:rPr>
              <w:t>2.2.5.2.2</w:t>
            </w:r>
            <w:r w:rsidR="00875520">
              <w:rPr>
                <w:rFonts w:asciiTheme="minorHAnsi" w:hAnsiTheme="minorHAnsi" w:cstheme="minorBidi"/>
                <w:noProof/>
              </w:rPr>
              <w:tab/>
            </w:r>
            <w:r w:rsidR="00875520" w:rsidRPr="00242E04">
              <w:rPr>
                <w:rStyle w:val="Hyperlink"/>
                <w:noProof/>
              </w:rPr>
              <w:t>Réflexion</w:t>
            </w:r>
            <w:r w:rsidR="00875520">
              <w:rPr>
                <w:noProof/>
                <w:webHidden/>
              </w:rPr>
              <w:tab/>
            </w:r>
            <w:r w:rsidR="00875520">
              <w:rPr>
                <w:noProof/>
                <w:webHidden/>
              </w:rPr>
              <w:fldChar w:fldCharType="begin"/>
            </w:r>
            <w:r w:rsidR="00875520">
              <w:rPr>
                <w:noProof/>
                <w:webHidden/>
              </w:rPr>
              <w:instrText xml:space="preserve"> PAGEREF _Toc14701637 \h </w:instrText>
            </w:r>
            <w:r w:rsidR="00875520">
              <w:rPr>
                <w:noProof/>
                <w:webHidden/>
              </w:rPr>
            </w:r>
            <w:r w:rsidR="00875520">
              <w:rPr>
                <w:noProof/>
                <w:webHidden/>
              </w:rPr>
              <w:fldChar w:fldCharType="separate"/>
            </w:r>
            <w:r w:rsidR="00875520">
              <w:rPr>
                <w:noProof/>
                <w:webHidden/>
              </w:rPr>
              <w:t>17</w:t>
            </w:r>
            <w:r w:rsidR="00875520">
              <w:rPr>
                <w:noProof/>
                <w:webHidden/>
              </w:rPr>
              <w:fldChar w:fldCharType="end"/>
            </w:r>
          </w:hyperlink>
        </w:p>
        <w:p w14:paraId="55495AB5" w14:textId="08B80541" w:rsidR="00875520" w:rsidRDefault="0095355A">
          <w:pPr>
            <w:pStyle w:val="TOC4"/>
            <w:tabs>
              <w:tab w:val="left" w:pos="1760"/>
              <w:tab w:val="right" w:leader="dot" w:pos="9016"/>
            </w:tabs>
            <w:rPr>
              <w:rFonts w:asciiTheme="minorHAnsi" w:hAnsiTheme="minorHAnsi" w:cstheme="minorBidi"/>
              <w:noProof/>
            </w:rPr>
          </w:pPr>
          <w:hyperlink w:anchor="_Toc14701638" w:history="1">
            <w:r w:rsidR="00875520" w:rsidRPr="00242E04">
              <w:rPr>
                <w:rStyle w:val="Hyperlink"/>
                <w:noProof/>
              </w:rPr>
              <w:t>2.2.5.3</w:t>
            </w:r>
            <w:r w:rsidR="00875520">
              <w:rPr>
                <w:rFonts w:asciiTheme="minorHAnsi" w:hAnsiTheme="minorHAnsi" w:cstheme="minorBidi"/>
                <w:noProof/>
              </w:rPr>
              <w:tab/>
            </w:r>
            <w:r w:rsidR="00875520" w:rsidRPr="00242E04">
              <w:rPr>
                <w:rStyle w:val="Hyperlink"/>
                <w:noProof/>
              </w:rPr>
              <w:t>Comparaison mesures simulation</w:t>
            </w:r>
            <w:r w:rsidR="00875520">
              <w:rPr>
                <w:noProof/>
                <w:webHidden/>
              </w:rPr>
              <w:tab/>
            </w:r>
            <w:r w:rsidR="00875520">
              <w:rPr>
                <w:noProof/>
                <w:webHidden/>
              </w:rPr>
              <w:fldChar w:fldCharType="begin"/>
            </w:r>
            <w:r w:rsidR="00875520">
              <w:rPr>
                <w:noProof/>
                <w:webHidden/>
              </w:rPr>
              <w:instrText xml:space="preserve"> PAGEREF _Toc14701638 \h </w:instrText>
            </w:r>
            <w:r w:rsidR="00875520">
              <w:rPr>
                <w:noProof/>
                <w:webHidden/>
              </w:rPr>
            </w:r>
            <w:r w:rsidR="00875520">
              <w:rPr>
                <w:noProof/>
                <w:webHidden/>
              </w:rPr>
              <w:fldChar w:fldCharType="separate"/>
            </w:r>
            <w:r w:rsidR="00875520">
              <w:rPr>
                <w:noProof/>
                <w:webHidden/>
              </w:rPr>
              <w:t>18</w:t>
            </w:r>
            <w:r w:rsidR="00875520">
              <w:rPr>
                <w:noProof/>
                <w:webHidden/>
              </w:rPr>
              <w:fldChar w:fldCharType="end"/>
            </w:r>
          </w:hyperlink>
        </w:p>
        <w:p w14:paraId="7A29A6A5" w14:textId="5BA55443" w:rsidR="00875520" w:rsidRDefault="0095355A">
          <w:pPr>
            <w:pStyle w:val="TOC4"/>
            <w:tabs>
              <w:tab w:val="left" w:pos="1760"/>
              <w:tab w:val="right" w:leader="dot" w:pos="9016"/>
            </w:tabs>
            <w:rPr>
              <w:rFonts w:asciiTheme="minorHAnsi" w:hAnsiTheme="minorHAnsi" w:cstheme="minorBidi"/>
              <w:noProof/>
            </w:rPr>
          </w:pPr>
          <w:hyperlink w:anchor="_Toc14701639" w:history="1">
            <w:r w:rsidR="00875520" w:rsidRPr="00242E04">
              <w:rPr>
                <w:rStyle w:val="Hyperlink"/>
                <w:noProof/>
              </w:rPr>
              <w:t>2.2.5.4</w:t>
            </w:r>
            <w:r w:rsidR="00875520">
              <w:rPr>
                <w:rFonts w:asciiTheme="minorHAnsi" w:hAnsiTheme="minorHAnsi" w:cstheme="minorBidi"/>
                <w:noProof/>
              </w:rPr>
              <w:tab/>
            </w:r>
            <w:r w:rsidR="00875520" w:rsidRPr="00242E04">
              <w:rPr>
                <w:rStyle w:val="Hyperlink"/>
                <w:noProof/>
              </w:rPr>
              <w:t>Résultats</w:t>
            </w:r>
            <w:r w:rsidR="00875520">
              <w:rPr>
                <w:noProof/>
                <w:webHidden/>
              </w:rPr>
              <w:tab/>
            </w:r>
            <w:r w:rsidR="00875520">
              <w:rPr>
                <w:noProof/>
                <w:webHidden/>
              </w:rPr>
              <w:fldChar w:fldCharType="begin"/>
            </w:r>
            <w:r w:rsidR="00875520">
              <w:rPr>
                <w:noProof/>
                <w:webHidden/>
              </w:rPr>
              <w:instrText xml:space="preserve"> PAGEREF _Toc14701639 \h </w:instrText>
            </w:r>
            <w:r w:rsidR="00875520">
              <w:rPr>
                <w:noProof/>
                <w:webHidden/>
              </w:rPr>
            </w:r>
            <w:r w:rsidR="00875520">
              <w:rPr>
                <w:noProof/>
                <w:webHidden/>
              </w:rPr>
              <w:fldChar w:fldCharType="separate"/>
            </w:r>
            <w:r w:rsidR="00875520">
              <w:rPr>
                <w:noProof/>
                <w:webHidden/>
              </w:rPr>
              <w:t>19</w:t>
            </w:r>
            <w:r w:rsidR="00875520">
              <w:rPr>
                <w:noProof/>
                <w:webHidden/>
              </w:rPr>
              <w:fldChar w:fldCharType="end"/>
            </w:r>
          </w:hyperlink>
        </w:p>
        <w:p w14:paraId="2AEB006D" w14:textId="0855AA1B" w:rsidR="00875520" w:rsidRDefault="0095355A">
          <w:pPr>
            <w:pStyle w:val="TOC2"/>
            <w:tabs>
              <w:tab w:val="left" w:pos="880"/>
              <w:tab w:val="right" w:leader="dot" w:pos="9016"/>
            </w:tabs>
            <w:rPr>
              <w:rFonts w:asciiTheme="minorHAnsi" w:hAnsiTheme="minorHAnsi" w:cstheme="minorBidi"/>
              <w:noProof/>
            </w:rPr>
          </w:pPr>
          <w:hyperlink w:anchor="_Toc14701640" w:history="1">
            <w:r w:rsidR="00875520" w:rsidRPr="00242E04">
              <w:rPr>
                <w:rStyle w:val="Hyperlink"/>
                <w:noProof/>
              </w:rPr>
              <w:t>2.3</w:t>
            </w:r>
            <w:r w:rsidR="00875520">
              <w:rPr>
                <w:rFonts w:asciiTheme="minorHAnsi" w:hAnsiTheme="minorHAnsi" w:cstheme="minorBidi"/>
                <w:noProof/>
              </w:rPr>
              <w:tab/>
            </w:r>
            <w:r w:rsidR="00875520" w:rsidRPr="00242E04">
              <w:rPr>
                <w:rStyle w:val="Hyperlink"/>
                <w:noProof/>
              </w:rPr>
              <w:t>Antenne en boucle (Loop Antenna)</w:t>
            </w:r>
            <w:r w:rsidR="00875520">
              <w:rPr>
                <w:noProof/>
                <w:webHidden/>
              </w:rPr>
              <w:tab/>
            </w:r>
            <w:r w:rsidR="00875520">
              <w:rPr>
                <w:noProof/>
                <w:webHidden/>
              </w:rPr>
              <w:fldChar w:fldCharType="begin"/>
            </w:r>
            <w:r w:rsidR="00875520">
              <w:rPr>
                <w:noProof/>
                <w:webHidden/>
              </w:rPr>
              <w:instrText xml:space="preserve"> PAGEREF _Toc14701640 \h </w:instrText>
            </w:r>
            <w:r w:rsidR="00875520">
              <w:rPr>
                <w:noProof/>
                <w:webHidden/>
              </w:rPr>
            </w:r>
            <w:r w:rsidR="00875520">
              <w:rPr>
                <w:noProof/>
                <w:webHidden/>
              </w:rPr>
              <w:fldChar w:fldCharType="separate"/>
            </w:r>
            <w:r w:rsidR="00875520">
              <w:rPr>
                <w:noProof/>
                <w:webHidden/>
              </w:rPr>
              <w:t>20</w:t>
            </w:r>
            <w:r w:rsidR="00875520">
              <w:rPr>
                <w:noProof/>
                <w:webHidden/>
              </w:rPr>
              <w:fldChar w:fldCharType="end"/>
            </w:r>
          </w:hyperlink>
        </w:p>
        <w:p w14:paraId="147C3270" w14:textId="6B29D8D4" w:rsidR="00875520" w:rsidRDefault="0095355A">
          <w:pPr>
            <w:pStyle w:val="TOC3"/>
            <w:tabs>
              <w:tab w:val="left" w:pos="1320"/>
              <w:tab w:val="right" w:leader="dot" w:pos="9016"/>
            </w:tabs>
            <w:rPr>
              <w:rFonts w:asciiTheme="minorHAnsi" w:hAnsiTheme="minorHAnsi" w:cstheme="minorBidi"/>
              <w:noProof/>
            </w:rPr>
          </w:pPr>
          <w:hyperlink w:anchor="_Toc14701641" w:history="1">
            <w:r w:rsidR="00875520" w:rsidRPr="00242E04">
              <w:rPr>
                <w:rStyle w:val="Hyperlink"/>
                <w:noProof/>
                <w14:scene3d>
                  <w14:camera w14:prst="orthographicFront"/>
                  <w14:lightRig w14:rig="threePt" w14:dir="t">
                    <w14:rot w14:lat="0" w14:lon="0" w14:rev="0"/>
                  </w14:lightRig>
                </w14:scene3d>
              </w:rPr>
              <w:t>2.3.1</w:t>
            </w:r>
            <w:r w:rsidR="00875520">
              <w:rPr>
                <w:rFonts w:asciiTheme="minorHAnsi" w:hAnsiTheme="minorHAnsi" w:cstheme="minorBidi"/>
                <w:noProof/>
              </w:rPr>
              <w:tab/>
            </w:r>
            <w:r w:rsidR="00875520" w:rsidRPr="00242E04">
              <w:rPr>
                <w:rStyle w:val="Hyperlink"/>
                <w:noProof/>
              </w:rPr>
              <w:t>Définition</w:t>
            </w:r>
            <w:r w:rsidR="00875520">
              <w:rPr>
                <w:noProof/>
                <w:webHidden/>
              </w:rPr>
              <w:tab/>
            </w:r>
            <w:r w:rsidR="00875520">
              <w:rPr>
                <w:noProof/>
                <w:webHidden/>
              </w:rPr>
              <w:fldChar w:fldCharType="begin"/>
            </w:r>
            <w:r w:rsidR="00875520">
              <w:rPr>
                <w:noProof/>
                <w:webHidden/>
              </w:rPr>
              <w:instrText xml:space="preserve"> PAGEREF _Toc14701641 \h </w:instrText>
            </w:r>
            <w:r w:rsidR="00875520">
              <w:rPr>
                <w:noProof/>
                <w:webHidden/>
              </w:rPr>
            </w:r>
            <w:r w:rsidR="00875520">
              <w:rPr>
                <w:noProof/>
                <w:webHidden/>
              </w:rPr>
              <w:fldChar w:fldCharType="separate"/>
            </w:r>
            <w:r w:rsidR="00875520">
              <w:rPr>
                <w:noProof/>
                <w:webHidden/>
              </w:rPr>
              <w:t>20</w:t>
            </w:r>
            <w:r w:rsidR="00875520">
              <w:rPr>
                <w:noProof/>
                <w:webHidden/>
              </w:rPr>
              <w:fldChar w:fldCharType="end"/>
            </w:r>
          </w:hyperlink>
        </w:p>
        <w:p w14:paraId="7BA7A82F" w14:textId="0F7018A8" w:rsidR="00875520" w:rsidRDefault="0095355A">
          <w:pPr>
            <w:pStyle w:val="TOC3"/>
            <w:tabs>
              <w:tab w:val="left" w:pos="1320"/>
              <w:tab w:val="right" w:leader="dot" w:pos="9016"/>
            </w:tabs>
            <w:rPr>
              <w:rFonts w:asciiTheme="minorHAnsi" w:hAnsiTheme="minorHAnsi" w:cstheme="minorBidi"/>
              <w:noProof/>
            </w:rPr>
          </w:pPr>
          <w:hyperlink w:anchor="_Toc14701642" w:history="1">
            <w:r w:rsidR="00875520" w:rsidRPr="00242E04">
              <w:rPr>
                <w:rStyle w:val="Hyperlink"/>
                <w:noProof/>
                <w14:scene3d>
                  <w14:camera w14:prst="orthographicFront"/>
                  <w14:lightRig w14:rig="threePt" w14:dir="t">
                    <w14:rot w14:lat="0" w14:lon="0" w14:rev="0"/>
                  </w14:lightRig>
                </w14:scene3d>
              </w:rPr>
              <w:t>2.3.2</w:t>
            </w:r>
            <w:r w:rsidR="00875520">
              <w:rPr>
                <w:rFonts w:asciiTheme="minorHAnsi" w:hAnsiTheme="minorHAnsi" w:cstheme="minorBidi"/>
                <w:noProof/>
              </w:rPr>
              <w:tab/>
            </w:r>
            <w:r w:rsidR="00875520" w:rsidRPr="00242E04">
              <w:rPr>
                <w:rStyle w:val="Hyperlink"/>
                <w:noProof/>
              </w:rPr>
              <w:t>Analyse</w:t>
            </w:r>
            <w:r w:rsidR="00875520">
              <w:rPr>
                <w:noProof/>
                <w:webHidden/>
              </w:rPr>
              <w:tab/>
            </w:r>
            <w:r w:rsidR="00875520">
              <w:rPr>
                <w:noProof/>
                <w:webHidden/>
              </w:rPr>
              <w:fldChar w:fldCharType="begin"/>
            </w:r>
            <w:r w:rsidR="00875520">
              <w:rPr>
                <w:noProof/>
                <w:webHidden/>
              </w:rPr>
              <w:instrText xml:space="preserve"> PAGEREF _Toc14701642 \h </w:instrText>
            </w:r>
            <w:r w:rsidR="00875520">
              <w:rPr>
                <w:noProof/>
                <w:webHidden/>
              </w:rPr>
            </w:r>
            <w:r w:rsidR="00875520">
              <w:rPr>
                <w:noProof/>
                <w:webHidden/>
              </w:rPr>
              <w:fldChar w:fldCharType="separate"/>
            </w:r>
            <w:r w:rsidR="00875520">
              <w:rPr>
                <w:noProof/>
                <w:webHidden/>
              </w:rPr>
              <w:t>20</w:t>
            </w:r>
            <w:r w:rsidR="00875520">
              <w:rPr>
                <w:noProof/>
                <w:webHidden/>
              </w:rPr>
              <w:fldChar w:fldCharType="end"/>
            </w:r>
          </w:hyperlink>
        </w:p>
        <w:p w14:paraId="69EC0770" w14:textId="6E4D7114" w:rsidR="00875520" w:rsidRDefault="0095355A">
          <w:pPr>
            <w:pStyle w:val="TOC3"/>
            <w:tabs>
              <w:tab w:val="left" w:pos="1320"/>
              <w:tab w:val="right" w:leader="dot" w:pos="9016"/>
            </w:tabs>
            <w:rPr>
              <w:rFonts w:asciiTheme="minorHAnsi" w:hAnsiTheme="minorHAnsi" w:cstheme="minorBidi"/>
              <w:noProof/>
            </w:rPr>
          </w:pPr>
          <w:hyperlink w:anchor="_Toc14701643" w:history="1">
            <w:r w:rsidR="00875520" w:rsidRPr="00242E04">
              <w:rPr>
                <w:rStyle w:val="Hyperlink"/>
                <w:noProof/>
                <w14:scene3d>
                  <w14:camera w14:prst="orthographicFront"/>
                  <w14:lightRig w14:rig="threePt" w14:dir="t">
                    <w14:rot w14:lat="0" w14:lon="0" w14:rev="0"/>
                  </w14:lightRig>
                </w14:scene3d>
              </w:rPr>
              <w:t>2.3.3</w:t>
            </w:r>
            <w:r w:rsidR="00875520">
              <w:rPr>
                <w:rFonts w:asciiTheme="minorHAnsi" w:hAnsiTheme="minorHAnsi" w:cstheme="minorBidi"/>
                <w:noProof/>
              </w:rPr>
              <w:tab/>
            </w:r>
            <w:r w:rsidR="00875520" w:rsidRPr="00242E04">
              <w:rPr>
                <w:rStyle w:val="Hyperlink"/>
                <w:noProof/>
              </w:rPr>
              <w:t>Design</w:t>
            </w:r>
            <w:r w:rsidR="00875520">
              <w:rPr>
                <w:noProof/>
                <w:webHidden/>
              </w:rPr>
              <w:tab/>
            </w:r>
            <w:r w:rsidR="00875520">
              <w:rPr>
                <w:noProof/>
                <w:webHidden/>
              </w:rPr>
              <w:fldChar w:fldCharType="begin"/>
            </w:r>
            <w:r w:rsidR="00875520">
              <w:rPr>
                <w:noProof/>
                <w:webHidden/>
              </w:rPr>
              <w:instrText xml:space="preserve"> PAGEREF _Toc14701643 \h </w:instrText>
            </w:r>
            <w:r w:rsidR="00875520">
              <w:rPr>
                <w:noProof/>
                <w:webHidden/>
              </w:rPr>
            </w:r>
            <w:r w:rsidR="00875520">
              <w:rPr>
                <w:noProof/>
                <w:webHidden/>
              </w:rPr>
              <w:fldChar w:fldCharType="separate"/>
            </w:r>
            <w:r w:rsidR="00875520">
              <w:rPr>
                <w:noProof/>
                <w:webHidden/>
              </w:rPr>
              <w:t>21</w:t>
            </w:r>
            <w:r w:rsidR="00875520">
              <w:rPr>
                <w:noProof/>
                <w:webHidden/>
              </w:rPr>
              <w:fldChar w:fldCharType="end"/>
            </w:r>
          </w:hyperlink>
        </w:p>
        <w:p w14:paraId="1EE630FA" w14:textId="387699C0" w:rsidR="00875520" w:rsidRDefault="0095355A">
          <w:pPr>
            <w:pStyle w:val="TOC3"/>
            <w:tabs>
              <w:tab w:val="left" w:pos="1320"/>
              <w:tab w:val="right" w:leader="dot" w:pos="9016"/>
            </w:tabs>
            <w:rPr>
              <w:rFonts w:asciiTheme="minorHAnsi" w:hAnsiTheme="minorHAnsi" w:cstheme="minorBidi"/>
              <w:noProof/>
            </w:rPr>
          </w:pPr>
          <w:hyperlink w:anchor="_Toc14701644" w:history="1">
            <w:r w:rsidR="00875520" w:rsidRPr="00242E04">
              <w:rPr>
                <w:rStyle w:val="Hyperlink"/>
                <w:noProof/>
                <w14:scene3d>
                  <w14:camera w14:prst="orthographicFront"/>
                  <w14:lightRig w14:rig="threePt" w14:dir="t">
                    <w14:rot w14:lat="0" w14:lon="0" w14:rev="0"/>
                  </w14:lightRig>
                </w14:scene3d>
              </w:rPr>
              <w:t>2.3.4</w:t>
            </w:r>
            <w:r w:rsidR="00875520">
              <w:rPr>
                <w:rFonts w:asciiTheme="minorHAnsi" w:hAnsiTheme="minorHAnsi" w:cstheme="minorBidi"/>
                <w:noProof/>
              </w:rPr>
              <w:tab/>
            </w:r>
            <w:r w:rsidR="00875520" w:rsidRPr="00242E04">
              <w:rPr>
                <w:rStyle w:val="Hyperlink"/>
                <w:noProof/>
              </w:rPr>
              <w:t>Simulation</w:t>
            </w:r>
            <w:r w:rsidR="00875520">
              <w:rPr>
                <w:noProof/>
                <w:webHidden/>
              </w:rPr>
              <w:tab/>
            </w:r>
            <w:r w:rsidR="00875520">
              <w:rPr>
                <w:noProof/>
                <w:webHidden/>
              </w:rPr>
              <w:fldChar w:fldCharType="begin"/>
            </w:r>
            <w:r w:rsidR="00875520">
              <w:rPr>
                <w:noProof/>
                <w:webHidden/>
              </w:rPr>
              <w:instrText xml:space="preserve"> PAGEREF _Toc14701644 \h </w:instrText>
            </w:r>
            <w:r w:rsidR="00875520">
              <w:rPr>
                <w:noProof/>
                <w:webHidden/>
              </w:rPr>
            </w:r>
            <w:r w:rsidR="00875520">
              <w:rPr>
                <w:noProof/>
                <w:webHidden/>
              </w:rPr>
              <w:fldChar w:fldCharType="separate"/>
            </w:r>
            <w:r w:rsidR="00875520">
              <w:rPr>
                <w:noProof/>
                <w:webHidden/>
              </w:rPr>
              <w:t>22</w:t>
            </w:r>
            <w:r w:rsidR="00875520">
              <w:rPr>
                <w:noProof/>
                <w:webHidden/>
              </w:rPr>
              <w:fldChar w:fldCharType="end"/>
            </w:r>
          </w:hyperlink>
        </w:p>
        <w:p w14:paraId="7FF19FC3" w14:textId="18B3E1D2" w:rsidR="00875520" w:rsidRDefault="0095355A">
          <w:pPr>
            <w:pStyle w:val="TOC4"/>
            <w:tabs>
              <w:tab w:val="left" w:pos="1760"/>
              <w:tab w:val="right" w:leader="dot" w:pos="9016"/>
            </w:tabs>
            <w:rPr>
              <w:rFonts w:asciiTheme="minorHAnsi" w:hAnsiTheme="minorHAnsi" w:cstheme="minorBidi"/>
              <w:noProof/>
            </w:rPr>
          </w:pPr>
          <w:hyperlink w:anchor="_Toc14701645" w:history="1">
            <w:r w:rsidR="00875520" w:rsidRPr="00242E04">
              <w:rPr>
                <w:rStyle w:val="Hyperlink"/>
                <w:noProof/>
              </w:rPr>
              <w:t>2.3.4.1</w:t>
            </w:r>
            <w:r w:rsidR="00875520">
              <w:rPr>
                <w:rFonts w:asciiTheme="minorHAnsi" w:hAnsiTheme="minorHAnsi" w:cstheme="minorBidi"/>
                <w:noProof/>
              </w:rPr>
              <w:tab/>
            </w:r>
            <w:r w:rsidR="00875520" w:rsidRPr="00242E04">
              <w:rPr>
                <w:rStyle w:val="Hyperlink"/>
                <w:noProof/>
              </w:rPr>
              <w:t>Impédance</w:t>
            </w:r>
            <w:r w:rsidR="00875520">
              <w:rPr>
                <w:noProof/>
                <w:webHidden/>
              </w:rPr>
              <w:tab/>
            </w:r>
            <w:r w:rsidR="00875520">
              <w:rPr>
                <w:noProof/>
                <w:webHidden/>
              </w:rPr>
              <w:fldChar w:fldCharType="begin"/>
            </w:r>
            <w:r w:rsidR="00875520">
              <w:rPr>
                <w:noProof/>
                <w:webHidden/>
              </w:rPr>
              <w:instrText xml:space="preserve"> PAGEREF _Toc14701645 \h </w:instrText>
            </w:r>
            <w:r w:rsidR="00875520">
              <w:rPr>
                <w:noProof/>
                <w:webHidden/>
              </w:rPr>
            </w:r>
            <w:r w:rsidR="00875520">
              <w:rPr>
                <w:noProof/>
                <w:webHidden/>
              </w:rPr>
              <w:fldChar w:fldCharType="separate"/>
            </w:r>
            <w:r w:rsidR="00875520">
              <w:rPr>
                <w:noProof/>
                <w:webHidden/>
              </w:rPr>
              <w:t>22</w:t>
            </w:r>
            <w:r w:rsidR="00875520">
              <w:rPr>
                <w:noProof/>
                <w:webHidden/>
              </w:rPr>
              <w:fldChar w:fldCharType="end"/>
            </w:r>
          </w:hyperlink>
        </w:p>
        <w:p w14:paraId="738AFDD6" w14:textId="698C4BE1" w:rsidR="00875520" w:rsidRDefault="0095355A">
          <w:pPr>
            <w:pStyle w:val="TOC4"/>
            <w:tabs>
              <w:tab w:val="left" w:pos="1760"/>
              <w:tab w:val="right" w:leader="dot" w:pos="9016"/>
            </w:tabs>
            <w:rPr>
              <w:rFonts w:asciiTheme="minorHAnsi" w:hAnsiTheme="minorHAnsi" w:cstheme="minorBidi"/>
              <w:noProof/>
            </w:rPr>
          </w:pPr>
          <w:hyperlink w:anchor="_Toc14701646" w:history="1">
            <w:r w:rsidR="00875520" w:rsidRPr="00242E04">
              <w:rPr>
                <w:rStyle w:val="Hyperlink"/>
                <w:noProof/>
              </w:rPr>
              <w:t>2.3.4.2</w:t>
            </w:r>
            <w:r w:rsidR="00875520">
              <w:rPr>
                <w:rFonts w:asciiTheme="minorHAnsi" w:hAnsiTheme="minorHAnsi" w:cstheme="minorBidi"/>
                <w:noProof/>
              </w:rPr>
              <w:tab/>
            </w:r>
            <w:r w:rsidR="00875520" w:rsidRPr="00242E04">
              <w:rPr>
                <w:rStyle w:val="Hyperlink"/>
                <w:noProof/>
              </w:rPr>
              <w:t>Réflexion</w:t>
            </w:r>
            <w:r w:rsidR="00875520">
              <w:rPr>
                <w:noProof/>
                <w:webHidden/>
              </w:rPr>
              <w:tab/>
            </w:r>
            <w:r w:rsidR="00875520">
              <w:rPr>
                <w:noProof/>
                <w:webHidden/>
              </w:rPr>
              <w:fldChar w:fldCharType="begin"/>
            </w:r>
            <w:r w:rsidR="00875520">
              <w:rPr>
                <w:noProof/>
                <w:webHidden/>
              </w:rPr>
              <w:instrText xml:space="preserve"> PAGEREF _Toc14701646 \h </w:instrText>
            </w:r>
            <w:r w:rsidR="00875520">
              <w:rPr>
                <w:noProof/>
                <w:webHidden/>
              </w:rPr>
            </w:r>
            <w:r w:rsidR="00875520">
              <w:rPr>
                <w:noProof/>
                <w:webHidden/>
              </w:rPr>
              <w:fldChar w:fldCharType="separate"/>
            </w:r>
            <w:r w:rsidR="00875520">
              <w:rPr>
                <w:noProof/>
                <w:webHidden/>
              </w:rPr>
              <w:t>23</w:t>
            </w:r>
            <w:r w:rsidR="00875520">
              <w:rPr>
                <w:noProof/>
                <w:webHidden/>
              </w:rPr>
              <w:fldChar w:fldCharType="end"/>
            </w:r>
          </w:hyperlink>
        </w:p>
        <w:p w14:paraId="363900A4" w14:textId="2505E7F0" w:rsidR="00875520" w:rsidRDefault="0095355A">
          <w:pPr>
            <w:pStyle w:val="TOC4"/>
            <w:tabs>
              <w:tab w:val="left" w:pos="1760"/>
              <w:tab w:val="right" w:leader="dot" w:pos="9016"/>
            </w:tabs>
            <w:rPr>
              <w:rFonts w:asciiTheme="minorHAnsi" w:hAnsiTheme="minorHAnsi" w:cstheme="minorBidi"/>
              <w:noProof/>
            </w:rPr>
          </w:pPr>
          <w:hyperlink w:anchor="_Toc14701647" w:history="1">
            <w:r w:rsidR="00875520" w:rsidRPr="00242E04">
              <w:rPr>
                <w:rStyle w:val="Hyperlink"/>
                <w:noProof/>
              </w:rPr>
              <w:t>2.3.4.3</w:t>
            </w:r>
            <w:r w:rsidR="00875520">
              <w:rPr>
                <w:rFonts w:asciiTheme="minorHAnsi" w:hAnsiTheme="minorHAnsi" w:cstheme="minorBidi"/>
                <w:noProof/>
              </w:rPr>
              <w:tab/>
            </w:r>
            <w:r w:rsidR="00875520" w:rsidRPr="00242E04">
              <w:rPr>
                <w:rStyle w:val="Hyperlink"/>
                <w:noProof/>
              </w:rPr>
              <w:t>Tunning</w:t>
            </w:r>
            <w:r w:rsidR="00875520">
              <w:rPr>
                <w:noProof/>
                <w:webHidden/>
              </w:rPr>
              <w:tab/>
            </w:r>
            <w:r w:rsidR="00875520">
              <w:rPr>
                <w:noProof/>
                <w:webHidden/>
              </w:rPr>
              <w:fldChar w:fldCharType="begin"/>
            </w:r>
            <w:r w:rsidR="00875520">
              <w:rPr>
                <w:noProof/>
                <w:webHidden/>
              </w:rPr>
              <w:instrText xml:space="preserve"> PAGEREF _Toc14701647 \h </w:instrText>
            </w:r>
            <w:r w:rsidR="00875520">
              <w:rPr>
                <w:noProof/>
                <w:webHidden/>
              </w:rPr>
            </w:r>
            <w:r w:rsidR="00875520">
              <w:rPr>
                <w:noProof/>
                <w:webHidden/>
              </w:rPr>
              <w:fldChar w:fldCharType="separate"/>
            </w:r>
            <w:r w:rsidR="00875520">
              <w:rPr>
                <w:noProof/>
                <w:webHidden/>
              </w:rPr>
              <w:t>23</w:t>
            </w:r>
            <w:r w:rsidR="00875520">
              <w:rPr>
                <w:noProof/>
                <w:webHidden/>
              </w:rPr>
              <w:fldChar w:fldCharType="end"/>
            </w:r>
          </w:hyperlink>
        </w:p>
        <w:p w14:paraId="43DA5DD5" w14:textId="29764C26" w:rsidR="00875520" w:rsidRDefault="0095355A">
          <w:pPr>
            <w:pStyle w:val="TOC4"/>
            <w:tabs>
              <w:tab w:val="left" w:pos="1760"/>
              <w:tab w:val="right" w:leader="dot" w:pos="9016"/>
            </w:tabs>
            <w:rPr>
              <w:rFonts w:asciiTheme="minorHAnsi" w:hAnsiTheme="minorHAnsi" w:cstheme="minorBidi"/>
              <w:noProof/>
            </w:rPr>
          </w:pPr>
          <w:hyperlink w:anchor="_Toc14701648" w:history="1">
            <w:r w:rsidR="00875520" w:rsidRPr="00242E04">
              <w:rPr>
                <w:rStyle w:val="Hyperlink"/>
                <w:noProof/>
              </w:rPr>
              <w:t>2.3.4.4</w:t>
            </w:r>
            <w:r w:rsidR="00875520">
              <w:rPr>
                <w:rFonts w:asciiTheme="minorHAnsi" w:hAnsiTheme="minorHAnsi" w:cstheme="minorBidi"/>
                <w:noProof/>
              </w:rPr>
              <w:tab/>
            </w:r>
            <w:r w:rsidR="00875520" w:rsidRPr="00242E04">
              <w:rPr>
                <w:rStyle w:val="Hyperlink"/>
                <w:noProof/>
              </w:rPr>
              <w:t>Impédance corrigée</w:t>
            </w:r>
            <w:r w:rsidR="00875520">
              <w:rPr>
                <w:noProof/>
                <w:webHidden/>
              </w:rPr>
              <w:tab/>
            </w:r>
            <w:r w:rsidR="00875520">
              <w:rPr>
                <w:noProof/>
                <w:webHidden/>
              </w:rPr>
              <w:fldChar w:fldCharType="begin"/>
            </w:r>
            <w:r w:rsidR="00875520">
              <w:rPr>
                <w:noProof/>
                <w:webHidden/>
              </w:rPr>
              <w:instrText xml:space="preserve"> PAGEREF _Toc14701648 \h </w:instrText>
            </w:r>
            <w:r w:rsidR="00875520">
              <w:rPr>
                <w:noProof/>
                <w:webHidden/>
              </w:rPr>
            </w:r>
            <w:r w:rsidR="00875520">
              <w:rPr>
                <w:noProof/>
                <w:webHidden/>
              </w:rPr>
              <w:fldChar w:fldCharType="separate"/>
            </w:r>
            <w:r w:rsidR="00875520">
              <w:rPr>
                <w:noProof/>
                <w:webHidden/>
              </w:rPr>
              <w:t>24</w:t>
            </w:r>
            <w:r w:rsidR="00875520">
              <w:rPr>
                <w:noProof/>
                <w:webHidden/>
              </w:rPr>
              <w:fldChar w:fldCharType="end"/>
            </w:r>
          </w:hyperlink>
        </w:p>
        <w:p w14:paraId="2B4E8E72" w14:textId="38631A24" w:rsidR="00875520" w:rsidRDefault="0095355A">
          <w:pPr>
            <w:pStyle w:val="TOC4"/>
            <w:tabs>
              <w:tab w:val="left" w:pos="1760"/>
              <w:tab w:val="right" w:leader="dot" w:pos="9016"/>
            </w:tabs>
            <w:rPr>
              <w:rFonts w:asciiTheme="minorHAnsi" w:hAnsiTheme="minorHAnsi" w:cstheme="minorBidi"/>
              <w:noProof/>
            </w:rPr>
          </w:pPr>
          <w:hyperlink w:anchor="_Toc14701649" w:history="1">
            <w:r w:rsidR="00875520" w:rsidRPr="00242E04">
              <w:rPr>
                <w:rStyle w:val="Hyperlink"/>
                <w:noProof/>
              </w:rPr>
              <w:t>2.3.4.5</w:t>
            </w:r>
            <w:r w:rsidR="00875520">
              <w:rPr>
                <w:rFonts w:asciiTheme="minorHAnsi" w:hAnsiTheme="minorHAnsi" w:cstheme="minorBidi"/>
                <w:noProof/>
              </w:rPr>
              <w:tab/>
            </w:r>
            <w:r w:rsidR="00875520" w:rsidRPr="00242E04">
              <w:rPr>
                <w:rStyle w:val="Hyperlink"/>
                <w:noProof/>
              </w:rPr>
              <w:t>Réflexion corrigée</w:t>
            </w:r>
            <w:r w:rsidR="00875520">
              <w:rPr>
                <w:noProof/>
                <w:webHidden/>
              </w:rPr>
              <w:tab/>
            </w:r>
            <w:r w:rsidR="00875520">
              <w:rPr>
                <w:noProof/>
                <w:webHidden/>
              </w:rPr>
              <w:fldChar w:fldCharType="begin"/>
            </w:r>
            <w:r w:rsidR="00875520">
              <w:rPr>
                <w:noProof/>
                <w:webHidden/>
              </w:rPr>
              <w:instrText xml:space="preserve"> PAGEREF _Toc14701649 \h </w:instrText>
            </w:r>
            <w:r w:rsidR="00875520">
              <w:rPr>
                <w:noProof/>
                <w:webHidden/>
              </w:rPr>
            </w:r>
            <w:r w:rsidR="00875520">
              <w:rPr>
                <w:noProof/>
                <w:webHidden/>
              </w:rPr>
              <w:fldChar w:fldCharType="separate"/>
            </w:r>
            <w:r w:rsidR="00875520">
              <w:rPr>
                <w:noProof/>
                <w:webHidden/>
              </w:rPr>
              <w:t>24</w:t>
            </w:r>
            <w:r w:rsidR="00875520">
              <w:rPr>
                <w:noProof/>
                <w:webHidden/>
              </w:rPr>
              <w:fldChar w:fldCharType="end"/>
            </w:r>
          </w:hyperlink>
        </w:p>
        <w:p w14:paraId="7FBB6BA0" w14:textId="32318764" w:rsidR="00875520" w:rsidRDefault="0095355A">
          <w:pPr>
            <w:pStyle w:val="TOC3"/>
            <w:tabs>
              <w:tab w:val="left" w:pos="1320"/>
              <w:tab w:val="right" w:leader="dot" w:pos="9016"/>
            </w:tabs>
            <w:rPr>
              <w:rFonts w:asciiTheme="minorHAnsi" w:hAnsiTheme="minorHAnsi" w:cstheme="minorBidi"/>
              <w:noProof/>
            </w:rPr>
          </w:pPr>
          <w:hyperlink w:anchor="_Toc14701650" w:history="1">
            <w:r w:rsidR="00875520" w:rsidRPr="00242E04">
              <w:rPr>
                <w:rStyle w:val="Hyperlink"/>
                <w:noProof/>
                <w14:scene3d>
                  <w14:camera w14:prst="orthographicFront"/>
                  <w14:lightRig w14:rig="threePt" w14:dir="t">
                    <w14:rot w14:lat="0" w14:lon="0" w14:rev="0"/>
                  </w14:lightRig>
                </w14:scene3d>
              </w:rPr>
              <w:t>2.3.5</w:t>
            </w:r>
            <w:r w:rsidR="00875520">
              <w:rPr>
                <w:rFonts w:asciiTheme="minorHAnsi" w:hAnsiTheme="minorHAnsi" w:cstheme="minorBidi"/>
                <w:noProof/>
              </w:rPr>
              <w:tab/>
            </w:r>
            <w:r w:rsidR="00875520" w:rsidRPr="00242E04">
              <w:rPr>
                <w:rStyle w:val="Hyperlink"/>
                <w:noProof/>
              </w:rPr>
              <w:t>Tests et résultas</w:t>
            </w:r>
            <w:r w:rsidR="00875520">
              <w:rPr>
                <w:noProof/>
                <w:webHidden/>
              </w:rPr>
              <w:tab/>
            </w:r>
            <w:r w:rsidR="00875520">
              <w:rPr>
                <w:noProof/>
                <w:webHidden/>
              </w:rPr>
              <w:fldChar w:fldCharType="begin"/>
            </w:r>
            <w:r w:rsidR="00875520">
              <w:rPr>
                <w:noProof/>
                <w:webHidden/>
              </w:rPr>
              <w:instrText xml:space="preserve"> PAGEREF _Toc14701650 \h </w:instrText>
            </w:r>
            <w:r w:rsidR="00875520">
              <w:rPr>
                <w:noProof/>
                <w:webHidden/>
              </w:rPr>
            </w:r>
            <w:r w:rsidR="00875520">
              <w:rPr>
                <w:noProof/>
                <w:webHidden/>
              </w:rPr>
              <w:fldChar w:fldCharType="separate"/>
            </w:r>
            <w:r w:rsidR="00875520">
              <w:rPr>
                <w:noProof/>
                <w:webHidden/>
              </w:rPr>
              <w:t>25</w:t>
            </w:r>
            <w:r w:rsidR="00875520">
              <w:rPr>
                <w:noProof/>
                <w:webHidden/>
              </w:rPr>
              <w:fldChar w:fldCharType="end"/>
            </w:r>
          </w:hyperlink>
        </w:p>
        <w:p w14:paraId="541CCC83" w14:textId="369E4AAB" w:rsidR="00875520" w:rsidRDefault="0095355A">
          <w:pPr>
            <w:pStyle w:val="TOC4"/>
            <w:tabs>
              <w:tab w:val="left" w:pos="1760"/>
              <w:tab w:val="right" w:leader="dot" w:pos="9016"/>
            </w:tabs>
            <w:rPr>
              <w:rFonts w:asciiTheme="minorHAnsi" w:hAnsiTheme="minorHAnsi" w:cstheme="minorBidi"/>
              <w:noProof/>
            </w:rPr>
          </w:pPr>
          <w:hyperlink w:anchor="_Toc14701651" w:history="1">
            <w:r w:rsidR="00875520" w:rsidRPr="00242E04">
              <w:rPr>
                <w:rStyle w:val="Hyperlink"/>
                <w:noProof/>
              </w:rPr>
              <w:t>2.3.5.1</w:t>
            </w:r>
            <w:r w:rsidR="00875520">
              <w:rPr>
                <w:rFonts w:asciiTheme="minorHAnsi" w:hAnsiTheme="minorHAnsi" w:cstheme="minorBidi"/>
                <w:noProof/>
              </w:rPr>
              <w:tab/>
            </w:r>
            <w:r w:rsidR="00875520" w:rsidRPr="00242E04">
              <w:rPr>
                <w:rStyle w:val="Hyperlink"/>
                <w:noProof/>
              </w:rPr>
              <w:t>PCB Test</w:t>
            </w:r>
            <w:r w:rsidR="00875520">
              <w:rPr>
                <w:noProof/>
                <w:webHidden/>
              </w:rPr>
              <w:tab/>
            </w:r>
            <w:r w:rsidR="00875520">
              <w:rPr>
                <w:noProof/>
                <w:webHidden/>
              </w:rPr>
              <w:fldChar w:fldCharType="begin"/>
            </w:r>
            <w:r w:rsidR="00875520">
              <w:rPr>
                <w:noProof/>
                <w:webHidden/>
              </w:rPr>
              <w:instrText xml:space="preserve"> PAGEREF _Toc14701651 \h </w:instrText>
            </w:r>
            <w:r w:rsidR="00875520">
              <w:rPr>
                <w:noProof/>
                <w:webHidden/>
              </w:rPr>
            </w:r>
            <w:r w:rsidR="00875520">
              <w:rPr>
                <w:noProof/>
                <w:webHidden/>
              </w:rPr>
              <w:fldChar w:fldCharType="separate"/>
            </w:r>
            <w:r w:rsidR="00875520">
              <w:rPr>
                <w:noProof/>
                <w:webHidden/>
              </w:rPr>
              <w:t>25</w:t>
            </w:r>
            <w:r w:rsidR="00875520">
              <w:rPr>
                <w:noProof/>
                <w:webHidden/>
              </w:rPr>
              <w:fldChar w:fldCharType="end"/>
            </w:r>
          </w:hyperlink>
        </w:p>
        <w:p w14:paraId="6FDEB34D" w14:textId="5D11341A" w:rsidR="00875520" w:rsidRDefault="0095355A">
          <w:pPr>
            <w:pStyle w:val="TOC4"/>
            <w:tabs>
              <w:tab w:val="left" w:pos="1760"/>
              <w:tab w:val="right" w:leader="dot" w:pos="9016"/>
            </w:tabs>
            <w:rPr>
              <w:rFonts w:asciiTheme="minorHAnsi" w:hAnsiTheme="minorHAnsi" w:cstheme="minorBidi"/>
              <w:noProof/>
            </w:rPr>
          </w:pPr>
          <w:hyperlink w:anchor="_Toc14701652" w:history="1">
            <w:r w:rsidR="00875520" w:rsidRPr="00242E04">
              <w:rPr>
                <w:rStyle w:val="Hyperlink"/>
                <w:noProof/>
              </w:rPr>
              <w:t>2.3.5.2</w:t>
            </w:r>
            <w:r w:rsidR="00875520">
              <w:rPr>
                <w:rFonts w:asciiTheme="minorHAnsi" w:hAnsiTheme="minorHAnsi" w:cstheme="minorBidi"/>
                <w:noProof/>
              </w:rPr>
              <w:tab/>
            </w:r>
            <w:r w:rsidR="00875520" w:rsidRPr="00242E04">
              <w:rPr>
                <w:rStyle w:val="Hyperlink"/>
                <w:noProof/>
              </w:rPr>
              <w:t>Mesures</w:t>
            </w:r>
            <w:r w:rsidR="00875520">
              <w:rPr>
                <w:noProof/>
                <w:webHidden/>
              </w:rPr>
              <w:tab/>
            </w:r>
            <w:r w:rsidR="00875520">
              <w:rPr>
                <w:noProof/>
                <w:webHidden/>
              </w:rPr>
              <w:fldChar w:fldCharType="begin"/>
            </w:r>
            <w:r w:rsidR="00875520">
              <w:rPr>
                <w:noProof/>
                <w:webHidden/>
              </w:rPr>
              <w:instrText xml:space="preserve"> PAGEREF _Toc14701652 \h </w:instrText>
            </w:r>
            <w:r w:rsidR="00875520">
              <w:rPr>
                <w:noProof/>
                <w:webHidden/>
              </w:rPr>
            </w:r>
            <w:r w:rsidR="00875520">
              <w:rPr>
                <w:noProof/>
                <w:webHidden/>
              </w:rPr>
              <w:fldChar w:fldCharType="separate"/>
            </w:r>
            <w:r w:rsidR="00875520">
              <w:rPr>
                <w:noProof/>
                <w:webHidden/>
              </w:rPr>
              <w:t>26</w:t>
            </w:r>
            <w:r w:rsidR="00875520">
              <w:rPr>
                <w:noProof/>
                <w:webHidden/>
              </w:rPr>
              <w:fldChar w:fldCharType="end"/>
            </w:r>
          </w:hyperlink>
        </w:p>
        <w:p w14:paraId="4D917886" w14:textId="522A3DD4" w:rsidR="00875520" w:rsidRDefault="0095355A">
          <w:pPr>
            <w:pStyle w:val="TOC5"/>
            <w:tabs>
              <w:tab w:val="left" w:pos="1956"/>
              <w:tab w:val="right" w:leader="dot" w:pos="9016"/>
            </w:tabs>
            <w:rPr>
              <w:rFonts w:asciiTheme="minorHAnsi" w:hAnsiTheme="minorHAnsi" w:cstheme="minorBidi"/>
              <w:noProof/>
            </w:rPr>
          </w:pPr>
          <w:hyperlink w:anchor="_Toc14701653" w:history="1">
            <w:r w:rsidR="00875520" w:rsidRPr="00242E04">
              <w:rPr>
                <w:rStyle w:val="Hyperlink"/>
                <w:noProof/>
              </w:rPr>
              <w:t>2.3.5.2.1</w:t>
            </w:r>
            <w:r w:rsidR="00875520">
              <w:rPr>
                <w:rFonts w:asciiTheme="minorHAnsi" w:hAnsiTheme="minorHAnsi" w:cstheme="minorBidi"/>
                <w:noProof/>
              </w:rPr>
              <w:tab/>
            </w:r>
            <w:r w:rsidR="00875520" w:rsidRPr="00242E04">
              <w:rPr>
                <w:rStyle w:val="Hyperlink"/>
                <w:noProof/>
              </w:rPr>
              <w:t>Impédance</w:t>
            </w:r>
            <w:r w:rsidR="00875520">
              <w:rPr>
                <w:noProof/>
                <w:webHidden/>
              </w:rPr>
              <w:tab/>
            </w:r>
            <w:r w:rsidR="00875520">
              <w:rPr>
                <w:noProof/>
                <w:webHidden/>
              </w:rPr>
              <w:fldChar w:fldCharType="begin"/>
            </w:r>
            <w:r w:rsidR="00875520">
              <w:rPr>
                <w:noProof/>
                <w:webHidden/>
              </w:rPr>
              <w:instrText xml:space="preserve"> PAGEREF _Toc14701653 \h </w:instrText>
            </w:r>
            <w:r w:rsidR="00875520">
              <w:rPr>
                <w:noProof/>
                <w:webHidden/>
              </w:rPr>
            </w:r>
            <w:r w:rsidR="00875520">
              <w:rPr>
                <w:noProof/>
                <w:webHidden/>
              </w:rPr>
              <w:fldChar w:fldCharType="separate"/>
            </w:r>
            <w:r w:rsidR="00875520">
              <w:rPr>
                <w:noProof/>
                <w:webHidden/>
              </w:rPr>
              <w:t>26</w:t>
            </w:r>
            <w:r w:rsidR="00875520">
              <w:rPr>
                <w:noProof/>
                <w:webHidden/>
              </w:rPr>
              <w:fldChar w:fldCharType="end"/>
            </w:r>
          </w:hyperlink>
        </w:p>
        <w:p w14:paraId="60C987B7" w14:textId="32F953B5" w:rsidR="00875520" w:rsidRDefault="0095355A">
          <w:pPr>
            <w:pStyle w:val="TOC5"/>
            <w:tabs>
              <w:tab w:val="left" w:pos="1956"/>
              <w:tab w:val="right" w:leader="dot" w:pos="9016"/>
            </w:tabs>
            <w:rPr>
              <w:rFonts w:asciiTheme="minorHAnsi" w:hAnsiTheme="minorHAnsi" w:cstheme="minorBidi"/>
              <w:noProof/>
            </w:rPr>
          </w:pPr>
          <w:hyperlink w:anchor="_Toc14701654" w:history="1">
            <w:r w:rsidR="00875520" w:rsidRPr="00242E04">
              <w:rPr>
                <w:rStyle w:val="Hyperlink"/>
                <w:noProof/>
              </w:rPr>
              <w:t>2.3.5.2.2</w:t>
            </w:r>
            <w:r w:rsidR="00875520">
              <w:rPr>
                <w:rFonts w:asciiTheme="minorHAnsi" w:hAnsiTheme="minorHAnsi" w:cstheme="minorBidi"/>
                <w:noProof/>
              </w:rPr>
              <w:tab/>
            </w:r>
            <w:r w:rsidR="00875520" w:rsidRPr="00242E04">
              <w:rPr>
                <w:rStyle w:val="Hyperlink"/>
                <w:noProof/>
              </w:rPr>
              <w:t>Réflexion</w:t>
            </w:r>
            <w:r w:rsidR="00875520">
              <w:rPr>
                <w:noProof/>
                <w:webHidden/>
              </w:rPr>
              <w:tab/>
            </w:r>
            <w:r w:rsidR="00875520">
              <w:rPr>
                <w:noProof/>
                <w:webHidden/>
              </w:rPr>
              <w:fldChar w:fldCharType="begin"/>
            </w:r>
            <w:r w:rsidR="00875520">
              <w:rPr>
                <w:noProof/>
                <w:webHidden/>
              </w:rPr>
              <w:instrText xml:space="preserve"> PAGEREF _Toc14701654 \h </w:instrText>
            </w:r>
            <w:r w:rsidR="00875520">
              <w:rPr>
                <w:noProof/>
                <w:webHidden/>
              </w:rPr>
            </w:r>
            <w:r w:rsidR="00875520">
              <w:rPr>
                <w:noProof/>
                <w:webHidden/>
              </w:rPr>
              <w:fldChar w:fldCharType="separate"/>
            </w:r>
            <w:r w:rsidR="00875520">
              <w:rPr>
                <w:noProof/>
                <w:webHidden/>
              </w:rPr>
              <w:t>27</w:t>
            </w:r>
            <w:r w:rsidR="00875520">
              <w:rPr>
                <w:noProof/>
                <w:webHidden/>
              </w:rPr>
              <w:fldChar w:fldCharType="end"/>
            </w:r>
          </w:hyperlink>
        </w:p>
        <w:p w14:paraId="2E686BEC" w14:textId="028EF661" w:rsidR="00875520" w:rsidRDefault="0095355A">
          <w:pPr>
            <w:pStyle w:val="TOC4"/>
            <w:tabs>
              <w:tab w:val="left" w:pos="1760"/>
              <w:tab w:val="right" w:leader="dot" w:pos="9016"/>
            </w:tabs>
            <w:rPr>
              <w:rFonts w:asciiTheme="minorHAnsi" w:hAnsiTheme="minorHAnsi" w:cstheme="minorBidi"/>
              <w:noProof/>
            </w:rPr>
          </w:pPr>
          <w:hyperlink w:anchor="_Toc14701655" w:history="1">
            <w:r w:rsidR="00875520" w:rsidRPr="00242E04">
              <w:rPr>
                <w:rStyle w:val="Hyperlink"/>
                <w:noProof/>
              </w:rPr>
              <w:t>2.3.5.3</w:t>
            </w:r>
            <w:r w:rsidR="00875520">
              <w:rPr>
                <w:rFonts w:asciiTheme="minorHAnsi" w:hAnsiTheme="minorHAnsi" w:cstheme="minorBidi"/>
                <w:noProof/>
              </w:rPr>
              <w:tab/>
            </w:r>
            <w:r w:rsidR="00875520" w:rsidRPr="00242E04">
              <w:rPr>
                <w:rStyle w:val="Hyperlink"/>
                <w:noProof/>
              </w:rPr>
              <w:t>Comparaison mesures simulation</w:t>
            </w:r>
            <w:r w:rsidR="00875520">
              <w:rPr>
                <w:noProof/>
                <w:webHidden/>
              </w:rPr>
              <w:tab/>
            </w:r>
            <w:r w:rsidR="00875520">
              <w:rPr>
                <w:noProof/>
                <w:webHidden/>
              </w:rPr>
              <w:fldChar w:fldCharType="begin"/>
            </w:r>
            <w:r w:rsidR="00875520">
              <w:rPr>
                <w:noProof/>
                <w:webHidden/>
              </w:rPr>
              <w:instrText xml:space="preserve"> PAGEREF _Toc14701655 \h </w:instrText>
            </w:r>
            <w:r w:rsidR="00875520">
              <w:rPr>
                <w:noProof/>
                <w:webHidden/>
              </w:rPr>
            </w:r>
            <w:r w:rsidR="00875520">
              <w:rPr>
                <w:noProof/>
                <w:webHidden/>
              </w:rPr>
              <w:fldChar w:fldCharType="separate"/>
            </w:r>
            <w:r w:rsidR="00875520">
              <w:rPr>
                <w:noProof/>
                <w:webHidden/>
              </w:rPr>
              <w:t>28</w:t>
            </w:r>
            <w:r w:rsidR="00875520">
              <w:rPr>
                <w:noProof/>
                <w:webHidden/>
              </w:rPr>
              <w:fldChar w:fldCharType="end"/>
            </w:r>
          </w:hyperlink>
        </w:p>
        <w:p w14:paraId="7700FA8C" w14:textId="03DD12A9" w:rsidR="00875520" w:rsidRDefault="0095355A">
          <w:pPr>
            <w:pStyle w:val="TOC4"/>
            <w:tabs>
              <w:tab w:val="left" w:pos="1760"/>
              <w:tab w:val="right" w:leader="dot" w:pos="9016"/>
            </w:tabs>
            <w:rPr>
              <w:rFonts w:asciiTheme="minorHAnsi" w:hAnsiTheme="minorHAnsi" w:cstheme="minorBidi"/>
              <w:noProof/>
            </w:rPr>
          </w:pPr>
          <w:hyperlink w:anchor="_Toc14701656" w:history="1">
            <w:r w:rsidR="00875520" w:rsidRPr="00242E04">
              <w:rPr>
                <w:rStyle w:val="Hyperlink"/>
                <w:noProof/>
              </w:rPr>
              <w:t>2.3.5.4</w:t>
            </w:r>
            <w:r w:rsidR="00875520">
              <w:rPr>
                <w:rFonts w:asciiTheme="minorHAnsi" w:hAnsiTheme="minorHAnsi" w:cstheme="minorBidi"/>
                <w:noProof/>
              </w:rPr>
              <w:tab/>
            </w:r>
            <w:r w:rsidR="00875520" w:rsidRPr="00242E04">
              <w:rPr>
                <w:rStyle w:val="Hyperlink"/>
                <w:noProof/>
              </w:rPr>
              <w:t>Résultats</w:t>
            </w:r>
            <w:r w:rsidR="00875520">
              <w:rPr>
                <w:noProof/>
                <w:webHidden/>
              </w:rPr>
              <w:tab/>
            </w:r>
            <w:r w:rsidR="00875520">
              <w:rPr>
                <w:noProof/>
                <w:webHidden/>
              </w:rPr>
              <w:fldChar w:fldCharType="begin"/>
            </w:r>
            <w:r w:rsidR="00875520">
              <w:rPr>
                <w:noProof/>
                <w:webHidden/>
              </w:rPr>
              <w:instrText xml:space="preserve"> PAGEREF _Toc14701656 \h </w:instrText>
            </w:r>
            <w:r w:rsidR="00875520">
              <w:rPr>
                <w:noProof/>
                <w:webHidden/>
              </w:rPr>
            </w:r>
            <w:r w:rsidR="00875520">
              <w:rPr>
                <w:noProof/>
                <w:webHidden/>
              </w:rPr>
              <w:fldChar w:fldCharType="separate"/>
            </w:r>
            <w:r w:rsidR="00875520">
              <w:rPr>
                <w:noProof/>
                <w:webHidden/>
              </w:rPr>
              <w:t>29</w:t>
            </w:r>
            <w:r w:rsidR="00875520">
              <w:rPr>
                <w:noProof/>
                <w:webHidden/>
              </w:rPr>
              <w:fldChar w:fldCharType="end"/>
            </w:r>
          </w:hyperlink>
        </w:p>
        <w:p w14:paraId="7B98C770" w14:textId="1F4A61F3" w:rsidR="00875520" w:rsidRDefault="0095355A">
          <w:pPr>
            <w:pStyle w:val="TOC2"/>
            <w:tabs>
              <w:tab w:val="left" w:pos="880"/>
              <w:tab w:val="right" w:leader="dot" w:pos="9016"/>
            </w:tabs>
            <w:rPr>
              <w:rFonts w:asciiTheme="minorHAnsi" w:hAnsiTheme="minorHAnsi" w:cstheme="minorBidi"/>
              <w:noProof/>
            </w:rPr>
          </w:pPr>
          <w:hyperlink w:anchor="_Toc14701657" w:history="1">
            <w:r w:rsidR="00875520" w:rsidRPr="00242E04">
              <w:rPr>
                <w:rStyle w:val="Hyperlink"/>
                <w:noProof/>
              </w:rPr>
              <w:t>2.4</w:t>
            </w:r>
            <w:r w:rsidR="00875520">
              <w:rPr>
                <w:rFonts w:asciiTheme="minorHAnsi" w:hAnsiTheme="minorHAnsi" w:cstheme="minorBidi"/>
                <w:noProof/>
              </w:rPr>
              <w:tab/>
            </w:r>
            <w:r w:rsidR="00875520" w:rsidRPr="00242E04">
              <w:rPr>
                <w:rStyle w:val="Hyperlink"/>
                <w:noProof/>
              </w:rPr>
              <w:t>Circuit d’interface</w:t>
            </w:r>
            <w:r w:rsidR="00875520">
              <w:rPr>
                <w:noProof/>
                <w:webHidden/>
              </w:rPr>
              <w:tab/>
            </w:r>
            <w:r w:rsidR="00875520">
              <w:rPr>
                <w:noProof/>
                <w:webHidden/>
              </w:rPr>
              <w:fldChar w:fldCharType="begin"/>
            </w:r>
            <w:r w:rsidR="00875520">
              <w:rPr>
                <w:noProof/>
                <w:webHidden/>
              </w:rPr>
              <w:instrText xml:space="preserve"> PAGEREF _Toc14701657 \h </w:instrText>
            </w:r>
            <w:r w:rsidR="00875520">
              <w:rPr>
                <w:noProof/>
                <w:webHidden/>
              </w:rPr>
            </w:r>
            <w:r w:rsidR="00875520">
              <w:rPr>
                <w:noProof/>
                <w:webHidden/>
              </w:rPr>
              <w:fldChar w:fldCharType="separate"/>
            </w:r>
            <w:r w:rsidR="00875520">
              <w:rPr>
                <w:noProof/>
                <w:webHidden/>
              </w:rPr>
              <w:t>29</w:t>
            </w:r>
            <w:r w:rsidR="00875520">
              <w:rPr>
                <w:noProof/>
                <w:webHidden/>
              </w:rPr>
              <w:fldChar w:fldCharType="end"/>
            </w:r>
          </w:hyperlink>
        </w:p>
        <w:p w14:paraId="2F281A2F" w14:textId="3FE1EA5A" w:rsidR="00875520" w:rsidRDefault="0095355A">
          <w:pPr>
            <w:pStyle w:val="TOC3"/>
            <w:tabs>
              <w:tab w:val="left" w:pos="1320"/>
              <w:tab w:val="right" w:leader="dot" w:pos="9016"/>
            </w:tabs>
            <w:rPr>
              <w:rFonts w:asciiTheme="minorHAnsi" w:hAnsiTheme="minorHAnsi" w:cstheme="minorBidi"/>
              <w:noProof/>
            </w:rPr>
          </w:pPr>
          <w:hyperlink w:anchor="_Toc14701658" w:history="1">
            <w:r w:rsidR="00875520" w:rsidRPr="00242E04">
              <w:rPr>
                <w:rStyle w:val="Hyperlink"/>
                <w:noProof/>
                <w14:scene3d>
                  <w14:camera w14:prst="orthographicFront"/>
                  <w14:lightRig w14:rig="threePt" w14:dir="t">
                    <w14:rot w14:lat="0" w14:lon="0" w14:rev="0"/>
                  </w14:lightRig>
                </w14:scene3d>
              </w:rPr>
              <w:t>2.4.1</w:t>
            </w:r>
            <w:r w:rsidR="00875520">
              <w:rPr>
                <w:rFonts w:asciiTheme="minorHAnsi" w:hAnsiTheme="minorHAnsi" w:cstheme="minorBidi"/>
                <w:noProof/>
              </w:rPr>
              <w:tab/>
            </w:r>
            <w:r w:rsidR="00875520" w:rsidRPr="00242E04">
              <w:rPr>
                <w:rStyle w:val="Hyperlink"/>
                <w:noProof/>
              </w:rPr>
              <w:t>Balun</w:t>
            </w:r>
            <w:r w:rsidR="00875520">
              <w:rPr>
                <w:noProof/>
                <w:webHidden/>
              </w:rPr>
              <w:tab/>
            </w:r>
            <w:r w:rsidR="00875520">
              <w:rPr>
                <w:noProof/>
                <w:webHidden/>
              </w:rPr>
              <w:fldChar w:fldCharType="begin"/>
            </w:r>
            <w:r w:rsidR="00875520">
              <w:rPr>
                <w:noProof/>
                <w:webHidden/>
              </w:rPr>
              <w:instrText xml:space="preserve"> PAGEREF _Toc14701658 \h </w:instrText>
            </w:r>
            <w:r w:rsidR="00875520">
              <w:rPr>
                <w:noProof/>
                <w:webHidden/>
              </w:rPr>
            </w:r>
            <w:r w:rsidR="00875520">
              <w:rPr>
                <w:noProof/>
                <w:webHidden/>
              </w:rPr>
              <w:fldChar w:fldCharType="separate"/>
            </w:r>
            <w:r w:rsidR="00875520">
              <w:rPr>
                <w:noProof/>
                <w:webHidden/>
              </w:rPr>
              <w:t>30</w:t>
            </w:r>
            <w:r w:rsidR="00875520">
              <w:rPr>
                <w:noProof/>
                <w:webHidden/>
              </w:rPr>
              <w:fldChar w:fldCharType="end"/>
            </w:r>
          </w:hyperlink>
        </w:p>
        <w:p w14:paraId="308158B6" w14:textId="77931A02" w:rsidR="00875520" w:rsidRDefault="0095355A">
          <w:pPr>
            <w:pStyle w:val="TOC4"/>
            <w:tabs>
              <w:tab w:val="left" w:pos="1760"/>
              <w:tab w:val="right" w:leader="dot" w:pos="9016"/>
            </w:tabs>
            <w:rPr>
              <w:rFonts w:asciiTheme="minorHAnsi" w:hAnsiTheme="minorHAnsi" w:cstheme="minorBidi"/>
              <w:noProof/>
            </w:rPr>
          </w:pPr>
          <w:hyperlink w:anchor="_Toc14701659" w:history="1">
            <w:r w:rsidR="00875520" w:rsidRPr="00242E04">
              <w:rPr>
                <w:rStyle w:val="Hyperlink"/>
                <w:noProof/>
              </w:rPr>
              <w:t>2.4.1.1</w:t>
            </w:r>
            <w:r w:rsidR="00875520">
              <w:rPr>
                <w:rFonts w:asciiTheme="minorHAnsi" w:hAnsiTheme="minorHAnsi" w:cstheme="minorBidi"/>
                <w:noProof/>
              </w:rPr>
              <w:tab/>
            </w:r>
            <w:r w:rsidR="00875520" w:rsidRPr="00242E04">
              <w:rPr>
                <w:rStyle w:val="Hyperlink"/>
                <w:noProof/>
              </w:rPr>
              <w:t>Définition</w:t>
            </w:r>
            <w:r w:rsidR="00875520">
              <w:rPr>
                <w:noProof/>
                <w:webHidden/>
              </w:rPr>
              <w:tab/>
            </w:r>
            <w:r w:rsidR="00875520">
              <w:rPr>
                <w:noProof/>
                <w:webHidden/>
              </w:rPr>
              <w:fldChar w:fldCharType="begin"/>
            </w:r>
            <w:r w:rsidR="00875520">
              <w:rPr>
                <w:noProof/>
                <w:webHidden/>
              </w:rPr>
              <w:instrText xml:space="preserve"> PAGEREF _Toc14701659 \h </w:instrText>
            </w:r>
            <w:r w:rsidR="00875520">
              <w:rPr>
                <w:noProof/>
                <w:webHidden/>
              </w:rPr>
            </w:r>
            <w:r w:rsidR="00875520">
              <w:rPr>
                <w:noProof/>
                <w:webHidden/>
              </w:rPr>
              <w:fldChar w:fldCharType="separate"/>
            </w:r>
            <w:r w:rsidR="00875520">
              <w:rPr>
                <w:noProof/>
                <w:webHidden/>
              </w:rPr>
              <w:t>30</w:t>
            </w:r>
            <w:r w:rsidR="00875520">
              <w:rPr>
                <w:noProof/>
                <w:webHidden/>
              </w:rPr>
              <w:fldChar w:fldCharType="end"/>
            </w:r>
          </w:hyperlink>
        </w:p>
        <w:p w14:paraId="6D351D93" w14:textId="3237779B" w:rsidR="00875520" w:rsidRDefault="0095355A">
          <w:pPr>
            <w:pStyle w:val="TOC4"/>
            <w:tabs>
              <w:tab w:val="left" w:pos="1760"/>
              <w:tab w:val="right" w:leader="dot" w:pos="9016"/>
            </w:tabs>
            <w:rPr>
              <w:rFonts w:asciiTheme="minorHAnsi" w:hAnsiTheme="minorHAnsi" w:cstheme="minorBidi"/>
              <w:noProof/>
            </w:rPr>
          </w:pPr>
          <w:hyperlink w:anchor="_Toc14701660" w:history="1">
            <w:r w:rsidR="00875520" w:rsidRPr="00242E04">
              <w:rPr>
                <w:rStyle w:val="Hyperlink"/>
                <w:noProof/>
              </w:rPr>
              <w:t>2.4.1.2</w:t>
            </w:r>
            <w:r w:rsidR="00875520">
              <w:rPr>
                <w:rFonts w:asciiTheme="minorHAnsi" w:hAnsiTheme="minorHAnsi" w:cstheme="minorBidi"/>
                <w:noProof/>
              </w:rPr>
              <w:tab/>
            </w:r>
            <w:r w:rsidR="00875520" w:rsidRPr="00242E04">
              <w:rPr>
                <w:rStyle w:val="Hyperlink"/>
                <w:noProof/>
              </w:rPr>
              <w:t>Schéma</w:t>
            </w:r>
            <w:r w:rsidR="00875520">
              <w:rPr>
                <w:noProof/>
                <w:webHidden/>
              </w:rPr>
              <w:tab/>
            </w:r>
            <w:r w:rsidR="00875520">
              <w:rPr>
                <w:noProof/>
                <w:webHidden/>
              </w:rPr>
              <w:fldChar w:fldCharType="begin"/>
            </w:r>
            <w:r w:rsidR="00875520">
              <w:rPr>
                <w:noProof/>
                <w:webHidden/>
              </w:rPr>
              <w:instrText xml:space="preserve"> PAGEREF _Toc14701660 \h </w:instrText>
            </w:r>
            <w:r w:rsidR="00875520">
              <w:rPr>
                <w:noProof/>
                <w:webHidden/>
              </w:rPr>
            </w:r>
            <w:r w:rsidR="00875520">
              <w:rPr>
                <w:noProof/>
                <w:webHidden/>
              </w:rPr>
              <w:fldChar w:fldCharType="separate"/>
            </w:r>
            <w:r w:rsidR="00875520">
              <w:rPr>
                <w:noProof/>
                <w:webHidden/>
              </w:rPr>
              <w:t>30</w:t>
            </w:r>
            <w:r w:rsidR="00875520">
              <w:rPr>
                <w:noProof/>
                <w:webHidden/>
              </w:rPr>
              <w:fldChar w:fldCharType="end"/>
            </w:r>
          </w:hyperlink>
        </w:p>
        <w:p w14:paraId="29BC79FA" w14:textId="76CCC828" w:rsidR="00875520" w:rsidRDefault="0095355A">
          <w:pPr>
            <w:pStyle w:val="TOC3"/>
            <w:tabs>
              <w:tab w:val="left" w:pos="1320"/>
              <w:tab w:val="right" w:leader="dot" w:pos="9016"/>
            </w:tabs>
            <w:rPr>
              <w:rFonts w:asciiTheme="minorHAnsi" w:hAnsiTheme="minorHAnsi" w:cstheme="minorBidi"/>
              <w:noProof/>
            </w:rPr>
          </w:pPr>
          <w:hyperlink w:anchor="_Toc14701661" w:history="1">
            <w:r w:rsidR="00875520" w:rsidRPr="00242E04">
              <w:rPr>
                <w:rStyle w:val="Hyperlink"/>
                <w:noProof/>
                <w14:scene3d>
                  <w14:camera w14:prst="orthographicFront"/>
                  <w14:lightRig w14:rig="threePt" w14:dir="t">
                    <w14:rot w14:lat="0" w14:lon="0" w14:rev="0"/>
                  </w14:lightRig>
                </w14:scene3d>
              </w:rPr>
              <w:t>2.4.2</w:t>
            </w:r>
            <w:r w:rsidR="00875520">
              <w:rPr>
                <w:rFonts w:asciiTheme="minorHAnsi" w:hAnsiTheme="minorHAnsi" w:cstheme="minorBidi"/>
                <w:noProof/>
              </w:rPr>
              <w:tab/>
            </w:r>
            <w:r w:rsidR="00875520" w:rsidRPr="00242E04">
              <w:rPr>
                <w:rStyle w:val="Hyperlink"/>
                <w:noProof/>
              </w:rPr>
              <w:t>Détecteur RF</w:t>
            </w:r>
            <w:r w:rsidR="00875520">
              <w:rPr>
                <w:noProof/>
                <w:webHidden/>
              </w:rPr>
              <w:tab/>
            </w:r>
            <w:r w:rsidR="00875520">
              <w:rPr>
                <w:noProof/>
                <w:webHidden/>
              </w:rPr>
              <w:fldChar w:fldCharType="begin"/>
            </w:r>
            <w:r w:rsidR="00875520">
              <w:rPr>
                <w:noProof/>
                <w:webHidden/>
              </w:rPr>
              <w:instrText xml:space="preserve"> PAGEREF _Toc14701661 \h </w:instrText>
            </w:r>
            <w:r w:rsidR="00875520">
              <w:rPr>
                <w:noProof/>
                <w:webHidden/>
              </w:rPr>
            </w:r>
            <w:r w:rsidR="00875520">
              <w:rPr>
                <w:noProof/>
                <w:webHidden/>
              </w:rPr>
              <w:fldChar w:fldCharType="separate"/>
            </w:r>
            <w:r w:rsidR="00875520">
              <w:rPr>
                <w:noProof/>
                <w:webHidden/>
              </w:rPr>
              <w:t>31</w:t>
            </w:r>
            <w:r w:rsidR="00875520">
              <w:rPr>
                <w:noProof/>
                <w:webHidden/>
              </w:rPr>
              <w:fldChar w:fldCharType="end"/>
            </w:r>
          </w:hyperlink>
        </w:p>
        <w:p w14:paraId="3EA0431D" w14:textId="73FD1F32" w:rsidR="00875520" w:rsidRDefault="0095355A">
          <w:pPr>
            <w:pStyle w:val="TOC4"/>
            <w:tabs>
              <w:tab w:val="left" w:pos="1760"/>
              <w:tab w:val="right" w:leader="dot" w:pos="9016"/>
            </w:tabs>
            <w:rPr>
              <w:rFonts w:asciiTheme="minorHAnsi" w:hAnsiTheme="minorHAnsi" w:cstheme="minorBidi"/>
              <w:noProof/>
            </w:rPr>
          </w:pPr>
          <w:hyperlink w:anchor="_Toc14701662" w:history="1">
            <w:r w:rsidR="00875520" w:rsidRPr="00242E04">
              <w:rPr>
                <w:rStyle w:val="Hyperlink"/>
                <w:noProof/>
              </w:rPr>
              <w:t>2.4.2.1</w:t>
            </w:r>
            <w:r w:rsidR="00875520">
              <w:rPr>
                <w:rFonts w:asciiTheme="minorHAnsi" w:hAnsiTheme="minorHAnsi" w:cstheme="minorBidi"/>
                <w:noProof/>
              </w:rPr>
              <w:tab/>
            </w:r>
            <w:r w:rsidR="00875520" w:rsidRPr="00242E04">
              <w:rPr>
                <w:rStyle w:val="Hyperlink"/>
                <w:noProof/>
              </w:rPr>
              <w:t>Analyse</w:t>
            </w:r>
            <w:r w:rsidR="00875520">
              <w:rPr>
                <w:noProof/>
                <w:webHidden/>
              </w:rPr>
              <w:tab/>
            </w:r>
            <w:r w:rsidR="00875520">
              <w:rPr>
                <w:noProof/>
                <w:webHidden/>
              </w:rPr>
              <w:fldChar w:fldCharType="begin"/>
            </w:r>
            <w:r w:rsidR="00875520">
              <w:rPr>
                <w:noProof/>
                <w:webHidden/>
              </w:rPr>
              <w:instrText xml:space="preserve"> PAGEREF _Toc14701662 \h </w:instrText>
            </w:r>
            <w:r w:rsidR="00875520">
              <w:rPr>
                <w:noProof/>
                <w:webHidden/>
              </w:rPr>
            </w:r>
            <w:r w:rsidR="00875520">
              <w:rPr>
                <w:noProof/>
                <w:webHidden/>
              </w:rPr>
              <w:fldChar w:fldCharType="separate"/>
            </w:r>
            <w:r w:rsidR="00875520">
              <w:rPr>
                <w:noProof/>
                <w:webHidden/>
              </w:rPr>
              <w:t>31</w:t>
            </w:r>
            <w:r w:rsidR="00875520">
              <w:rPr>
                <w:noProof/>
                <w:webHidden/>
              </w:rPr>
              <w:fldChar w:fldCharType="end"/>
            </w:r>
          </w:hyperlink>
        </w:p>
        <w:p w14:paraId="253B7A77" w14:textId="3F9CC324" w:rsidR="00875520" w:rsidRDefault="0095355A">
          <w:pPr>
            <w:pStyle w:val="TOC4"/>
            <w:tabs>
              <w:tab w:val="left" w:pos="1760"/>
              <w:tab w:val="right" w:leader="dot" w:pos="9016"/>
            </w:tabs>
            <w:rPr>
              <w:rFonts w:asciiTheme="minorHAnsi" w:hAnsiTheme="minorHAnsi" w:cstheme="minorBidi"/>
              <w:noProof/>
            </w:rPr>
          </w:pPr>
          <w:hyperlink w:anchor="_Toc14701663" w:history="1">
            <w:r w:rsidR="00875520" w:rsidRPr="00242E04">
              <w:rPr>
                <w:rStyle w:val="Hyperlink"/>
                <w:noProof/>
              </w:rPr>
              <w:t>2.4.2.2</w:t>
            </w:r>
            <w:r w:rsidR="00875520">
              <w:rPr>
                <w:rFonts w:asciiTheme="minorHAnsi" w:hAnsiTheme="minorHAnsi" w:cstheme="minorBidi"/>
                <w:noProof/>
              </w:rPr>
              <w:tab/>
            </w:r>
            <w:r w:rsidR="00875520" w:rsidRPr="00242E04">
              <w:rPr>
                <w:rStyle w:val="Hyperlink"/>
                <w:noProof/>
              </w:rPr>
              <w:t>Balun</w:t>
            </w:r>
            <w:r w:rsidR="00875520">
              <w:rPr>
                <w:noProof/>
                <w:webHidden/>
              </w:rPr>
              <w:tab/>
            </w:r>
            <w:r w:rsidR="00875520">
              <w:rPr>
                <w:noProof/>
                <w:webHidden/>
              </w:rPr>
              <w:fldChar w:fldCharType="begin"/>
            </w:r>
            <w:r w:rsidR="00875520">
              <w:rPr>
                <w:noProof/>
                <w:webHidden/>
              </w:rPr>
              <w:instrText xml:space="preserve"> PAGEREF _Toc14701663 \h </w:instrText>
            </w:r>
            <w:r w:rsidR="00875520">
              <w:rPr>
                <w:noProof/>
                <w:webHidden/>
              </w:rPr>
            </w:r>
            <w:r w:rsidR="00875520">
              <w:rPr>
                <w:noProof/>
                <w:webHidden/>
              </w:rPr>
              <w:fldChar w:fldCharType="separate"/>
            </w:r>
            <w:r w:rsidR="00875520">
              <w:rPr>
                <w:noProof/>
                <w:webHidden/>
              </w:rPr>
              <w:t>32</w:t>
            </w:r>
            <w:r w:rsidR="00875520">
              <w:rPr>
                <w:noProof/>
                <w:webHidden/>
              </w:rPr>
              <w:fldChar w:fldCharType="end"/>
            </w:r>
          </w:hyperlink>
        </w:p>
        <w:p w14:paraId="75D5F348" w14:textId="0E2AFE13" w:rsidR="00875520" w:rsidRDefault="0095355A">
          <w:pPr>
            <w:pStyle w:val="TOC4"/>
            <w:tabs>
              <w:tab w:val="left" w:pos="1760"/>
              <w:tab w:val="right" w:leader="dot" w:pos="9016"/>
            </w:tabs>
            <w:rPr>
              <w:rFonts w:asciiTheme="minorHAnsi" w:hAnsiTheme="minorHAnsi" w:cstheme="minorBidi"/>
              <w:noProof/>
            </w:rPr>
          </w:pPr>
          <w:hyperlink w:anchor="_Toc14701664" w:history="1">
            <w:r w:rsidR="00875520" w:rsidRPr="00242E04">
              <w:rPr>
                <w:rStyle w:val="Hyperlink"/>
                <w:noProof/>
              </w:rPr>
              <w:t>2.4.2.3</w:t>
            </w:r>
            <w:r w:rsidR="00875520">
              <w:rPr>
                <w:rFonts w:asciiTheme="minorHAnsi" w:hAnsiTheme="minorHAnsi" w:cstheme="minorBidi"/>
                <w:noProof/>
              </w:rPr>
              <w:tab/>
            </w:r>
            <w:r w:rsidR="00875520" w:rsidRPr="00242E04">
              <w:rPr>
                <w:rStyle w:val="Hyperlink"/>
                <w:noProof/>
              </w:rPr>
              <w:t>Sortie</w:t>
            </w:r>
            <w:r w:rsidR="00875520">
              <w:rPr>
                <w:noProof/>
                <w:webHidden/>
              </w:rPr>
              <w:tab/>
            </w:r>
            <w:r w:rsidR="00875520">
              <w:rPr>
                <w:noProof/>
                <w:webHidden/>
              </w:rPr>
              <w:fldChar w:fldCharType="begin"/>
            </w:r>
            <w:r w:rsidR="00875520">
              <w:rPr>
                <w:noProof/>
                <w:webHidden/>
              </w:rPr>
              <w:instrText xml:space="preserve"> PAGEREF _Toc14701664 \h </w:instrText>
            </w:r>
            <w:r w:rsidR="00875520">
              <w:rPr>
                <w:noProof/>
                <w:webHidden/>
              </w:rPr>
            </w:r>
            <w:r w:rsidR="00875520">
              <w:rPr>
                <w:noProof/>
                <w:webHidden/>
              </w:rPr>
              <w:fldChar w:fldCharType="separate"/>
            </w:r>
            <w:r w:rsidR="00875520">
              <w:rPr>
                <w:noProof/>
                <w:webHidden/>
              </w:rPr>
              <w:t>32</w:t>
            </w:r>
            <w:r w:rsidR="00875520">
              <w:rPr>
                <w:noProof/>
                <w:webHidden/>
              </w:rPr>
              <w:fldChar w:fldCharType="end"/>
            </w:r>
          </w:hyperlink>
        </w:p>
        <w:p w14:paraId="2BE2F902" w14:textId="1114602D" w:rsidR="00875520" w:rsidRDefault="0095355A">
          <w:pPr>
            <w:pStyle w:val="TOC4"/>
            <w:tabs>
              <w:tab w:val="left" w:pos="1760"/>
              <w:tab w:val="right" w:leader="dot" w:pos="9016"/>
            </w:tabs>
            <w:rPr>
              <w:rFonts w:asciiTheme="minorHAnsi" w:hAnsiTheme="minorHAnsi" w:cstheme="minorBidi"/>
              <w:noProof/>
            </w:rPr>
          </w:pPr>
          <w:hyperlink w:anchor="_Toc14701665" w:history="1">
            <w:r w:rsidR="00875520" w:rsidRPr="00242E04">
              <w:rPr>
                <w:rStyle w:val="Hyperlink"/>
                <w:noProof/>
              </w:rPr>
              <w:t>2.4.2.4</w:t>
            </w:r>
            <w:r w:rsidR="00875520">
              <w:rPr>
                <w:rFonts w:asciiTheme="minorHAnsi" w:hAnsiTheme="minorHAnsi" w:cstheme="minorBidi"/>
                <w:noProof/>
              </w:rPr>
              <w:tab/>
            </w:r>
            <w:r w:rsidR="00875520" w:rsidRPr="00242E04">
              <w:rPr>
                <w:rStyle w:val="Hyperlink"/>
                <w:noProof/>
              </w:rPr>
              <w:t>Schéma</w:t>
            </w:r>
            <w:r w:rsidR="00875520">
              <w:rPr>
                <w:noProof/>
                <w:webHidden/>
              </w:rPr>
              <w:tab/>
            </w:r>
            <w:r w:rsidR="00875520">
              <w:rPr>
                <w:noProof/>
                <w:webHidden/>
              </w:rPr>
              <w:fldChar w:fldCharType="begin"/>
            </w:r>
            <w:r w:rsidR="00875520">
              <w:rPr>
                <w:noProof/>
                <w:webHidden/>
              </w:rPr>
              <w:instrText xml:space="preserve"> PAGEREF _Toc14701665 \h </w:instrText>
            </w:r>
            <w:r w:rsidR="00875520">
              <w:rPr>
                <w:noProof/>
                <w:webHidden/>
              </w:rPr>
            </w:r>
            <w:r w:rsidR="00875520">
              <w:rPr>
                <w:noProof/>
                <w:webHidden/>
              </w:rPr>
              <w:fldChar w:fldCharType="separate"/>
            </w:r>
            <w:r w:rsidR="00875520">
              <w:rPr>
                <w:noProof/>
                <w:webHidden/>
              </w:rPr>
              <w:t>33</w:t>
            </w:r>
            <w:r w:rsidR="00875520">
              <w:rPr>
                <w:noProof/>
                <w:webHidden/>
              </w:rPr>
              <w:fldChar w:fldCharType="end"/>
            </w:r>
          </w:hyperlink>
        </w:p>
        <w:p w14:paraId="3D779246" w14:textId="039F6728" w:rsidR="00875520" w:rsidRDefault="0095355A">
          <w:pPr>
            <w:pStyle w:val="TOC3"/>
            <w:tabs>
              <w:tab w:val="left" w:pos="1320"/>
              <w:tab w:val="right" w:leader="dot" w:pos="9016"/>
            </w:tabs>
            <w:rPr>
              <w:rFonts w:asciiTheme="minorHAnsi" w:hAnsiTheme="minorHAnsi" w:cstheme="minorBidi"/>
              <w:noProof/>
            </w:rPr>
          </w:pPr>
          <w:hyperlink w:anchor="_Toc14701666" w:history="1">
            <w:r w:rsidR="00875520" w:rsidRPr="00242E04">
              <w:rPr>
                <w:rStyle w:val="Hyperlink"/>
                <w:noProof/>
                <w14:scene3d>
                  <w14:camera w14:prst="orthographicFront"/>
                  <w14:lightRig w14:rig="threePt" w14:dir="t">
                    <w14:rot w14:lat="0" w14:lon="0" w14:rev="0"/>
                  </w14:lightRig>
                </w14:scene3d>
              </w:rPr>
              <w:t>2.4.3</w:t>
            </w:r>
            <w:r w:rsidR="00875520">
              <w:rPr>
                <w:rFonts w:asciiTheme="minorHAnsi" w:hAnsiTheme="minorHAnsi" w:cstheme="minorBidi"/>
                <w:noProof/>
              </w:rPr>
              <w:tab/>
            </w:r>
            <w:r w:rsidR="00875520" w:rsidRPr="00242E04">
              <w:rPr>
                <w:rStyle w:val="Hyperlink"/>
                <w:noProof/>
              </w:rPr>
              <w:t>Signal digital</w:t>
            </w:r>
            <w:r w:rsidR="00875520">
              <w:rPr>
                <w:noProof/>
                <w:webHidden/>
              </w:rPr>
              <w:tab/>
            </w:r>
            <w:r w:rsidR="00875520">
              <w:rPr>
                <w:noProof/>
                <w:webHidden/>
              </w:rPr>
              <w:fldChar w:fldCharType="begin"/>
            </w:r>
            <w:r w:rsidR="00875520">
              <w:rPr>
                <w:noProof/>
                <w:webHidden/>
              </w:rPr>
              <w:instrText xml:space="preserve"> PAGEREF _Toc14701666 \h </w:instrText>
            </w:r>
            <w:r w:rsidR="00875520">
              <w:rPr>
                <w:noProof/>
                <w:webHidden/>
              </w:rPr>
            </w:r>
            <w:r w:rsidR="00875520">
              <w:rPr>
                <w:noProof/>
                <w:webHidden/>
              </w:rPr>
              <w:fldChar w:fldCharType="separate"/>
            </w:r>
            <w:r w:rsidR="00875520">
              <w:rPr>
                <w:noProof/>
                <w:webHidden/>
              </w:rPr>
              <w:t>34</w:t>
            </w:r>
            <w:r w:rsidR="00875520">
              <w:rPr>
                <w:noProof/>
                <w:webHidden/>
              </w:rPr>
              <w:fldChar w:fldCharType="end"/>
            </w:r>
          </w:hyperlink>
        </w:p>
        <w:p w14:paraId="2F336B63" w14:textId="3E135E64" w:rsidR="00875520" w:rsidRDefault="0095355A">
          <w:pPr>
            <w:pStyle w:val="TOC3"/>
            <w:tabs>
              <w:tab w:val="left" w:pos="1320"/>
              <w:tab w:val="right" w:leader="dot" w:pos="9016"/>
            </w:tabs>
            <w:rPr>
              <w:rFonts w:asciiTheme="minorHAnsi" w:hAnsiTheme="minorHAnsi" w:cstheme="minorBidi"/>
              <w:noProof/>
            </w:rPr>
          </w:pPr>
          <w:hyperlink w:anchor="_Toc14701667" w:history="1">
            <w:r w:rsidR="00875520" w:rsidRPr="00242E04">
              <w:rPr>
                <w:rStyle w:val="Hyperlink"/>
                <w:noProof/>
                <w14:scene3d>
                  <w14:camera w14:prst="orthographicFront"/>
                  <w14:lightRig w14:rig="threePt" w14:dir="t">
                    <w14:rot w14:lat="0" w14:lon="0" w14:rev="0"/>
                  </w14:lightRig>
                </w14:scene3d>
              </w:rPr>
              <w:t>2.4.4</w:t>
            </w:r>
            <w:r w:rsidR="00875520">
              <w:rPr>
                <w:rFonts w:asciiTheme="minorHAnsi" w:hAnsiTheme="minorHAnsi" w:cstheme="minorBidi"/>
                <w:noProof/>
              </w:rPr>
              <w:tab/>
            </w:r>
            <w:r w:rsidR="00875520" w:rsidRPr="00242E04">
              <w:rPr>
                <w:rStyle w:val="Hyperlink"/>
                <w:noProof/>
              </w:rPr>
              <w:t>Boutons</w:t>
            </w:r>
            <w:r w:rsidR="00875520">
              <w:rPr>
                <w:noProof/>
                <w:webHidden/>
              </w:rPr>
              <w:tab/>
            </w:r>
            <w:r w:rsidR="00875520">
              <w:rPr>
                <w:noProof/>
                <w:webHidden/>
              </w:rPr>
              <w:fldChar w:fldCharType="begin"/>
            </w:r>
            <w:r w:rsidR="00875520">
              <w:rPr>
                <w:noProof/>
                <w:webHidden/>
              </w:rPr>
              <w:instrText xml:space="preserve"> PAGEREF _Toc14701667 \h </w:instrText>
            </w:r>
            <w:r w:rsidR="00875520">
              <w:rPr>
                <w:noProof/>
                <w:webHidden/>
              </w:rPr>
            </w:r>
            <w:r w:rsidR="00875520">
              <w:rPr>
                <w:noProof/>
                <w:webHidden/>
              </w:rPr>
              <w:fldChar w:fldCharType="separate"/>
            </w:r>
            <w:r w:rsidR="00875520">
              <w:rPr>
                <w:noProof/>
                <w:webHidden/>
              </w:rPr>
              <w:t>36</w:t>
            </w:r>
            <w:r w:rsidR="00875520">
              <w:rPr>
                <w:noProof/>
                <w:webHidden/>
              </w:rPr>
              <w:fldChar w:fldCharType="end"/>
            </w:r>
          </w:hyperlink>
        </w:p>
        <w:p w14:paraId="62AB7447" w14:textId="48ACD4C9" w:rsidR="00875520" w:rsidRDefault="0095355A">
          <w:pPr>
            <w:pStyle w:val="TOC3"/>
            <w:tabs>
              <w:tab w:val="left" w:pos="1320"/>
              <w:tab w:val="right" w:leader="dot" w:pos="9016"/>
            </w:tabs>
            <w:rPr>
              <w:rFonts w:asciiTheme="minorHAnsi" w:hAnsiTheme="minorHAnsi" w:cstheme="minorBidi"/>
              <w:noProof/>
            </w:rPr>
          </w:pPr>
          <w:hyperlink w:anchor="_Toc14701668" w:history="1">
            <w:r w:rsidR="00875520" w:rsidRPr="00242E04">
              <w:rPr>
                <w:rStyle w:val="Hyperlink"/>
                <w:noProof/>
                <w14:scene3d>
                  <w14:camera w14:prst="orthographicFront"/>
                  <w14:lightRig w14:rig="threePt" w14:dir="t">
                    <w14:rot w14:lat="0" w14:lon="0" w14:rev="0"/>
                  </w14:lightRig>
                </w14:scene3d>
              </w:rPr>
              <w:t>2.4.5</w:t>
            </w:r>
            <w:r w:rsidR="00875520">
              <w:rPr>
                <w:rFonts w:asciiTheme="minorHAnsi" w:hAnsiTheme="minorHAnsi" w:cstheme="minorBidi"/>
                <w:noProof/>
              </w:rPr>
              <w:tab/>
            </w:r>
            <w:r w:rsidR="00875520" w:rsidRPr="00242E04">
              <w:rPr>
                <w:rStyle w:val="Hyperlink"/>
                <w:noProof/>
              </w:rPr>
              <w:t>Connection à la board STM</w:t>
            </w:r>
            <w:r w:rsidR="00875520">
              <w:rPr>
                <w:noProof/>
                <w:webHidden/>
              </w:rPr>
              <w:tab/>
            </w:r>
            <w:r w:rsidR="00875520">
              <w:rPr>
                <w:noProof/>
                <w:webHidden/>
              </w:rPr>
              <w:fldChar w:fldCharType="begin"/>
            </w:r>
            <w:r w:rsidR="00875520">
              <w:rPr>
                <w:noProof/>
                <w:webHidden/>
              </w:rPr>
              <w:instrText xml:space="preserve"> PAGEREF _Toc14701668 \h </w:instrText>
            </w:r>
            <w:r w:rsidR="00875520">
              <w:rPr>
                <w:noProof/>
                <w:webHidden/>
              </w:rPr>
            </w:r>
            <w:r w:rsidR="00875520">
              <w:rPr>
                <w:noProof/>
                <w:webHidden/>
              </w:rPr>
              <w:fldChar w:fldCharType="separate"/>
            </w:r>
            <w:r w:rsidR="00875520">
              <w:rPr>
                <w:noProof/>
                <w:webHidden/>
              </w:rPr>
              <w:t>36</w:t>
            </w:r>
            <w:r w:rsidR="00875520">
              <w:rPr>
                <w:noProof/>
                <w:webHidden/>
              </w:rPr>
              <w:fldChar w:fldCharType="end"/>
            </w:r>
          </w:hyperlink>
        </w:p>
        <w:p w14:paraId="6698B449" w14:textId="60120082" w:rsidR="00875520" w:rsidRDefault="0095355A">
          <w:pPr>
            <w:pStyle w:val="TOC3"/>
            <w:tabs>
              <w:tab w:val="left" w:pos="1320"/>
              <w:tab w:val="right" w:leader="dot" w:pos="9016"/>
            </w:tabs>
            <w:rPr>
              <w:rFonts w:asciiTheme="minorHAnsi" w:hAnsiTheme="minorHAnsi" w:cstheme="minorBidi"/>
              <w:noProof/>
            </w:rPr>
          </w:pPr>
          <w:hyperlink w:anchor="_Toc14701669" w:history="1">
            <w:r w:rsidR="00875520" w:rsidRPr="00242E04">
              <w:rPr>
                <w:rStyle w:val="Hyperlink"/>
                <w:noProof/>
                <w14:scene3d>
                  <w14:camera w14:prst="orthographicFront"/>
                  <w14:lightRig w14:rig="threePt" w14:dir="t">
                    <w14:rot w14:lat="0" w14:lon="0" w14:rev="0"/>
                  </w14:lightRig>
                </w14:scene3d>
              </w:rPr>
              <w:t>2.4.6</w:t>
            </w:r>
            <w:r w:rsidR="00875520">
              <w:rPr>
                <w:rFonts w:asciiTheme="minorHAnsi" w:hAnsiTheme="minorHAnsi" w:cstheme="minorBidi"/>
                <w:noProof/>
              </w:rPr>
              <w:tab/>
            </w:r>
            <w:r w:rsidR="00875520" w:rsidRPr="00242E04">
              <w:rPr>
                <w:rStyle w:val="Hyperlink"/>
                <w:noProof/>
              </w:rPr>
              <w:t>Alimentation</w:t>
            </w:r>
            <w:r w:rsidR="00875520">
              <w:rPr>
                <w:noProof/>
                <w:webHidden/>
              </w:rPr>
              <w:tab/>
            </w:r>
            <w:r w:rsidR="00875520">
              <w:rPr>
                <w:noProof/>
                <w:webHidden/>
              </w:rPr>
              <w:fldChar w:fldCharType="begin"/>
            </w:r>
            <w:r w:rsidR="00875520">
              <w:rPr>
                <w:noProof/>
                <w:webHidden/>
              </w:rPr>
              <w:instrText xml:space="preserve"> PAGEREF _Toc14701669 \h </w:instrText>
            </w:r>
            <w:r w:rsidR="00875520">
              <w:rPr>
                <w:noProof/>
                <w:webHidden/>
              </w:rPr>
            </w:r>
            <w:r w:rsidR="00875520">
              <w:rPr>
                <w:noProof/>
                <w:webHidden/>
              </w:rPr>
              <w:fldChar w:fldCharType="separate"/>
            </w:r>
            <w:r w:rsidR="00875520">
              <w:rPr>
                <w:noProof/>
                <w:webHidden/>
              </w:rPr>
              <w:t>36</w:t>
            </w:r>
            <w:r w:rsidR="00875520">
              <w:rPr>
                <w:noProof/>
                <w:webHidden/>
              </w:rPr>
              <w:fldChar w:fldCharType="end"/>
            </w:r>
          </w:hyperlink>
        </w:p>
        <w:p w14:paraId="0B495553" w14:textId="00B7AD05" w:rsidR="00875520" w:rsidRDefault="0095355A">
          <w:pPr>
            <w:pStyle w:val="TOC2"/>
            <w:tabs>
              <w:tab w:val="left" w:pos="880"/>
              <w:tab w:val="right" w:leader="dot" w:pos="9016"/>
            </w:tabs>
            <w:rPr>
              <w:rFonts w:asciiTheme="minorHAnsi" w:hAnsiTheme="minorHAnsi" w:cstheme="minorBidi"/>
              <w:noProof/>
            </w:rPr>
          </w:pPr>
          <w:hyperlink w:anchor="_Toc14701670" w:history="1">
            <w:r w:rsidR="00875520" w:rsidRPr="00242E04">
              <w:rPr>
                <w:rStyle w:val="Hyperlink"/>
                <w:noProof/>
              </w:rPr>
              <w:t>2.5</w:t>
            </w:r>
            <w:r w:rsidR="00875520">
              <w:rPr>
                <w:rFonts w:asciiTheme="minorHAnsi" w:hAnsiTheme="minorHAnsi" w:cstheme="minorBidi"/>
                <w:noProof/>
              </w:rPr>
              <w:tab/>
            </w:r>
            <w:r w:rsidR="00875520" w:rsidRPr="00242E04">
              <w:rPr>
                <w:rStyle w:val="Hyperlink"/>
                <w:noProof/>
              </w:rPr>
              <w:t>Test est résultats Baluns</w:t>
            </w:r>
            <w:r w:rsidR="00875520">
              <w:rPr>
                <w:noProof/>
                <w:webHidden/>
              </w:rPr>
              <w:tab/>
            </w:r>
            <w:r w:rsidR="00875520">
              <w:rPr>
                <w:noProof/>
                <w:webHidden/>
              </w:rPr>
              <w:fldChar w:fldCharType="begin"/>
            </w:r>
            <w:r w:rsidR="00875520">
              <w:rPr>
                <w:noProof/>
                <w:webHidden/>
              </w:rPr>
              <w:instrText xml:space="preserve"> PAGEREF _Toc14701670 \h </w:instrText>
            </w:r>
            <w:r w:rsidR="00875520">
              <w:rPr>
                <w:noProof/>
                <w:webHidden/>
              </w:rPr>
            </w:r>
            <w:r w:rsidR="00875520">
              <w:rPr>
                <w:noProof/>
                <w:webHidden/>
              </w:rPr>
              <w:fldChar w:fldCharType="separate"/>
            </w:r>
            <w:r w:rsidR="00875520">
              <w:rPr>
                <w:noProof/>
                <w:webHidden/>
              </w:rPr>
              <w:t>37</w:t>
            </w:r>
            <w:r w:rsidR="00875520">
              <w:rPr>
                <w:noProof/>
                <w:webHidden/>
              </w:rPr>
              <w:fldChar w:fldCharType="end"/>
            </w:r>
          </w:hyperlink>
        </w:p>
        <w:p w14:paraId="175B0DD9" w14:textId="511D36EE" w:rsidR="00875520" w:rsidRDefault="0095355A">
          <w:pPr>
            <w:pStyle w:val="TOC3"/>
            <w:tabs>
              <w:tab w:val="left" w:pos="1320"/>
              <w:tab w:val="right" w:leader="dot" w:pos="9016"/>
            </w:tabs>
            <w:rPr>
              <w:rFonts w:asciiTheme="minorHAnsi" w:hAnsiTheme="minorHAnsi" w:cstheme="minorBidi"/>
              <w:noProof/>
            </w:rPr>
          </w:pPr>
          <w:hyperlink w:anchor="_Toc14701671" w:history="1">
            <w:r w:rsidR="00875520" w:rsidRPr="00242E04">
              <w:rPr>
                <w:rStyle w:val="Hyperlink"/>
                <w:noProof/>
                <w14:scene3d>
                  <w14:camera w14:prst="orthographicFront"/>
                  <w14:lightRig w14:rig="threePt" w14:dir="t">
                    <w14:rot w14:lat="0" w14:lon="0" w14:rev="0"/>
                  </w14:lightRig>
                </w14:scene3d>
              </w:rPr>
              <w:t>2.5.1</w:t>
            </w:r>
            <w:r w:rsidR="00875520">
              <w:rPr>
                <w:rFonts w:asciiTheme="minorHAnsi" w:hAnsiTheme="minorHAnsi" w:cstheme="minorBidi"/>
                <w:noProof/>
              </w:rPr>
              <w:tab/>
            </w:r>
            <w:r w:rsidR="00875520" w:rsidRPr="00242E04">
              <w:rPr>
                <w:rStyle w:val="Hyperlink"/>
                <w:noProof/>
              </w:rPr>
              <w:t>Test Balun de l’antenne LPDA</w:t>
            </w:r>
            <w:r w:rsidR="00875520">
              <w:rPr>
                <w:noProof/>
                <w:webHidden/>
              </w:rPr>
              <w:tab/>
            </w:r>
            <w:r w:rsidR="00875520">
              <w:rPr>
                <w:noProof/>
                <w:webHidden/>
              </w:rPr>
              <w:fldChar w:fldCharType="begin"/>
            </w:r>
            <w:r w:rsidR="00875520">
              <w:rPr>
                <w:noProof/>
                <w:webHidden/>
              </w:rPr>
              <w:instrText xml:space="preserve"> PAGEREF _Toc14701671 \h </w:instrText>
            </w:r>
            <w:r w:rsidR="00875520">
              <w:rPr>
                <w:noProof/>
                <w:webHidden/>
              </w:rPr>
            </w:r>
            <w:r w:rsidR="00875520">
              <w:rPr>
                <w:noProof/>
                <w:webHidden/>
              </w:rPr>
              <w:fldChar w:fldCharType="separate"/>
            </w:r>
            <w:r w:rsidR="00875520">
              <w:rPr>
                <w:noProof/>
                <w:webHidden/>
              </w:rPr>
              <w:t>37</w:t>
            </w:r>
            <w:r w:rsidR="00875520">
              <w:rPr>
                <w:noProof/>
                <w:webHidden/>
              </w:rPr>
              <w:fldChar w:fldCharType="end"/>
            </w:r>
          </w:hyperlink>
        </w:p>
        <w:p w14:paraId="1B2EF641" w14:textId="405AA548" w:rsidR="00875520" w:rsidRDefault="0095355A">
          <w:pPr>
            <w:pStyle w:val="TOC3"/>
            <w:tabs>
              <w:tab w:val="left" w:pos="1320"/>
              <w:tab w:val="right" w:leader="dot" w:pos="9016"/>
            </w:tabs>
            <w:rPr>
              <w:rFonts w:asciiTheme="minorHAnsi" w:hAnsiTheme="minorHAnsi" w:cstheme="minorBidi"/>
              <w:noProof/>
            </w:rPr>
          </w:pPr>
          <w:hyperlink w:anchor="_Toc14701672" w:history="1">
            <w:r w:rsidR="00875520" w:rsidRPr="00242E04">
              <w:rPr>
                <w:rStyle w:val="Hyperlink"/>
                <w:noProof/>
                <w14:scene3d>
                  <w14:camera w14:prst="orthographicFront"/>
                  <w14:lightRig w14:rig="threePt" w14:dir="t">
                    <w14:rot w14:lat="0" w14:lon="0" w14:rev="0"/>
                  </w14:lightRig>
                </w14:scene3d>
              </w:rPr>
              <w:t>2.5.2</w:t>
            </w:r>
            <w:r w:rsidR="00875520">
              <w:rPr>
                <w:rFonts w:asciiTheme="minorHAnsi" w:hAnsiTheme="minorHAnsi" w:cstheme="minorBidi"/>
                <w:noProof/>
              </w:rPr>
              <w:tab/>
            </w:r>
            <w:r w:rsidR="00875520" w:rsidRPr="00242E04">
              <w:rPr>
                <w:rStyle w:val="Hyperlink"/>
                <w:noProof/>
              </w:rPr>
              <w:t>Diagramme de Smith</w:t>
            </w:r>
            <w:r w:rsidR="00875520">
              <w:rPr>
                <w:noProof/>
                <w:webHidden/>
              </w:rPr>
              <w:tab/>
            </w:r>
            <w:r w:rsidR="00875520">
              <w:rPr>
                <w:noProof/>
                <w:webHidden/>
              </w:rPr>
              <w:fldChar w:fldCharType="begin"/>
            </w:r>
            <w:r w:rsidR="00875520">
              <w:rPr>
                <w:noProof/>
                <w:webHidden/>
              </w:rPr>
              <w:instrText xml:space="preserve"> PAGEREF _Toc14701672 \h </w:instrText>
            </w:r>
            <w:r w:rsidR="00875520">
              <w:rPr>
                <w:noProof/>
                <w:webHidden/>
              </w:rPr>
            </w:r>
            <w:r w:rsidR="00875520">
              <w:rPr>
                <w:noProof/>
                <w:webHidden/>
              </w:rPr>
              <w:fldChar w:fldCharType="separate"/>
            </w:r>
            <w:r w:rsidR="00875520">
              <w:rPr>
                <w:noProof/>
                <w:webHidden/>
              </w:rPr>
              <w:t>37</w:t>
            </w:r>
            <w:r w:rsidR="00875520">
              <w:rPr>
                <w:noProof/>
                <w:webHidden/>
              </w:rPr>
              <w:fldChar w:fldCharType="end"/>
            </w:r>
          </w:hyperlink>
        </w:p>
        <w:p w14:paraId="73A9ECD5" w14:textId="3178B3FD" w:rsidR="00875520" w:rsidRDefault="0095355A">
          <w:pPr>
            <w:pStyle w:val="TOC4"/>
            <w:tabs>
              <w:tab w:val="left" w:pos="1760"/>
              <w:tab w:val="right" w:leader="dot" w:pos="9016"/>
            </w:tabs>
            <w:rPr>
              <w:rFonts w:asciiTheme="minorHAnsi" w:hAnsiTheme="minorHAnsi" w:cstheme="minorBidi"/>
              <w:noProof/>
            </w:rPr>
          </w:pPr>
          <w:hyperlink w:anchor="_Toc14701673" w:history="1">
            <w:r w:rsidR="00875520" w:rsidRPr="00242E04">
              <w:rPr>
                <w:rStyle w:val="Hyperlink"/>
                <w:noProof/>
              </w:rPr>
              <w:t>2.5.2.1</w:t>
            </w:r>
            <w:r w:rsidR="00875520">
              <w:rPr>
                <w:rFonts w:asciiTheme="minorHAnsi" w:hAnsiTheme="minorHAnsi" w:cstheme="minorBidi"/>
                <w:noProof/>
              </w:rPr>
              <w:tab/>
            </w:r>
            <w:r w:rsidR="00875520" w:rsidRPr="00242E04">
              <w:rPr>
                <w:rStyle w:val="Hyperlink"/>
                <w:noProof/>
              </w:rPr>
              <w:t>Diagramme de Réflexion</w:t>
            </w:r>
            <w:r w:rsidR="00875520">
              <w:rPr>
                <w:noProof/>
                <w:webHidden/>
              </w:rPr>
              <w:tab/>
            </w:r>
            <w:r w:rsidR="00875520">
              <w:rPr>
                <w:noProof/>
                <w:webHidden/>
              </w:rPr>
              <w:fldChar w:fldCharType="begin"/>
            </w:r>
            <w:r w:rsidR="00875520">
              <w:rPr>
                <w:noProof/>
                <w:webHidden/>
              </w:rPr>
              <w:instrText xml:space="preserve"> PAGEREF _Toc14701673 \h </w:instrText>
            </w:r>
            <w:r w:rsidR="00875520">
              <w:rPr>
                <w:noProof/>
                <w:webHidden/>
              </w:rPr>
            </w:r>
            <w:r w:rsidR="00875520">
              <w:rPr>
                <w:noProof/>
                <w:webHidden/>
              </w:rPr>
              <w:fldChar w:fldCharType="separate"/>
            </w:r>
            <w:r w:rsidR="00875520">
              <w:rPr>
                <w:noProof/>
                <w:webHidden/>
              </w:rPr>
              <w:t>38</w:t>
            </w:r>
            <w:r w:rsidR="00875520">
              <w:rPr>
                <w:noProof/>
                <w:webHidden/>
              </w:rPr>
              <w:fldChar w:fldCharType="end"/>
            </w:r>
          </w:hyperlink>
        </w:p>
        <w:p w14:paraId="58EFA3AF" w14:textId="06E87886" w:rsidR="00875520" w:rsidRDefault="0095355A">
          <w:pPr>
            <w:pStyle w:val="TOC3"/>
            <w:tabs>
              <w:tab w:val="left" w:pos="1320"/>
              <w:tab w:val="right" w:leader="dot" w:pos="9016"/>
            </w:tabs>
            <w:rPr>
              <w:rFonts w:asciiTheme="minorHAnsi" w:hAnsiTheme="minorHAnsi" w:cstheme="minorBidi"/>
              <w:noProof/>
            </w:rPr>
          </w:pPr>
          <w:hyperlink w:anchor="_Toc14701674" w:history="1">
            <w:r w:rsidR="00875520" w:rsidRPr="00242E04">
              <w:rPr>
                <w:rStyle w:val="Hyperlink"/>
                <w:noProof/>
                <w14:scene3d>
                  <w14:camera w14:prst="orthographicFront"/>
                  <w14:lightRig w14:rig="threePt" w14:dir="t">
                    <w14:rot w14:lat="0" w14:lon="0" w14:rev="0"/>
                  </w14:lightRig>
                </w14:scene3d>
              </w:rPr>
              <w:t>2.5.3</w:t>
            </w:r>
            <w:r w:rsidR="00875520">
              <w:rPr>
                <w:rFonts w:asciiTheme="minorHAnsi" w:hAnsiTheme="minorHAnsi" w:cstheme="minorBidi"/>
                <w:noProof/>
              </w:rPr>
              <w:tab/>
            </w:r>
            <w:r w:rsidR="00875520" w:rsidRPr="00242E04">
              <w:rPr>
                <w:rStyle w:val="Hyperlink"/>
                <w:noProof/>
              </w:rPr>
              <w:t>Test Balun de l’antenne LOOP</w:t>
            </w:r>
            <w:r w:rsidR="00875520">
              <w:rPr>
                <w:noProof/>
                <w:webHidden/>
              </w:rPr>
              <w:tab/>
            </w:r>
            <w:r w:rsidR="00875520">
              <w:rPr>
                <w:noProof/>
                <w:webHidden/>
              </w:rPr>
              <w:fldChar w:fldCharType="begin"/>
            </w:r>
            <w:r w:rsidR="00875520">
              <w:rPr>
                <w:noProof/>
                <w:webHidden/>
              </w:rPr>
              <w:instrText xml:space="preserve"> PAGEREF _Toc14701674 \h </w:instrText>
            </w:r>
            <w:r w:rsidR="00875520">
              <w:rPr>
                <w:noProof/>
                <w:webHidden/>
              </w:rPr>
            </w:r>
            <w:r w:rsidR="00875520">
              <w:rPr>
                <w:noProof/>
                <w:webHidden/>
              </w:rPr>
              <w:fldChar w:fldCharType="separate"/>
            </w:r>
            <w:r w:rsidR="00875520">
              <w:rPr>
                <w:noProof/>
                <w:webHidden/>
              </w:rPr>
              <w:t>39</w:t>
            </w:r>
            <w:r w:rsidR="00875520">
              <w:rPr>
                <w:noProof/>
                <w:webHidden/>
              </w:rPr>
              <w:fldChar w:fldCharType="end"/>
            </w:r>
          </w:hyperlink>
        </w:p>
        <w:p w14:paraId="7C675799" w14:textId="265B2C28" w:rsidR="00875520" w:rsidRDefault="0095355A">
          <w:pPr>
            <w:pStyle w:val="TOC4"/>
            <w:tabs>
              <w:tab w:val="left" w:pos="1760"/>
              <w:tab w:val="right" w:leader="dot" w:pos="9016"/>
            </w:tabs>
            <w:rPr>
              <w:rFonts w:asciiTheme="minorHAnsi" w:hAnsiTheme="minorHAnsi" w:cstheme="minorBidi"/>
              <w:noProof/>
            </w:rPr>
          </w:pPr>
          <w:hyperlink w:anchor="_Toc14701675" w:history="1">
            <w:r w:rsidR="00875520" w:rsidRPr="00242E04">
              <w:rPr>
                <w:rStyle w:val="Hyperlink"/>
                <w:noProof/>
              </w:rPr>
              <w:t>2.5.3.1</w:t>
            </w:r>
            <w:r w:rsidR="00875520">
              <w:rPr>
                <w:rFonts w:asciiTheme="minorHAnsi" w:hAnsiTheme="minorHAnsi" w:cstheme="minorBidi"/>
                <w:noProof/>
              </w:rPr>
              <w:tab/>
            </w:r>
            <w:r w:rsidR="00875520" w:rsidRPr="00242E04">
              <w:rPr>
                <w:rStyle w:val="Hyperlink"/>
                <w:noProof/>
              </w:rPr>
              <w:t>Diagramme de Smith</w:t>
            </w:r>
            <w:r w:rsidR="00875520">
              <w:rPr>
                <w:noProof/>
                <w:webHidden/>
              </w:rPr>
              <w:tab/>
            </w:r>
            <w:r w:rsidR="00875520">
              <w:rPr>
                <w:noProof/>
                <w:webHidden/>
              </w:rPr>
              <w:fldChar w:fldCharType="begin"/>
            </w:r>
            <w:r w:rsidR="00875520">
              <w:rPr>
                <w:noProof/>
                <w:webHidden/>
              </w:rPr>
              <w:instrText xml:space="preserve"> PAGEREF _Toc14701675 \h </w:instrText>
            </w:r>
            <w:r w:rsidR="00875520">
              <w:rPr>
                <w:noProof/>
                <w:webHidden/>
              </w:rPr>
            </w:r>
            <w:r w:rsidR="00875520">
              <w:rPr>
                <w:noProof/>
                <w:webHidden/>
              </w:rPr>
              <w:fldChar w:fldCharType="separate"/>
            </w:r>
            <w:r w:rsidR="00875520">
              <w:rPr>
                <w:noProof/>
                <w:webHidden/>
              </w:rPr>
              <w:t>39</w:t>
            </w:r>
            <w:r w:rsidR="00875520">
              <w:rPr>
                <w:noProof/>
                <w:webHidden/>
              </w:rPr>
              <w:fldChar w:fldCharType="end"/>
            </w:r>
          </w:hyperlink>
        </w:p>
        <w:p w14:paraId="23987F6C" w14:textId="50FE3253" w:rsidR="00875520" w:rsidRDefault="0095355A">
          <w:pPr>
            <w:pStyle w:val="TOC4"/>
            <w:tabs>
              <w:tab w:val="left" w:pos="1760"/>
              <w:tab w:val="right" w:leader="dot" w:pos="9016"/>
            </w:tabs>
            <w:rPr>
              <w:rFonts w:asciiTheme="minorHAnsi" w:hAnsiTheme="minorHAnsi" w:cstheme="minorBidi"/>
              <w:noProof/>
            </w:rPr>
          </w:pPr>
          <w:hyperlink w:anchor="_Toc14701676" w:history="1">
            <w:r w:rsidR="00875520" w:rsidRPr="00242E04">
              <w:rPr>
                <w:rStyle w:val="Hyperlink"/>
                <w:noProof/>
              </w:rPr>
              <w:t>2.5.3.2</w:t>
            </w:r>
            <w:r w:rsidR="00875520">
              <w:rPr>
                <w:rFonts w:asciiTheme="minorHAnsi" w:hAnsiTheme="minorHAnsi" w:cstheme="minorBidi"/>
                <w:noProof/>
              </w:rPr>
              <w:tab/>
            </w:r>
            <w:r w:rsidR="00875520" w:rsidRPr="00242E04">
              <w:rPr>
                <w:rStyle w:val="Hyperlink"/>
                <w:noProof/>
              </w:rPr>
              <w:t>Diagramme de réflexion</w:t>
            </w:r>
            <w:r w:rsidR="00875520">
              <w:rPr>
                <w:noProof/>
                <w:webHidden/>
              </w:rPr>
              <w:tab/>
            </w:r>
            <w:r w:rsidR="00875520">
              <w:rPr>
                <w:noProof/>
                <w:webHidden/>
              </w:rPr>
              <w:fldChar w:fldCharType="begin"/>
            </w:r>
            <w:r w:rsidR="00875520">
              <w:rPr>
                <w:noProof/>
                <w:webHidden/>
              </w:rPr>
              <w:instrText xml:space="preserve"> PAGEREF _Toc14701676 \h </w:instrText>
            </w:r>
            <w:r w:rsidR="00875520">
              <w:rPr>
                <w:noProof/>
                <w:webHidden/>
              </w:rPr>
            </w:r>
            <w:r w:rsidR="00875520">
              <w:rPr>
                <w:noProof/>
                <w:webHidden/>
              </w:rPr>
              <w:fldChar w:fldCharType="separate"/>
            </w:r>
            <w:r w:rsidR="00875520">
              <w:rPr>
                <w:noProof/>
                <w:webHidden/>
              </w:rPr>
              <w:t>40</w:t>
            </w:r>
            <w:r w:rsidR="00875520">
              <w:rPr>
                <w:noProof/>
                <w:webHidden/>
              </w:rPr>
              <w:fldChar w:fldCharType="end"/>
            </w:r>
          </w:hyperlink>
        </w:p>
        <w:p w14:paraId="2C5D0902" w14:textId="72C48811" w:rsidR="00875520" w:rsidRDefault="0095355A">
          <w:pPr>
            <w:pStyle w:val="TOC4"/>
            <w:tabs>
              <w:tab w:val="left" w:pos="1760"/>
              <w:tab w:val="right" w:leader="dot" w:pos="9016"/>
            </w:tabs>
            <w:rPr>
              <w:rFonts w:asciiTheme="minorHAnsi" w:hAnsiTheme="minorHAnsi" w:cstheme="minorBidi"/>
              <w:noProof/>
            </w:rPr>
          </w:pPr>
          <w:hyperlink w:anchor="_Toc14701677" w:history="1">
            <w:r w:rsidR="00875520" w:rsidRPr="00242E04">
              <w:rPr>
                <w:rStyle w:val="Hyperlink"/>
                <w:noProof/>
              </w:rPr>
              <w:t>2.5.3.3</w:t>
            </w:r>
            <w:r w:rsidR="00875520">
              <w:rPr>
                <w:rFonts w:asciiTheme="minorHAnsi" w:hAnsiTheme="minorHAnsi" w:cstheme="minorBidi"/>
                <w:noProof/>
              </w:rPr>
              <w:tab/>
            </w:r>
            <w:r w:rsidR="00875520" w:rsidRPr="00242E04">
              <w:rPr>
                <w:rStyle w:val="Hyperlink"/>
                <w:noProof/>
              </w:rPr>
              <w:t>Adaptation de l’antenne LOOP</w:t>
            </w:r>
            <w:r w:rsidR="00875520">
              <w:rPr>
                <w:noProof/>
                <w:webHidden/>
              </w:rPr>
              <w:tab/>
            </w:r>
            <w:r w:rsidR="00875520">
              <w:rPr>
                <w:noProof/>
                <w:webHidden/>
              </w:rPr>
              <w:fldChar w:fldCharType="begin"/>
            </w:r>
            <w:r w:rsidR="00875520">
              <w:rPr>
                <w:noProof/>
                <w:webHidden/>
              </w:rPr>
              <w:instrText xml:space="preserve"> PAGEREF _Toc14701677 \h </w:instrText>
            </w:r>
            <w:r w:rsidR="00875520">
              <w:rPr>
                <w:noProof/>
                <w:webHidden/>
              </w:rPr>
            </w:r>
            <w:r w:rsidR="00875520">
              <w:rPr>
                <w:noProof/>
                <w:webHidden/>
              </w:rPr>
              <w:fldChar w:fldCharType="separate"/>
            </w:r>
            <w:r w:rsidR="00875520">
              <w:rPr>
                <w:noProof/>
                <w:webHidden/>
              </w:rPr>
              <w:t>41</w:t>
            </w:r>
            <w:r w:rsidR="00875520">
              <w:rPr>
                <w:noProof/>
                <w:webHidden/>
              </w:rPr>
              <w:fldChar w:fldCharType="end"/>
            </w:r>
          </w:hyperlink>
        </w:p>
        <w:p w14:paraId="082F631A" w14:textId="0A48BA11" w:rsidR="00875520" w:rsidRDefault="0095355A">
          <w:pPr>
            <w:pStyle w:val="TOC2"/>
            <w:tabs>
              <w:tab w:val="left" w:pos="880"/>
              <w:tab w:val="right" w:leader="dot" w:pos="9016"/>
            </w:tabs>
            <w:rPr>
              <w:rFonts w:asciiTheme="minorHAnsi" w:hAnsiTheme="minorHAnsi" w:cstheme="minorBidi"/>
              <w:noProof/>
            </w:rPr>
          </w:pPr>
          <w:hyperlink w:anchor="_Toc14701678" w:history="1">
            <w:r w:rsidR="00875520" w:rsidRPr="00242E04">
              <w:rPr>
                <w:rStyle w:val="Hyperlink"/>
                <w:noProof/>
              </w:rPr>
              <w:t>2.6</w:t>
            </w:r>
            <w:r w:rsidR="00875520">
              <w:rPr>
                <w:rFonts w:asciiTheme="minorHAnsi" w:hAnsiTheme="minorHAnsi" w:cstheme="minorBidi"/>
                <w:noProof/>
              </w:rPr>
              <w:tab/>
            </w:r>
            <w:r w:rsidR="00875520" w:rsidRPr="00242E04">
              <w:rPr>
                <w:rStyle w:val="Hyperlink"/>
                <w:noProof/>
              </w:rPr>
              <w:t>Test est résultats circuit d’interface</w:t>
            </w:r>
            <w:r w:rsidR="00875520">
              <w:rPr>
                <w:noProof/>
                <w:webHidden/>
              </w:rPr>
              <w:tab/>
            </w:r>
            <w:r w:rsidR="00875520">
              <w:rPr>
                <w:noProof/>
                <w:webHidden/>
              </w:rPr>
              <w:fldChar w:fldCharType="begin"/>
            </w:r>
            <w:r w:rsidR="00875520">
              <w:rPr>
                <w:noProof/>
                <w:webHidden/>
              </w:rPr>
              <w:instrText xml:space="preserve"> PAGEREF _Toc14701678 \h </w:instrText>
            </w:r>
            <w:r w:rsidR="00875520">
              <w:rPr>
                <w:noProof/>
                <w:webHidden/>
              </w:rPr>
            </w:r>
            <w:r w:rsidR="00875520">
              <w:rPr>
                <w:noProof/>
                <w:webHidden/>
              </w:rPr>
              <w:fldChar w:fldCharType="separate"/>
            </w:r>
            <w:r w:rsidR="00875520">
              <w:rPr>
                <w:noProof/>
                <w:webHidden/>
              </w:rPr>
              <w:t>43</w:t>
            </w:r>
            <w:r w:rsidR="00875520">
              <w:rPr>
                <w:noProof/>
                <w:webHidden/>
              </w:rPr>
              <w:fldChar w:fldCharType="end"/>
            </w:r>
          </w:hyperlink>
        </w:p>
        <w:p w14:paraId="1CF999F7" w14:textId="6324E134" w:rsidR="00875520" w:rsidRDefault="0095355A">
          <w:pPr>
            <w:pStyle w:val="TOC4"/>
            <w:tabs>
              <w:tab w:val="left" w:pos="1760"/>
              <w:tab w:val="right" w:leader="dot" w:pos="9016"/>
            </w:tabs>
            <w:rPr>
              <w:rFonts w:asciiTheme="minorHAnsi" w:hAnsiTheme="minorHAnsi" w:cstheme="minorBidi"/>
              <w:noProof/>
            </w:rPr>
          </w:pPr>
          <w:hyperlink w:anchor="_Toc14701679" w:history="1">
            <w:r w:rsidR="00875520" w:rsidRPr="00242E04">
              <w:rPr>
                <w:rStyle w:val="Hyperlink"/>
                <w:noProof/>
              </w:rPr>
              <w:t>2.6.1.1</w:t>
            </w:r>
            <w:r w:rsidR="00875520">
              <w:rPr>
                <w:rFonts w:asciiTheme="minorHAnsi" w:hAnsiTheme="minorHAnsi" w:cstheme="minorBidi"/>
                <w:noProof/>
              </w:rPr>
              <w:tab/>
            </w:r>
            <w:r w:rsidR="00875520" w:rsidRPr="00242E04">
              <w:rPr>
                <w:rStyle w:val="Hyperlink"/>
                <w:noProof/>
              </w:rPr>
              <w:t>5V-3V</w:t>
            </w:r>
            <w:r w:rsidR="00875520">
              <w:rPr>
                <w:noProof/>
                <w:webHidden/>
              </w:rPr>
              <w:tab/>
            </w:r>
            <w:r w:rsidR="00875520">
              <w:rPr>
                <w:noProof/>
                <w:webHidden/>
              </w:rPr>
              <w:fldChar w:fldCharType="begin"/>
            </w:r>
            <w:r w:rsidR="00875520">
              <w:rPr>
                <w:noProof/>
                <w:webHidden/>
              </w:rPr>
              <w:instrText xml:space="preserve"> PAGEREF _Toc14701679 \h </w:instrText>
            </w:r>
            <w:r w:rsidR="00875520">
              <w:rPr>
                <w:noProof/>
                <w:webHidden/>
              </w:rPr>
            </w:r>
            <w:r w:rsidR="00875520">
              <w:rPr>
                <w:noProof/>
                <w:webHidden/>
              </w:rPr>
              <w:fldChar w:fldCharType="separate"/>
            </w:r>
            <w:r w:rsidR="00875520">
              <w:rPr>
                <w:noProof/>
                <w:webHidden/>
              </w:rPr>
              <w:t>43</w:t>
            </w:r>
            <w:r w:rsidR="00875520">
              <w:rPr>
                <w:noProof/>
                <w:webHidden/>
              </w:rPr>
              <w:fldChar w:fldCharType="end"/>
            </w:r>
          </w:hyperlink>
        </w:p>
        <w:p w14:paraId="2E945114" w14:textId="244BB95C" w:rsidR="00875520" w:rsidRDefault="0095355A">
          <w:pPr>
            <w:pStyle w:val="TOC4"/>
            <w:tabs>
              <w:tab w:val="left" w:pos="1760"/>
              <w:tab w:val="right" w:leader="dot" w:pos="9016"/>
            </w:tabs>
            <w:rPr>
              <w:rFonts w:asciiTheme="minorHAnsi" w:hAnsiTheme="minorHAnsi" w:cstheme="minorBidi"/>
              <w:noProof/>
            </w:rPr>
          </w:pPr>
          <w:hyperlink w:anchor="_Toc14701680" w:history="1">
            <w:r w:rsidR="00875520" w:rsidRPr="00242E04">
              <w:rPr>
                <w:rStyle w:val="Hyperlink"/>
                <w:noProof/>
              </w:rPr>
              <w:t>2.6.1.2</w:t>
            </w:r>
            <w:r w:rsidR="00875520">
              <w:rPr>
                <w:rFonts w:asciiTheme="minorHAnsi" w:hAnsiTheme="minorHAnsi" w:cstheme="minorBidi"/>
                <w:noProof/>
              </w:rPr>
              <w:tab/>
            </w:r>
            <w:r w:rsidR="00875520" w:rsidRPr="00242E04">
              <w:rPr>
                <w:rStyle w:val="Hyperlink"/>
                <w:noProof/>
              </w:rPr>
              <w:t>LT5537</w:t>
            </w:r>
            <w:r w:rsidR="00875520">
              <w:rPr>
                <w:noProof/>
                <w:webHidden/>
              </w:rPr>
              <w:tab/>
            </w:r>
            <w:r w:rsidR="00875520">
              <w:rPr>
                <w:noProof/>
                <w:webHidden/>
              </w:rPr>
              <w:fldChar w:fldCharType="begin"/>
            </w:r>
            <w:r w:rsidR="00875520">
              <w:rPr>
                <w:noProof/>
                <w:webHidden/>
              </w:rPr>
              <w:instrText xml:space="preserve"> PAGEREF _Toc14701680 \h </w:instrText>
            </w:r>
            <w:r w:rsidR="00875520">
              <w:rPr>
                <w:noProof/>
                <w:webHidden/>
              </w:rPr>
            </w:r>
            <w:r w:rsidR="00875520">
              <w:rPr>
                <w:noProof/>
                <w:webHidden/>
              </w:rPr>
              <w:fldChar w:fldCharType="separate"/>
            </w:r>
            <w:r w:rsidR="00875520">
              <w:rPr>
                <w:noProof/>
                <w:webHidden/>
              </w:rPr>
              <w:t>44</w:t>
            </w:r>
            <w:r w:rsidR="00875520">
              <w:rPr>
                <w:noProof/>
                <w:webHidden/>
              </w:rPr>
              <w:fldChar w:fldCharType="end"/>
            </w:r>
          </w:hyperlink>
        </w:p>
        <w:p w14:paraId="0AF73686" w14:textId="5C5BA10C" w:rsidR="00875520" w:rsidRDefault="0095355A">
          <w:pPr>
            <w:pStyle w:val="TOC4"/>
            <w:tabs>
              <w:tab w:val="left" w:pos="1760"/>
              <w:tab w:val="right" w:leader="dot" w:pos="9016"/>
            </w:tabs>
            <w:rPr>
              <w:rFonts w:asciiTheme="minorHAnsi" w:hAnsiTheme="minorHAnsi" w:cstheme="minorBidi"/>
              <w:noProof/>
            </w:rPr>
          </w:pPr>
          <w:hyperlink w:anchor="_Toc14701681" w:history="1">
            <w:r w:rsidR="00875520" w:rsidRPr="00242E04">
              <w:rPr>
                <w:rStyle w:val="Hyperlink"/>
                <w:noProof/>
              </w:rPr>
              <w:t>2.6.1.3</w:t>
            </w:r>
            <w:r w:rsidR="00875520">
              <w:rPr>
                <w:rFonts w:asciiTheme="minorHAnsi" w:hAnsiTheme="minorHAnsi" w:cstheme="minorBidi"/>
                <w:noProof/>
              </w:rPr>
              <w:tab/>
            </w:r>
            <w:r w:rsidR="00875520" w:rsidRPr="00242E04">
              <w:rPr>
                <w:rStyle w:val="Hyperlink"/>
                <w:noProof/>
              </w:rPr>
              <w:t>Signal digital</w:t>
            </w:r>
            <w:r w:rsidR="00875520">
              <w:rPr>
                <w:noProof/>
                <w:webHidden/>
              </w:rPr>
              <w:tab/>
            </w:r>
            <w:r w:rsidR="00875520">
              <w:rPr>
                <w:noProof/>
                <w:webHidden/>
              </w:rPr>
              <w:fldChar w:fldCharType="begin"/>
            </w:r>
            <w:r w:rsidR="00875520">
              <w:rPr>
                <w:noProof/>
                <w:webHidden/>
              </w:rPr>
              <w:instrText xml:space="preserve"> PAGEREF _Toc14701681 \h </w:instrText>
            </w:r>
            <w:r w:rsidR="00875520">
              <w:rPr>
                <w:noProof/>
                <w:webHidden/>
              </w:rPr>
            </w:r>
            <w:r w:rsidR="00875520">
              <w:rPr>
                <w:noProof/>
                <w:webHidden/>
              </w:rPr>
              <w:fldChar w:fldCharType="separate"/>
            </w:r>
            <w:r w:rsidR="00875520">
              <w:rPr>
                <w:noProof/>
                <w:webHidden/>
              </w:rPr>
              <w:t>45</w:t>
            </w:r>
            <w:r w:rsidR="00875520">
              <w:rPr>
                <w:noProof/>
                <w:webHidden/>
              </w:rPr>
              <w:fldChar w:fldCharType="end"/>
            </w:r>
          </w:hyperlink>
        </w:p>
        <w:p w14:paraId="48F36661" w14:textId="3510E614" w:rsidR="00875520" w:rsidRDefault="0095355A">
          <w:pPr>
            <w:pStyle w:val="TOC4"/>
            <w:tabs>
              <w:tab w:val="left" w:pos="1760"/>
              <w:tab w:val="right" w:leader="dot" w:pos="9016"/>
            </w:tabs>
            <w:rPr>
              <w:rFonts w:asciiTheme="minorHAnsi" w:hAnsiTheme="minorHAnsi" w:cstheme="minorBidi"/>
              <w:noProof/>
            </w:rPr>
          </w:pPr>
          <w:hyperlink w:anchor="_Toc14701682" w:history="1">
            <w:r w:rsidR="00875520" w:rsidRPr="00242E04">
              <w:rPr>
                <w:rStyle w:val="Hyperlink"/>
                <w:noProof/>
              </w:rPr>
              <w:t>2.6.1.4</w:t>
            </w:r>
            <w:r w:rsidR="00875520">
              <w:rPr>
                <w:rFonts w:asciiTheme="minorHAnsi" w:hAnsiTheme="minorHAnsi" w:cstheme="minorBidi"/>
                <w:noProof/>
              </w:rPr>
              <w:tab/>
            </w:r>
            <w:r w:rsidR="00875520" w:rsidRPr="00242E04">
              <w:rPr>
                <w:rStyle w:val="Hyperlink"/>
                <w:noProof/>
              </w:rPr>
              <w:t>Boutons</w:t>
            </w:r>
            <w:r w:rsidR="00875520">
              <w:rPr>
                <w:noProof/>
                <w:webHidden/>
              </w:rPr>
              <w:tab/>
            </w:r>
            <w:r w:rsidR="00875520">
              <w:rPr>
                <w:noProof/>
                <w:webHidden/>
              </w:rPr>
              <w:fldChar w:fldCharType="begin"/>
            </w:r>
            <w:r w:rsidR="00875520">
              <w:rPr>
                <w:noProof/>
                <w:webHidden/>
              </w:rPr>
              <w:instrText xml:space="preserve"> PAGEREF _Toc14701682 \h </w:instrText>
            </w:r>
            <w:r w:rsidR="00875520">
              <w:rPr>
                <w:noProof/>
                <w:webHidden/>
              </w:rPr>
            </w:r>
            <w:r w:rsidR="00875520">
              <w:rPr>
                <w:noProof/>
                <w:webHidden/>
              </w:rPr>
              <w:fldChar w:fldCharType="separate"/>
            </w:r>
            <w:r w:rsidR="00875520">
              <w:rPr>
                <w:noProof/>
                <w:webHidden/>
              </w:rPr>
              <w:t>46</w:t>
            </w:r>
            <w:r w:rsidR="00875520">
              <w:rPr>
                <w:noProof/>
                <w:webHidden/>
              </w:rPr>
              <w:fldChar w:fldCharType="end"/>
            </w:r>
          </w:hyperlink>
        </w:p>
        <w:p w14:paraId="3CAB7DD1" w14:textId="64F3AA7F" w:rsidR="00875520" w:rsidRDefault="0095355A">
          <w:pPr>
            <w:pStyle w:val="TOC4"/>
            <w:tabs>
              <w:tab w:val="left" w:pos="1760"/>
              <w:tab w:val="right" w:leader="dot" w:pos="9016"/>
            </w:tabs>
            <w:rPr>
              <w:rFonts w:asciiTheme="minorHAnsi" w:hAnsiTheme="minorHAnsi" w:cstheme="minorBidi"/>
              <w:noProof/>
            </w:rPr>
          </w:pPr>
          <w:hyperlink w:anchor="_Toc14701683" w:history="1">
            <w:r w:rsidR="00875520" w:rsidRPr="00242E04">
              <w:rPr>
                <w:rStyle w:val="Hyperlink"/>
                <w:noProof/>
              </w:rPr>
              <w:t>2.6.1.5</w:t>
            </w:r>
            <w:r w:rsidR="00875520">
              <w:rPr>
                <w:rFonts w:asciiTheme="minorHAnsi" w:hAnsiTheme="minorHAnsi" w:cstheme="minorBidi"/>
                <w:noProof/>
              </w:rPr>
              <w:tab/>
            </w:r>
            <w:r w:rsidR="00875520" w:rsidRPr="00242E04">
              <w:rPr>
                <w:rStyle w:val="Hyperlink"/>
                <w:noProof/>
              </w:rPr>
              <w:t>Tableau récapitulatif</w:t>
            </w:r>
            <w:r w:rsidR="00875520">
              <w:rPr>
                <w:noProof/>
                <w:webHidden/>
              </w:rPr>
              <w:tab/>
            </w:r>
            <w:r w:rsidR="00875520">
              <w:rPr>
                <w:noProof/>
                <w:webHidden/>
              </w:rPr>
              <w:fldChar w:fldCharType="begin"/>
            </w:r>
            <w:r w:rsidR="00875520">
              <w:rPr>
                <w:noProof/>
                <w:webHidden/>
              </w:rPr>
              <w:instrText xml:space="preserve"> PAGEREF _Toc14701683 \h </w:instrText>
            </w:r>
            <w:r w:rsidR="00875520">
              <w:rPr>
                <w:noProof/>
                <w:webHidden/>
              </w:rPr>
            </w:r>
            <w:r w:rsidR="00875520">
              <w:rPr>
                <w:noProof/>
                <w:webHidden/>
              </w:rPr>
              <w:fldChar w:fldCharType="separate"/>
            </w:r>
            <w:r w:rsidR="00875520">
              <w:rPr>
                <w:noProof/>
                <w:webHidden/>
              </w:rPr>
              <w:t>47</w:t>
            </w:r>
            <w:r w:rsidR="00875520">
              <w:rPr>
                <w:noProof/>
                <w:webHidden/>
              </w:rPr>
              <w:fldChar w:fldCharType="end"/>
            </w:r>
          </w:hyperlink>
        </w:p>
        <w:p w14:paraId="1A0687F4" w14:textId="19116AF7" w:rsidR="00875520" w:rsidRDefault="0095355A">
          <w:pPr>
            <w:pStyle w:val="TOC1"/>
            <w:tabs>
              <w:tab w:val="left" w:pos="440"/>
              <w:tab w:val="right" w:leader="dot" w:pos="9016"/>
            </w:tabs>
            <w:rPr>
              <w:rFonts w:asciiTheme="minorHAnsi" w:hAnsiTheme="minorHAnsi" w:cstheme="minorBidi"/>
              <w:noProof/>
            </w:rPr>
          </w:pPr>
          <w:hyperlink w:anchor="_Toc14701684" w:history="1">
            <w:r w:rsidR="00875520" w:rsidRPr="00242E04">
              <w:rPr>
                <w:rStyle w:val="Hyperlink"/>
                <w:noProof/>
              </w:rPr>
              <w:t>3</w:t>
            </w:r>
            <w:r w:rsidR="00875520">
              <w:rPr>
                <w:rFonts w:asciiTheme="minorHAnsi" w:hAnsiTheme="minorHAnsi" w:cstheme="minorBidi"/>
                <w:noProof/>
              </w:rPr>
              <w:tab/>
            </w:r>
            <w:r w:rsidR="00875520" w:rsidRPr="00242E04">
              <w:rPr>
                <w:rStyle w:val="Hyperlink"/>
                <w:noProof/>
              </w:rPr>
              <w:t>Programmation</w:t>
            </w:r>
            <w:r w:rsidR="00875520">
              <w:rPr>
                <w:noProof/>
                <w:webHidden/>
              </w:rPr>
              <w:tab/>
            </w:r>
            <w:r w:rsidR="00875520">
              <w:rPr>
                <w:noProof/>
                <w:webHidden/>
              </w:rPr>
              <w:fldChar w:fldCharType="begin"/>
            </w:r>
            <w:r w:rsidR="00875520">
              <w:rPr>
                <w:noProof/>
                <w:webHidden/>
              </w:rPr>
              <w:instrText xml:space="preserve"> PAGEREF _Toc14701684 \h </w:instrText>
            </w:r>
            <w:r w:rsidR="00875520">
              <w:rPr>
                <w:noProof/>
                <w:webHidden/>
              </w:rPr>
            </w:r>
            <w:r w:rsidR="00875520">
              <w:rPr>
                <w:noProof/>
                <w:webHidden/>
              </w:rPr>
              <w:fldChar w:fldCharType="separate"/>
            </w:r>
            <w:r w:rsidR="00875520">
              <w:rPr>
                <w:noProof/>
                <w:webHidden/>
              </w:rPr>
              <w:t>48</w:t>
            </w:r>
            <w:r w:rsidR="00875520">
              <w:rPr>
                <w:noProof/>
                <w:webHidden/>
              </w:rPr>
              <w:fldChar w:fldCharType="end"/>
            </w:r>
          </w:hyperlink>
        </w:p>
        <w:p w14:paraId="079A6AFE" w14:textId="3BB9E8D8" w:rsidR="00875520" w:rsidRDefault="0095355A">
          <w:pPr>
            <w:pStyle w:val="TOC2"/>
            <w:tabs>
              <w:tab w:val="left" w:pos="880"/>
              <w:tab w:val="right" w:leader="dot" w:pos="9016"/>
            </w:tabs>
            <w:rPr>
              <w:rFonts w:asciiTheme="minorHAnsi" w:hAnsiTheme="minorHAnsi" w:cstheme="minorBidi"/>
              <w:noProof/>
            </w:rPr>
          </w:pPr>
          <w:hyperlink w:anchor="_Toc14701685" w:history="1">
            <w:r w:rsidR="00875520" w:rsidRPr="00242E04">
              <w:rPr>
                <w:rStyle w:val="Hyperlink"/>
                <w:noProof/>
              </w:rPr>
              <w:t>3.1</w:t>
            </w:r>
            <w:r w:rsidR="00875520">
              <w:rPr>
                <w:rFonts w:asciiTheme="minorHAnsi" w:hAnsiTheme="minorHAnsi" w:cstheme="minorBidi"/>
                <w:noProof/>
              </w:rPr>
              <w:tab/>
            </w:r>
            <w:r w:rsidR="00875520" w:rsidRPr="00242E04">
              <w:rPr>
                <w:rStyle w:val="Hyperlink"/>
                <w:noProof/>
              </w:rPr>
              <w:t>Logique</w:t>
            </w:r>
            <w:r w:rsidR="00875520">
              <w:rPr>
                <w:noProof/>
                <w:webHidden/>
              </w:rPr>
              <w:tab/>
            </w:r>
            <w:r w:rsidR="00875520">
              <w:rPr>
                <w:noProof/>
                <w:webHidden/>
              </w:rPr>
              <w:fldChar w:fldCharType="begin"/>
            </w:r>
            <w:r w:rsidR="00875520">
              <w:rPr>
                <w:noProof/>
                <w:webHidden/>
              </w:rPr>
              <w:instrText xml:space="preserve"> PAGEREF _Toc14701685 \h </w:instrText>
            </w:r>
            <w:r w:rsidR="00875520">
              <w:rPr>
                <w:noProof/>
                <w:webHidden/>
              </w:rPr>
            </w:r>
            <w:r w:rsidR="00875520">
              <w:rPr>
                <w:noProof/>
                <w:webHidden/>
              </w:rPr>
              <w:fldChar w:fldCharType="separate"/>
            </w:r>
            <w:r w:rsidR="00875520">
              <w:rPr>
                <w:noProof/>
                <w:webHidden/>
              </w:rPr>
              <w:t>48</w:t>
            </w:r>
            <w:r w:rsidR="00875520">
              <w:rPr>
                <w:noProof/>
                <w:webHidden/>
              </w:rPr>
              <w:fldChar w:fldCharType="end"/>
            </w:r>
          </w:hyperlink>
        </w:p>
        <w:p w14:paraId="4A075376" w14:textId="3E36C34B" w:rsidR="00875520" w:rsidRDefault="0095355A">
          <w:pPr>
            <w:pStyle w:val="TOC2"/>
            <w:tabs>
              <w:tab w:val="left" w:pos="880"/>
              <w:tab w:val="right" w:leader="dot" w:pos="9016"/>
            </w:tabs>
            <w:rPr>
              <w:rFonts w:asciiTheme="minorHAnsi" w:hAnsiTheme="minorHAnsi" w:cstheme="minorBidi"/>
              <w:noProof/>
            </w:rPr>
          </w:pPr>
          <w:hyperlink w:anchor="_Toc14701686" w:history="1">
            <w:r w:rsidR="00875520" w:rsidRPr="00242E04">
              <w:rPr>
                <w:rStyle w:val="Hyperlink"/>
                <w:noProof/>
              </w:rPr>
              <w:t>3.2</w:t>
            </w:r>
            <w:r w:rsidR="00875520">
              <w:rPr>
                <w:rFonts w:asciiTheme="minorHAnsi" w:hAnsiTheme="minorHAnsi" w:cstheme="minorBidi"/>
                <w:noProof/>
              </w:rPr>
              <w:tab/>
            </w:r>
            <w:r w:rsidR="00875520" w:rsidRPr="00242E04">
              <w:rPr>
                <w:rStyle w:val="Hyperlink"/>
                <w:noProof/>
              </w:rPr>
              <w:t>Affichage</w:t>
            </w:r>
            <w:r w:rsidR="00875520">
              <w:rPr>
                <w:noProof/>
                <w:webHidden/>
              </w:rPr>
              <w:tab/>
            </w:r>
            <w:r w:rsidR="00875520">
              <w:rPr>
                <w:noProof/>
                <w:webHidden/>
              </w:rPr>
              <w:fldChar w:fldCharType="begin"/>
            </w:r>
            <w:r w:rsidR="00875520">
              <w:rPr>
                <w:noProof/>
                <w:webHidden/>
              </w:rPr>
              <w:instrText xml:space="preserve"> PAGEREF _Toc14701686 \h </w:instrText>
            </w:r>
            <w:r w:rsidR="00875520">
              <w:rPr>
                <w:noProof/>
                <w:webHidden/>
              </w:rPr>
            </w:r>
            <w:r w:rsidR="00875520">
              <w:rPr>
                <w:noProof/>
                <w:webHidden/>
              </w:rPr>
              <w:fldChar w:fldCharType="separate"/>
            </w:r>
            <w:r w:rsidR="00875520">
              <w:rPr>
                <w:noProof/>
                <w:webHidden/>
              </w:rPr>
              <w:t>48</w:t>
            </w:r>
            <w:r w:rsidR="00875520">
              <w:rPr>
                <w:noProof/>
                <w:webHidden/>
              </w:rPr>
              <w:fldChar w:fldCharType="end"/>
            </w:r>
          </w:hyperlink>
        </w:p>
        <w:p w14:paraId="1619B0C2" w14:textId="469D2674" w:rsidR="00875520" w:rsidRDefault="0095355A">
          <w:pPr>
            <w:pStyle w:val="TOC1"/>
            <w:tabs>
              <w:tab w:val="left" w:pos="440"/>
              <w:tab w:val="right" w:leader="dot" w:pos="9016"/>
            </w:tabs>
            <w:rPr>
              <w:rFonts w:asciiTheme="minorHAnsi" w:hAnsiTheme="minorHAnsi" w:cstheme="minorBidi"/>
              <w:noProof/>
            </w:rPr>
          </w:pPr>
          <w:hyperlink w:anchor="_Toc14701687" w:history="1">
            <w:r w:rsidR="00875520" w:rsidRPr="00242E04">
              <w:rPr>
                <w:rStyle w:val="Hyperlink"/>
                <w:noProof/>
              </w:rPr>
              <w:t>4</w:t>
            </w:r>
            <w:r w:rsidR="00875520">
              <w:rPr>
                <w:rFonts w:asciiTheme="minorHAnsi" w:hAnsiTheme="minorHAnsi" w:cstheme="minorBidi"/>
                <w:noProof/>
              </w:rPr>
              <w:tab/>
            </w:r>
            <w:r w:rsidR="00875520" w:rsidRPr="00242E04">
              <w:rPr>
                <w:rStyle w:val="Hyperlink"/>
                <w:noProof/>
              </w:rPr>
              <w:t>Tests et résultats finaux</w:t>
            </w:r>
            <w:r w:rsidR="00875520">
              <w:rPr>
                <w:noProof/>
                <w:webHidden/>
              </w:rPr>
              <w:tab/>
            </w:r>
            <w:r w:rsidR="00875520">
              <w:rPr>
                <w:noProof/>
                <w:webHidden/>
              </w:rPr>
              <w:fldChar w:fldCharType="begin"/>
            </w:r>
            <w:r w:rsidR="00875520">
              <w:rPr>
                <w:noProof/>
                <w:webHidden/>
              </w:rPr>
              <w:instrText xml:space="preserve"> PAGEREF _Toc14701687 \h </w:instrText>
            </w:r>
            <w:r w:rsidR="00875520">
              <w:rPr>
                <w:noProof/>
                <w:webHidden/>
              </w:rPr>
            </w:r>
            <w:r w:rsidR="00875520">
              <w:rPr>
                <w:noProof/>
                <w:webHidden/>
              </w:rPr>
              <w:fldChar w:fldCharType="separate"/>
            </w:r>
            <w:r w:rsidR="00875520">
              <w:rPr>
                <w:noProof/>
                <w:webHidden/>
              </w:rPr>
              <w:t>49</w:t>
            </w:r>
            <w:r w:rsidR="00875520">
              <w:rPr>
                <w:noProof/>
                <w:webHidden/>
              </w:rPr>
              <w:fldChar w:fldCharType="end"/>
            </w:r>
          </w:hyperlink>
        </w:p>
        <w:p w14:paraId="729EC29D" w14:textId="5332AAB2" w:rsidR="00875520" w:rsidRDefault="0095355A">
          <w:pPr>
            <w:pStyle w:val="TOC1"/>
            <w:tabs>
              <w:tab w:val="left" w:pos="440"/>
              <w:tab w:val="right" w:leader="dot" w:pos="9016"/>
            </w:tabs>
            <w:rPr>
              <w:rFonts w:asciiTheme="minorHAnsi" w:hAnsiTheme="minorHAnsi" w:cstheme="minorBidi"/>
              <w:noProof/>
            </w:rPr>
          </w:pPr>
          <w:hyperlink w:anchor="_Toc14701688" w:history="1">
            <w:r w:rsidR="00875520" w:rsidRPr="00242E04">
              <w:rPr>
                <w:rStyle w:val="Hyperlink"/>
                <w:noProof/>
              </w:rPr>
              <w:t>5</w:t>
            </w:r>
            <w:r w:rsidR="00875520">
              <w:rPr>
                <w:rFonts w:asciiTheme="minorHAnsi" w:hAnsiTheme="minorHAnsi" w:cstheme="minorBidi"/>
                <w:noProof/>
              </w:rPr>
              <w:tab/>
            </w:r>
            <w:r w:rsidR="00875520" w:rsidRPr="00242E04">
              <w:rPr>
                <w:rStyle w:val="Hyperlink"/>
                <w:noProof/>
              </w:rPr>
              <w:t>Améliorations futures</w:t>
            </w:r>
            <w:r w:rsidR="00875520">
              <w:rPr>
                <w:noProof/>
                <w:webHidden/>
              </w:rPr>
              <w:tab/>
            </w:r>
            <w:r w:rsidR="00875520">
              <w:rPr>
                <w:noProof/>
                <w:webHidden/>
              </w:rPr>
              <w:fldChar w:fldCharType="begin"/>
            </w:r>
            <w:r w:rsidR="00875520">
              <w:rPr>
                <w:noProof/>
                <w:webHidden/>
              </w:rPr>
              <w:instrText xml:space="preserve"> PAGEREF _Toc14701688 \h </w:instrText>
            </w:r>
            <w:r w:rsidR="00875520">
              <w:rPr>
                <w:noProof/>
                <w:webHidden/>
              </w:rPr>
            </w:r>
            <w:r w:rsidR="00875520">
              <w:rPr>
                <w:noProof/>
                <w:webHidden/>
              </w:rPr>
              <w:fldChar w:fldCharType="separate"/>
            </w:r>
            <w:r w:rsidR="00875520">
              <w:rPr>
                <w:noProof/>
                <w:webHidden/>
              </w:rPr>
              <w:t>49</w:t>
            </w:r>
            <w:r w:rsidR="00875520">
              <w:rPr>
                <w:noProof/>
                <w:webHidden/>
              </w:rPr>
              <w:fldChar w:fldCharType="end"/>
            </w:r>
          </w:hyperlink>
        </w:p>
        <w:p w14:paraId="4F9CED75" w14:textId="61205F87" w:rsidR="00875520" w:rsidRDefault="0095355A">
          <w:pPr>
            <w:pStyle w:val="TOC1"/>
            <w:tabs>
              <w:tab w:val="left" w:pos="440"/>
              <w:tab w:val="right" w:leader="dot" w:pos="9016"/>
            </w:tabs>
            <w:rPr>
              <w:rFonts w:asciiTheme="minorHAnsi" w:hAnsiTheme="minorHAnsi" w:cstheme="minorBidi"/>
              <w:noProof/>
            </w:rPr>
          </w:pPr>
          <w:hyperlink w:anchor="_Toc14701689" w:history="1">
            <w:r w:rsidR="00875520" w:rsidRPr="00242E04">
              <w:rPr>
                <w:rStyle w:val="Hyperlink"/>
                <w:noProof/>
              </w:rPr>
              <w:t>6</w:t>
            </w:r>
            <w:r w:rsidR="00875520">
              <w:rPr>
                <w:rFonts w:asciiTheme="minorHAnsi" w:hAnsiTheme="minorHAnsi" w:cstheme="minorBidi"/>
                <w:noProof/>
              </w:rPr>
              <w:tab/>
            </w:r>
            <w:r w:rsidR="00875520" w:rsidRPr="00242E04">
              <w:rPr>
                <w:rStyle w:val="Hyperlink"/>
                <w:noProof/>
              </w:rPr>
              <w:t>Conclusion</w:t>
            </w:r>
            <w:r w:rsidR="00875520">
              <w:rPr>
                <w:noProof/>
                <w:webHidden/>
              </w:rPr>
              <w:tab/>
            </w:r>
            <w:r w:rsidR="00875520">
              <w:rPr>
                <w:noProof/>
                <w:webHidden/>
              </w:rPr>
              <w:fldChar w:fldCharType="begin"/>
            </w:r>
            <w:r w:rsidR="00875520">
              <w:rPr>
                <w:noProof/>
                <w:webHidden/>
              </w:rPr>
              <w:instrText xml:space="preserve"> PAGEREF _Toc14701689 \h </w:instrText>
            </w:r>
            <w:r w:rsidR="00875520">
              <w:rPr>
                <w:noProof/>
                <w:webHidden/>
              </w:rPr>
            </w:r>
            <w:r w:rsidR="00875520">
              <w:rPr>
                <w:noProof/>
                <w:webHidden/>
              </w:rPr>
              <w:fldChar w:fldCharType="separate"/>
            </w:r>
            <w:r w:rsidR="00875520">
              <w:rPr>
                <w:noProof/>
                <w:webHidden/>
              </w:rPr>
              <w:t>49</w:t>
            </w:r>
            <w:r w:rsidR="00875520">
              <w:rPr>
                <w:noProof/>
                <w:webHidden/>
              </w:rPr>
              <w:fldChar w:fldCharType="end"/>
            </w:r>
          </w:hyperlink>
        </w:p>
        <w:p w14:paraId="524E750C" w14:textId="698751B4" w:rsidR="00875520" w:rsidRDefault="0095355A">
          <w:pPr>
            <w:pStyle w:val="TOC1"/>
            <w:tabs>
              <w:tab w:val="left" w:pos="440"/>
              <w:tab w:val="right" w:leader="dot" w:pos="9016"/>
            </w:tabs>
            <w:rPr>
              <w:rFonts w:asciiTheme="minorHAnsi" w:hAnsiTheme="minorHAnsi" w:cstheme="minorBidi"/>
              <w:noProof/>
            </w:rPr>
          </w:pPr>
          <w:hyperlink w:anchor="_Toc14701690" w:history="1">
            <w:r w:rsidR="00875520" w:rsidRPr="00242E04">
              <w:rPr>
                <w:rStyle w:val="Hyperlink"/>
                <w:noProof/>
              </w:rPr>
              <w:t>7</w:t>
            </w:r>
            <w:r w:rsidR="00875520">
              <w:rPr>
                <w:rFonts w:asciiTheme="minorHAnsi" w:hAnsiTheme="minorHAnsi" w:cstheme="minorBidi"/>
                <w:noProof/>
              </w:rPr>
              <w:tab/>
            </w:r>
            <w:r w:rsidR="00875520" w:rsidRPr="00242E04">
              <w:rPr>
                <w:rStyle w:val="Hyperlink"/>
                <w:noProof/>
              </w:rPr>
              <w:t>Annexes</w:t>
            </w:r>
            <w:r w:rsidR="00875520">
              <w:rPr>
                <w:noProof/>
                <w:webHidden/>
              </w:rPr>
              <w:tab/>
            </w:r>
            <w:r w:rsidR="00875520">
              <w:rPr>
                <w:noProof/>
                <w:webHidden/>
              </w:rPr>
              <w:fldChar w:fldCharType="begin"/>
            </w:r>
            <w:r w:rsidR="00875520">
              <w:rPr>
                <w:noProof/>
                <w:webHidden/>
              </w:rPr>
              <w:instrText xml:space="preserve"> PAGEREF _Toc14701690 \h </w:instrText>
            </w:r>
            <w:r w:rsidR="00875520">
              <w:rPr>
                <w:noProof/>
                <w:webHidden/>
              </w:rPr>
            </w:r>
            <w:r w:rsidR="00875520">
              <w:rPr>
                <w:noProof/>
                <w:webHidden/>
              </w:rPr>
              <w:fldChar w:fldCharType="separate"/>
            </w:r>
            <w:r w:rsidR="00875520">
              <w:rPr>
                <w:noProof/>
                <w:webHidden/>
              </w:rPr>
              <w:t>49</w:t>
            </w:r>
            <w:r w:rsidR="00875520">
              <w:rPr>
                <w:noProof/>
                <w:webHidden/>
              </w:rPr>
              <w:fldChar w:fldCharType="end"/>
            </w:r>
          </w:hyperlink>
        </w:p>
        <w:p w14:paraId="26ED3B81" w14:textId="57B6FB79" w:rsidR="00875520" w:rsidRDefault="0095355A">
          <w:pPr>
            <w:pStyle w:val="TOC1"/>
            <w:tabs>
              <w:tab w:val="left" w:pos="440"/>
              <w:tab w:val="right" w:leader="dot" w:pos="9016"/>
            </w:tabs>
            <w:rPr>
              <w:rFonts w:asciiTheme="minorHAnsi" w:hAnsiTheme="minorHAnsi" w:cstheme="minorBidi"/>
              <w:noProof/>
            </w:rPr>
          </w:pPr>
          <w:hyperlink w:anchor="_Toc14701691" w:history="1">
            <w:r w:rsidR="00875520" w:rsidRPr="00242E04">
              <w:rPr>
                <w:rStyle w:val="Hyperlink"/>
                <w:noProof/>
              </w:rPr>
              <w:t>8</w:t>
            </w:r>
            <w:r w:rsidR="00875520">
              <w:rPr>
                <w:rFonts w:asciiTheme="minorHAnsi" w:hAnsiTheme="minorHAnsi" w:cstheme="minorBidi"/>
                <w:noProof/>
              </w:rPr>
              <w:tab/>
            </w:r>
            <w:r w:rsidR="00875520" w:rsidRPr="00242E04">
              <w:rPr>
                <w:rStyle w:val="Hyperlink"/>
                <w:noProof/>
              </w:rPr>
              <w:t>Références</w:t>
            </w:r>
            <w:r w:rsidR="00875520">
              <w:rPr>
                <w:noProof/>
                <w:webHidden/>
              </w:rPr>
              <w:tab/>
            </w:r>
            <w:r w:rsidR="00875520">
              <w:rPr>
                <w:noProof/>
                <w:webHidden/>
              </w:rPr>
              <w:fldChar w:fldCharType="begin"/>
            </w:r>
            <w:r w:rsidR="00875520">
              <w:rPr>
                <w:noProof/>
                <w:webHidden/>
              </w:rPr>
              <w:instrText xml:space="preserve"> PAGEREF _Toc14701691 \h </w:instrText>
            </w:r>
            <w:r w:rsidR="00875520">
              <w:rPr>
                <w:noProof/>
                <w:webHidden/>
              </w:rPr>
            </w:r>
            <w:r w:rsidR="00875520">
              <w:rPr>
                <w:noProof/>
                <w:webHidden/>
              </w:rPr>
              <w:fldChar w:fldCharType="separate"/>
            </w:r>
            <w:r w:rsidR="00875520">
              <w:rPr>
                <w:noProof/>
                <w:webHidden/>
              </w:rPr>
              <w:t>49</w:t>
            </w:r>
            <w:r w:rsidR="00875520">
              <w:rPr>
                <w:noProof/>
                <w:webHidden/>
              </w:rPr>
              <w:fldChar w:fldCharType="end"/>
            </w:r>
          </w:hyperlink>
        </w:p>
        <w:p w14:paraId="636E794B" w14:textId="11A69167" w:rsidR="00B3690F" w:rsidRPr="001F2DBD" w:rsidRDefault="00875520" w:rsidP="00875520">
          <w:pPr>
            <w:pStyle w:val="TOCHeading"/>
          </w:pPr>
          <w:r>
            <w:fldChar w:fldCharType="end"/>
          </w:r>
        </w:p>
      </w:sdtContent>
    </w:sdt>
    <w:p w14:paraId="13F34E33" w14:textId="77777777" w:rsidR="00875520" w:rsidRDefault="00B3690F" w:rsidP="004D151C">
      <w:pPr>
        <w:rPr>
          <w:noProof/>
        </w:rPr>
      </w:pPr>
      <w:r w:rsidRPr="001F2DBD">
        <w:br w:type="page"/>
      </w:r>
      <w:r w:rsidR="004D151C" w:rsidRPr="001F2DBD">
        <w:fldChar w:fldCharType="begin"/>
      </w:r>
      <w:r w:rsidR="004D151C" w:rsidRPr="001F2DBD">
        <w:instrText xml:space="preserve"> TOC \h \z \c "Figure" </w:instrText>
      </w:r>
      <w:r w:rsidR="004D151C" w:rsidRPr="001F2DBD">
        <w:fldChar w:fldCharType="separate"/>
      </w:r>
    </w:p>
    <w:p w14:paraId="780BAD07" w14:textId="101D769A" w:rsidR="00875520" w:rsidRDefault="0095355A">
      <w:pPr>
        <w:pStyle w:val="TableofFigures"/>
        <w:tabs>
          <w:tab w:val="right" w:leader="dot" w:pos="9016"/>
        </w:tabs>
        <w:rPr>
          <w:rFonts w:cstheme="minorBidi"/>
          <w:caps w:val="0"/>
          <w:noProof/>
          <w:sz w:val="22"/>
          <w:szCs w:val="22"/>
        </w:rPr>
      </w:pPr>
      <w:hyperlink w:anchor="_Toc14701293" w:history="1">
        <w:r w:rsidR="00875520" w:rsidRPr="003A2532">
          <w:rPr>
            <w:rStyle w:val="Hyperlink"/>
            <w:noProof/>
          </w:rPr>
          <w:t>Figure 1 : schéma de principe</w:t>
        </w:r>
        <w:r w:rsidR="00875520">
          <w:rPr>
            <w:noProof/>
            <w:webHidden/>
          </w:rPr>
          <w:tab/>
        </w:r>
        <w:r w:rsidR="00875520">
          <w:rPr>
            <w:noProof/>
            <w:webHidden/>
          </w:rPr>
          <w:fldChar w:fldCharType="begin"/>
        </w:r>
        <w:r w:rsidR="00875520">
          <w:rPr>
            <w:noProof/>
            <w:webHidden/>
          </w:rPr>
          <w:instrText xml:space="preserve"> PAGEREF _Toc14701293 \h </w:instrText>
        </w:r>
        <w:r w:rsidR="00875520">
          <w:rPr>
            <w:noProof/>
            <w:webHidden/>
          </w:rPr>
        </w:r>
        <w:r w:rsidR="00875520">
          <w:rPr>
            <w:noProof/>
            <w:webHidden/>
          </w:rPr>
          <w:fldChar w:fldCharType="separate"/>
        </w:r>
        <w:r w:rsidR="00875520">
          <w:rPr>
            <w:noProof/>
            <w:webHidden/>
          </w:rPr>
          <w:t>5</w:t>
        </w:r>
        <w:r w:rsidR="00875520">
          <w:rPr>
            <w:noProof/>
            <w:webHidden/>
          </w:rPr>
          <w:fldChar w:fldCharType="end"/>
        </w:r>
      </w:hyperlink>
    </w:p>
    <w:p w14:paraId="72F9CFB7" w14:textId="23257B5D" w:rsidR="00875520" w:rsidRDefault="0095355A">
      <w:pPr>
        <w:pStyle w:val="TableofFigures"/>
        <w:tabs>
          <w:tab w:val="right" w:leader="dot" w:pos="9016"/>
        </w:tabs>
        <w:rPr>
          <w:rFonts w:cstheme="minorBidi"/>
          <w:caps w:val="0"/>
          <w:noProof/>
          <w:sz w:val="22"/>
          <w:szCs w:val="22"/>
        </w:rPr>
      </w:pPr>
      <w:hyperlink r:id="rId8" w:anchor="_Toc14701294" w:history="1">
        <w:r w:rsidR="00875520" w:rsidRPr="003A2532">
          <w:rPr>
            <w:rStyle w:val="Hyperlink"/>
            <w:noProof/>
          </w:rPr>
          <w:t>Figure 2: antenne log-périodique</w:t>
        </w:r>
        <w:r w:rsidR="00875520">
          <w:rPr>
            <w:noProof/>
            <w:webHidden/>
          </w:rPr>
          <w:tab/>
        </w:r>
        <w:r w:rsidR="00875520">
          <w:rPr>
            <w:noProof/>
            <w:webHidden/>
          </w:rPr>
          <w:fldChar w:fldCharType="begin"/>
        </w:r>
        <w:r w:rsidR="00875520">
          <w:rPr>
            <w:noProof/>
            <w:webHidden/>
          </w:rPr>
          <w:instrText xml:space="preserve"> PAGEREF _Toc14701294 \h </w:instrText>
        </w:r>
        <w:r w:rsidR="00875520">
          <w:rPr>
            <w:noProof/>
            <w:webHidden/>
          </w:rPr>
        </w:r>
        <w:r w:rsidR="00875520">
          <w:rPr>
            <w:noProof/>
            <w:webHidden/>
          </w:rPr>
          <w:fldChar w:fldCharType="separate"/>
        </w:r>
        <w:r w:rsidR="00875520">
          <w:rPr>
            <w:noProof/>
            <w:webHidden/>
          </w:rPr>
          <w:t>6</w:t>
        </w:r>
        <w:r w:rsidR="00875520">
          <w:rPr>
            <w:noProof/>
            <w:webHidden/>
          </w:rPr>
          <w:fldChar w:fldCharType="end"/>
        </w:r>
      </w:hyperlink>
    </w:p>
    <w:p w14:paraId="74A28827" w14:textId="5F2B8D92" w:rsidR="00875520" w:rsidRDefault="0095355A">
      <w:pPr>
        <w:pStyle w:val="TableofFigures"/>
        <w:tabs>
          <w:tab w:val="right" w:leader="dot" w:pos="9016"/>
        </w:tabs>
        <w:rPr>
          <w:rFonts w:cstheme="minorBidi"/>
          <w:caps w:val="0"/>
          <w:noProof/>
          <w:sz w:val="22"/>
          <w:szCs w:val="22"/>
        </w:rPr>
      </w:pPr>
      <w:hyperlink w:anchor="_Toc14701295" w:history="1">
        <w:r w:rsidR="00875520" w:rsidRPr="003A2532">
          <w:rPr>
            <w:rStyle w:val="Hyperlink"/>
            <w:noProof/>
          </w:rPr>
          <w:t>Figure 3 : radiation de l'antenne LPDA</w:t>
        </w:r>
        <w:r w:rsidR="00875520">
          <w:rPr>
            <w:noProof/>
            <w:webHidden/>
          </w:rPr>
          <w:tab/>
        </w:r>
        <w:r w:rsidR="00875520">
          <w:rPr>
            <w:noProof/>
            <w:webHidden/>
          </w:rPr>
          <w:fldChar w:fldCharType="begin"/>
        </w:r>
        <w:r w:rsidR="00875520">
          <w:rPr>
            <w:noProof/>
            <w:webHidden/>
          </w:rPr>
          <w:instrText xml:space="preserve"> PAGEREF _Toc14701295 \h </w:instrText>
        </w:r>
        <w:r w:rsidR="00875520">
          <w:rPr>
            <w:noProof/>
            <w:webHidden/>
          </w:rPr>
        </w:r>
        <w:r w:rsidR="00875520">
          <w:rPr>
            <w:noProof/>
            <w:webHidden/>
          </w:rPr>
          <w:fldChar w:fldCharType="separate"/>
        </w:r>
        <w:r w:rsidR="00875520">
          <w:rPr>
            <w:noProof/>
            <w:webHidden/>
          </w:rPr>
          <w:t>6</w:t>
        </w:r>
        <w:r w:rsidR="00875520">
          <w:rPr>
            <w:noProof/>
            <w:webHidden/>
          </w:rPr>
          <w:fldChar w:fldCharType="end"/>
        </w:r>
      </w:hyperlink>
    </w:p>
    <w:p w14:paraId="1A4E36EF" w14:textId="0830D178" w:rsidR="00875520" w:rsidRDefault="0095355A">
      <w:pPr>
        <w:pStyle w:val="TableofFigures"/>
        <w:tabs>
          <w:tab w:val="right" w:leader="dot" w:pos="9016"/>
        </w:tabs>
        <w:rPr>
          <w:rFonts w:cstheme="minorBidi"/>
          <w:caps w:val="0"/>
          <w:noProof/>
          <w:sz w:val="22"/>
          <w:szCs w:val="22"/>
        </w:rPr>
      </w:pPr>
      <w:hyperlink w:anchor="_Toc14701296" w:history="1">
        <w:r w:rsidR="00875520" w:rsidRPr="003A2532">
          <w:rPr>
            <w:rStyle w:val="Hyperlink"/>
            <w:noProof/>
          </w:rPr>
          <w:t>Figure 4: Directivité constante vs σ et τ</w:t>
        </w:r>
        <w:r w:rsidR="00875520">
          <w:rPr>
            <w:noProof/>
            <w:webHidden/>
          </w:rPr>
          <w:tab/>
        </w:r>
        <w:r w:rsidR="00875520">
          <w:rPr>
            <w:noProof/>
            <w:webHidden/>
          </w:rPr>
          <w:fldChar w:fldCharType="begin"/>
        </w:r>
        <w:r w:rsidR="00875520">
          <w:rPr>
            <w:noProof/>
            <w:webHidden/>
          </w:rPr>
          <w:instrText xml:space="preserve"> PAGEREF _Toc14701296 \h </w:instrText>
        </w:r>
        <w:r w:rsidR="00875520">
          <w:rPr>
            <w:noProof/>
            <w:webHidden/>
          </w:rPr>
        </w:r>
        <w:r w:rsidR="00875520">
          <w:rPr>
            <w:noProof/>
            <w:webHidden/>
          </w:rPr>
          <w:fldChar w:fldCharType="separate"/>
        </w:r>
        <w:r w:rsidR="00875520">
          <w:rPr>
            <w:noProof/>
            <w:webHidden/>
          </w:rPr>
          <w:t>7</w:t>
        </w:r>
        <w:r w:rsidR="00875520">
          <w:rPr>
            <w:noProof/>
            <w:webHidden/>
          </w:rPr>
          <w:fldChar w:fldCharType="end"/>
        </w:r>
      </w:hyperlink>
    </w:p>
    <w:p w14:paraId="459E1E8E" w14:textId="0506B19C" w:rsidR="00875520" w:rsidRDefault="0095355A">
      <w:pPr>
        <w:pStyle w:val="TableofFigures"/>
        <w:tabs>
          <w:tab w:val="right" w:leader="dot" w:pos="9016"/>
        </w:tabs>
        <w:rPr>
          <w:rFonts w:cstheme="minorBidi"/>
          <w:caps w:val="0"/>
          <w:noProof/>
          <w:sz w:val="22"/>
          <w:szCs w:val="22"/>
        </w:rPr>
      </w:pPr>
      <w:hyperlink w:anchor="_Toc14701297" w:history="1">
        <w:r w:rsidR="00875520" w:rsidRPr="003A2532">
          <w:rPr>
            <w:rStyle w:val="Hyperlink"/>
            <w:noProof/>
          </w:rPr>
          <w:t>Figure 5: représentation d'un LPDA</w:t>
        </w:r>
        <w:r w:rsidR="00875520">
          <w:rPr>
            <w:noProof/>
            <w:webHidden/>
          </w:rPr>
          <w:tab/>
        </w:r>
        <w:r w:rsidR="00875520">
          <w:rPr>
            <w:noProof/>
            <w:webHidden/>
          </w:rPr>
          <w:fldChar w:fldCharType="begin"/>
        </w:r>
        <w:r w:rsidR="00875520">
          <w:rPr>
            <w:noProof/>
            <w:webHidden/>
          </w:rPr>
          <w:instrText xml:space="preserve"> PAGEREF _Toc14701297 \h </w:instrText>
        </w:r>
        <w:r w:rsidR="00875520">
          <w:rPr>
            <w:noProof/>
            <w:webHidden/>
          </w:rPr>
        </w:r>
        <w:r w:rsidR="00875520">
          <w:rPr>
            <w:noProof/>
            <w:webHidden/>
          </w:rPr>
          <w:fldChar w:fldCharType="separate"/>
        </w:r>
        <w:r w:rsidR="00875520">
          <w:rPr>
            <w:noProof/>
            <w:webHidden/>
          </w:rPr>
          <w:t>8</w:t>
        </w:r>
        <w:r w:rsidR="00875520">
          <w:rPr>
            <w:noProof/>
            <w:webHidden/>
          </w:rPr>
          <w:fldChar w:fldCharType="end"/>
        </w:r>
      </w:hyperlink>
    </w:p>
    <w:p w14:paraId="5E06FC1C" w14:textId="6953A76A" w:rsidR="00875520" w:rsidRDefault="0095355A">
      <w:pPr>
        <w:pStyle w:val="TableofFigures"/>
        <w:tabs>
          <w:tab w:val="right" w:leader="dot" w:pos="9016"/>
        </w:tabs>
        <w:rPr>
          <w:rFonts w:cstheme="minorBidi"/>
          <w:caps w:val="0"/>
          <w:noProof/>
          <w:sz w:val="22"/>
          <w:szCs w:val="22"/>
        </w:rPr>
      </w:pPr>
      <w:hyperlink w:anchor="_Toc14701298" w:history="1">
        <w:r w:rsidR="00875520" w:rsidRPr="003A2532">
          <w:rPr>
            <w:rStyle w:val="Hyperlink"/>
            <w:noProof/>
          </w:rPr>
          <w:t>Figure 6: design final de l'antenne LPDA</w:t>
        </w:r>
        <w:r w:rsidR="00875520">
          <w:rPr>
            <w:noProof/>
            <w:webHidden/>
          </w:rPr>
          <w:tab/>
        </w:r>
        <w:r w:rsidR="00875520">
          <w:rPr>
            <w:noProof/>
            <w:webHidden/>
          </w:rPr>
          <w:fldChar w:fldCharType="begin"/>
        </w:r>
        <w:r w:rsidR="00875520">
          <w:rPr>
            <w:noProof/>
            <w:webHidden/>
          </w:rPr>
          <w:instrText xml:space="preserve"> PAGEREF _Toc14701298 \h </w:instrText>
        </w:r>
        <w:r w:rsidR="00875520">
          <w:rPr>
            <w:noProof/>
            <w:webHidden/>
          </w:rPr>
        </w:r>
        <w:r w:rsidR="00875520">
          <w:rPr>
            <w:noProof/>
            <w:webHidden/>
          </w:rPr>
          <w:fldChar w:fldCharType="separate"/>
        </w:r>
        <w:r w:rsidR="00875520">
          <w:rPr>
            <w:noProof/>
            <w:webHidden/>
          </w:rPr>
          <w:t>11</w:t>
        </w:r>
        <w:r w:rsidR="00875520">
          <w:rPr>
            <w:noProof/>
            <w:webHidden/>
          </w:rPr>
          <w:fldChar w:fldCharType="end"/>
        </w:r>
      </w:hyperlink>
    </w:p>
    <w:p w14:paraId="4D02A5CC" w14:textId="6F0D390C" w:rsidR="00875520" w:rsidRDefault="0095355A">
      <w:pPr>
        <w:pStyle w:val="TableofFigures"/>
        <w:tabs>
          <w:tab w:val="right" w:leader="dot" w:pos="9016"/>
        </w:tabs>
        <w:rPr>
          <w:rFonts w:cstheme="minorBidi"/>
          <w:caps w:val="0"/>
          <w:noProof/>
          <w:sz w:val="22"/>
          <w:szCs w:val="22"/>
        </w:rPr>
      </w:pPr>
      <w:hyperlink w:anchor="_Toc14701299" w:history="1">
        <w:r w:rsidR="00875520" w:rsidRPr="003A2532">
          <w:rPr>
            <w:rStyle w:val="Hyperlink"/>
            <w:noProof/>
          </w:rPr>
          <w:t>Figure 7 : impédance de l'antenne LPDA</w:t>
        </w:r>
        <w:r w:rsidR="00875520">
          <w:rPr>
            <w:noProof/>
            <w:webHidden/>
          </w:rPr>
          <w:tab/>
        </w:r>
        <w:r w:rsidR="00875520">
          <w:rPr>
            <w:noProof/>
            <w:webHidden/>
          </w:rPr>
          <w:fldChar w:fldCharType="begin"/>
        </w:r>
        <w:r w:rsidR="00875520">
          <w:rPr>
            <w:noProof/>
            <w:webHidden/>
          </w:rPr>
          <w:instrText xml:space="preserve"> PAGEREF _Toc14701299 \h </w:instrText>
        </w:r>
        <w:r w:rsidR="00875520">
          <w:rPr>
            <w:noProof/>
            <w:webHidden/>
          </w:rPr>
        </w:r>
        <w:r w:rsidR="00875520">
          <w:rPr>
            <w:noProof/>
            <w:webHidden/>
          </w:rPr>
          <w:fldChar w:fldCharType="separate"/>
        </w:r>
        <w:r w:rsidR="00875520">
          <w:rPr>
            <w:noProof/>
            <w:webHidden/>
          </w:rPr>
          <w:t>12</w:t>
        </w:r>
        <w:r w:rsidR="00875520">
          <w:rPr>
            <w:noProof/>
            <w:webHidden/>
          </w:rPr>
          <w:fldChar w:fldCharType="end"/>
        </w:r>
      </w:hyperlink>
    </w:p>
    <w:p w14:paraId="799F64F6" w14:textId="04D34CFF" w:rsidR="00875520" w:rsidRDefault="0095355A">
      <w:pPr>
        <w:pStyle w:val="TableofFigures"/>
        <w:tabs>
          <w:tab w:val="right" w:leader="dot" w:pos="9016"/>
        </w:tabs>
        <w:rPr>
          <w:rFonts w:cstheme="minorBidi"/>
          <w:caps w:val="0"/>
          <w:noProof/>
          <w:sz w:val="22"/>
          <w:szCs w:val="22"/>
        </w:rPr>
      </w:pPr>
      <w:hyperlink w:anchor="_Toc14701300" w:history="1">
        <w:r w:rsidR="00875520" w:rsidRPr="003A2532">
          <w:rPr>
            <w:rStyle w:val="Hyperlink"/>
            <w:noProof/>
          </w:rPr>
          <w:t>Figure 8 : réflexion de l'antenne LPDA</w:t>
        </w:r>
        <w:r w:rsidR="00875520">
          <w:rPr>
            <w:noProof/>
            <w:webHidden/>
          </w:rPr>
          <w:tab/>
        </w:r>
        <w:r w:rsidR="00875520">
          <w:rPr>
            <w:noProof/>
            <w:webHidden/>
          </w:rPr>
          <w:fldChar w:fldCharType="begin"/>
        </w:r>
        <w:r w:rsidR="00875520">
          <w:rPr>
            <w:noProof/>
            <w:webHidden/>
          </w:rPr>
          <w:instrText xml:space="preserve"> PAGEREF _Toc14701300 \h </w:instrText>
        </w:r>
        <w:r w:rsidR="00875520">
          <w:rPr>
            <w:noProof/>
            <w:webHidden/>
          </w:rPr>
        </w:r>
        <w:r w:rsidR="00875520">
          <w:rPr>
            <w:noProof/>
            <w:webHidden/>
          </w:rPr>
          <w:fldChar w:fldCharType="separate"/>
        </w:r>
        <w:r w:rsidR="00875520">
          <w:rPr>
            <w:noProof/>
            <w:webHidden/>
          </w:rPr>
          <w:t>13</w:t>
        </w:r>
        <w:r w:rsidR="00875520">
          <w:rPr>
            <w:noProof/>
            <w:webHidden/>
          </w:rPr>
          <w:fldChar w:fldCharType="end"/>
        </w:r>
      </w:hyperlink>
    </w:p>
    <w:p w14:paraId="72F13A1C" w14:textId="2A53B3F4" w:rsidR="00875520" w:rsidRDefault="0095355A">
      <w:pPr>
        <w:pStyle w:val="TableofFigures"/>
        <w:tabs>
          <w:tab w:val="right" w:leader="dot" w:pos="9016"/>
        </w:tabs>
        <w:rPr>
          <w:rFonts w:cstheme="minorBidi"/>
          <w:caps w:val="0"/>
          <w:noProof/>
          <w:sz w:val="22"/>
          <w:szCs w:val="22"/>
        </w:rPr>
      </w:pPr>
      <w:hyperlink w:anchor="_Toc14701301" w:history="1">
        <w:r w:rsidR="00875520" w:rsidRPr="003A2532">
          <w:rPr>
            <w:rStyle w:val="Hyperlink"/>
            <w:noProof/>
          </w:rPr>
          <w:t>Figure 9 : radiation de l'antenne LPDA</w:t>
        </w:r>
        <w:r w:rsidR="00875520">
          <w:rPr>
            <w:noProof/>
            <w:webHidden/>
          </w:rPr>
          <w:tab/>
        </w:r>
        <w:r w:rsidR="00875520">
          <w:rPr>
            <w:noProof/>
            <w:webHidden/>
          </w:rPr>
          <w:fldChar w:fldCharType="begin"/>
        </w:r>
        <w:r w:rsidR="00875520">
          <w:rPr>
            <w:noProof/>
            <w:webHidden/>
          </w:rPr>
          <w:instrText xml:space="preserve"> PAGEREF _Toc14701301 \h </w:instrText>
        </w:r>
        <w:r w:rsidR="00875520">
          <w:rPr>
            <w:noProof/>
            <w:webHidden/>
          </w:rPr>
        </w:r>
        <w:r w:rsidR="00875520">
          <w:rPr>
            <w:noProof/>
            <w:webHidden/>
          </w:rPr>
          <w:fldChar w:fldCharType="separate"/>
        </w:r>
        <w:r w:rsidR="00875520">
          <w:rPr>
            <w:noProof/>
            <w:webHidden/>
          </w:rPr>
          <w:t>14</w:t>
        </w:r>
        <w:r w:rsidR="00875520">
          <w:rPr>
            <w:noProof/>
            <w:webHidden/>
          </w:rPr>
          <w:fldChar w:fldCharType="end"/>
        </w:r>
      </w:hyperlink>
    </w:p>
    <w:p w14:paraId="2B4F310B" w14:textId="045C5B33" w:rsidR="00875520" w:rsidRDefault="0095355A">
      <w:pPr>
        <w:pStyle w:val="TableofFigures"/>
        <w:tabs>
          <w:tab w:val="right" w:leader="dot" w:pos="9016"/>
        </w:tabs>
        <w:rPr>
          <w:rFonts w:cstheme="minorBidi"/>
          <w:caps w:val="0"/>
          <w:noProof/>
          <w:sz w:val="22"/>
          <w:szCs w:val="22"/>
        </w:rPr>
      </w:pPr>
      <w:hyperlink w:anchor="_Toc14701302" w:history="1">
        <w:r w:rsidR="00875520" w:rsidRPr="003A2532">
          <w:rPr>
            <w:rStyle w:val="Hyperlink"/>
            <w:noProof/>
          </w:rPr>
          <w:t>Figure 10 : radiation de l'antenne LPDA avec l'antenne</w:t>
        </w:r>
        <w:r w:rsidR="00875520">
          <w:rPr>
            <w:noProof/>
            <w:webHidden/>
          </w:rPr>
          <w:tab/>
        </w:r>
        <w:r w:rsidR="00875520">
          <w:rPr>
            <w:noProof/>
            <w:webHidden/>
          </w:rPr>
          <w:fldChar w:fldCharType="begin"/>
        </w:r>
        <w:r w:rsidR="00875520">
          <w:rPr>
            <w:noProof/>
            <w:webHidden/>
          </w:rPr>
          <w:instrText xml:space="preserve"> PAGEREF _Toc14701302 \h </w:instrText>
        </w:r>
        <w:r w:rsidR="00875520">
          <w:rPr>
            <w:noProof/>
            <w:webHidden/>
          </w:rPr>
        </w:r>
        <w:r w:rsidR="00875520">
          <w:rPr>
            <w:noProof/>
            <w:webHidden/>
          </w:rPr>
          <w:fldChar w:fldCharType="separate"/>
        </w:r>
        <w:r w:rsidR="00875520">
          <w:rPr>
            <w:noProof/>
            <w:webHidden/>
          </w:rPr>
          <w:t>14</w:t>
        </w:r>
        <w:r w:rsidR="00875520">
          <w:rPr>
            <w:noProof/>
            <w:webHidden/>
          </w:rPr>
          <w:fldChar w:fldCharType="end"/>
        </w:r>
      </w:hyperlink>
    </w:p>
    <w:p w14:paraId="181949FE" w14:textId="6C17F729" w:rsidR="00875520" w:rsidRDefault="0095355A">
      <w:pPr>
        <w:pStyle w:val="TableofFigures"/>
        <w:tabs>
          <w:tab w:val="right" w:leader="dot" w:pos="9016"/>
        </w:tabs>
        <w:rPr>
          <w:rFonts w:cstheme="minorBidi"/>
          <w:caps w:val="0"/>
          <w:noProof/>
          <w:sz w:val="22"/>
          <w:szCs w:val="22"/>
        </w:rPr>
      </w:pPr>
      <w:hyperlink w:anchor="_Toc14701303" w:history="1">
        <w:r w:rsidR="00875520" w:rsidRPr="003A2532">
          <w:rPr>
            <w:rStyle w:val="Hyperlink"/>
            <w:noProof/>
          </w:rPr>
          <w:t>Figure 11 : schéma PCB test LPDA</w:t>
        </w:r>
        <w:r w:rsidR="00875520">
          <w:rPr>
            <w:noProof/>
            <w:webHidden/>
          </w:rPr>
          <w:tab/>
        </w:r>
        <w:r w:rsidR="00875520">
          <w:rPr>
            <w:noProof/>
            <w:webHidden/>
          </w:rPr>
          <w:fldChar w:fldCharType="begin"/>
        </w:r>
        <w:r w:rsidR="00875520">
          <w:rPr>
            <w:noProof/>
            <w:webHidden/>
          </w:rPr>
          <w:instrText xml:space="preserve"> PAGEREF _Toc14701303 \h </w:instrText>
        </w:r>
        <w:r w:rsidR="00875520">
          <w:rPr>
            <w:noProof/>
            <w:webHidden/>
          </w:rPr>
        </w:r>
        <w:r w:rsidR="00875520">
          <w:rPr>
            <w:noProof/>
            <w:webHidden/>
          </w:rPr>
          <w:fldChar w:fldCharType="separate"/>
        </w:r>
        <w:r w:rsidR="00875520">
          <w:rPr>
            <w:noProof/>
            <w:webHidden/>
          </w:rPr>
          <w:t>15</w:t>
        </w:r>
        <w:r w:rsidR="00875520">
          <w:rPr>
            <w:noProof/>
            <w:webHidden/>
          </w:rPr>
          <w:fldChar w:fldCharType="end"/>
        </w:r>
      </w:hyperlink>
    </w:p>
    <w:p w14:paraId="1D384455" w14:textId="171A176E" w:rsidR="00875520" w:rsidRDefault="0095355A">
      <w:pPr>
        <w:pStyle w:val="TableofFigures"/>
        <w:tabs>
          <w:tab w:val="right" w:leader="dot" w:pos="9016"/>
        </w:tabs>
        <w:rPr>
          <w:rFonts w:cstheme="minorBidi"/>
          <w:caps w:val="0"/>
          <w:noProof/>
          <w:sz w:val="22"/>
          <w:szCs w:val="22"/>
        </w:rPr>
      </w:pPr>
      <w:hyperlink w:anchor="_Toc14701304" w:history="1">
        <w:r w:rsidR="00875520" w:rsidRPr="003A2532">
          <w:rPr>
            <w:rStyle w:val="Hyperlink"/>
            <w:noProof/>
          </w:rPr>
          <w:t>Figure 12 : impédance de l'antenne LPDA</w:t>
        </w:r>
        <w:r w:rsidR="00875520">
          <w:rPr>
            <w:noProof/>
            <w:webHidden/>
          </w:rPr>
          <w:tab/>
        </w:r>
        <w:r w:rsidR="00875520">
          <w:rPr>
            <w:noProof/>
            <w:webHidden/>
          </w:rPr>
          <w:fldChar w:fldCharType="begin"/>
        </w:r>
        <w:r w:rsidR="00875520">
          <w:rPr>
            <w:noProof/>
            <w:webHidden/>
          </w:rPr>
          <w:instrText xml:space="preserve"> PAGEREF _Toc14701304 \h </w:instrText>
        </w:r>
        <w:r w:rsidR="00875520">
          <w:rPr>
            <w:noProof/>
            <w:webHidden/>
          </w:rPr>
        </w:r>
        <w:r w:rsidR="00875520">
          <w:rPr>
            <w:noProof/>
            <w:webHidden/>
          </w:rPr>
          <w:fldChar w:fldCharType="separate"/>
        </w:r>
        <w:r w:rsidR="00875520">
          <w:rPr>
            <w:noProof/>
            <w:webHidden/>
          </w:rPr>
          <w:t>16</w:t>
        </w:r>
        <w:r w:rsidR="00875520">
          <w:rPr>
            <w:noProof/>
            <w:webHidden/>
          </w:rPr>
          <w:fldChar w:fldCharType="end"/>
        </w:r>
      </w:hyperlink>
    </w:p>
    <w:p w14:paraId="12A2270E" w14:textId="6BD0AEA7" w:rsidR="00875520" w:rsidRDefault="0095355A">
      <w:pPr>
        <w:pStyle w:val="TableofFigures"/>
        <w:tabs>
          <w:tab w:val="right" w:leader="dot" w:pos="9016"/>
        </w:tabs>
        <w:rPr>
          <w:rFonts w:cstheme="minorBidi"/>
          <w:caps w:val="0"/>
          <w:noProof/>
          <w:sz w:val="22"/>
          <w:szCs w:val="22"/>
        </w:rPr>
      </w:pPr>
      <w:hyperlink w:anchor="_Toc14701305" w:history="1">
        <w:r w:rsidR="00875520" w:rsidRPr="003A2532">
          <w:rPr>
            <w:rStyle w:val="Hyperlink"/>
            <w:noProof/>
          </w:rPr>
          <w:t>Figure 13 : réflexion de l'antenne LPDA</w:t>
        </w:r>
        <w:r w:rsidR="00875520">
          <w:rPr>
            <w:noProof/>
            <w:webHidden/>
          </w:rPr>
          <w:tab/>
        </w:r>
        <w:r w:rsidR="00875520">
          <w:rPr>
            <w:noProof/>
            <w:webHidden/>
          </w:rPr>
          <w:fldChar w:fldCharType="begin"/>
        </w:r>
        <w:r w:rsidR="00875520">
          <w:rPr>
            <w:noProof/>
            <w:webHidden/>
          </w:rPr>
          <w:instrText xml:space="preserve"> PAGEREF _Toc14701305 \h </w:instrText>
        </w:r>
        <w:r w:rsidR="00875520">
          <w:rPr>
            <w:noProof/>
            <w:webHidden/>
          </w:rPr>
        </w:r>
        <w:r w:rsidR="00875520">
          <w:rPr>
            <w:noProof/>
            <w:webHidden/>
          </w:rPr>
          <w:fldChar w:fldCharType="separate"/>
        </w:r>
        <w:r w:rsidR="00875520">
          <w:rPr>
            <w:noProof/>
            <w:webHidden/>
          </w:rPr>
          <w:t>17</w:t>
        </w:r>
        <w:r w:rsidR="00875520">
          <w:rPr>
            <w:noProof/>
            <w:webHidden/>
          </w:rPr>
          <w:fldChar w:fldCharType="end"/>
        </w:r>
      </w:hyperlink>
    </w:p>
    <w:p w14:paraId="71C10412" w14:textId="608B186F" w:rsidR="00875520" w:rsidRDefault="0095355A">
      <w:pPr>
        <w:pStyle w:val="TableofFigures"/>
        <w:tabs>
          <w:tab w:val="right" w:leader="dot" w:pos="9016"/>
        </w:tabs>
        <w:rPr>
          <w:rFonts w:cstheme="minorBidi"/>
          <w:caps w:val="0"/>
          <w:noProof/>
          <w:sz w:val="22"/>
          <w:szCs w:val="22"/>
        </w:rPr>
      </w:pPr>
      <w:hyperlink w:anchor="_Toc14701306" w:history="1">
        <w:r w:rsidR="00875520" w:rsidRPr="003A2532">
          <w:rPr>
            <w:rStyle w:val="Hyperlink"/>
            <w:noProof/>
          </w:rPr>
          <w:t>Figure 14 : Smith chart simulé de la LPDA</w:t>
        </w:r>
        <w:r w:rsidR="00875520">
          <w:rPr>
            <w:noProof/>
            <w:webHidden/>
          </w:rPr>
          <w:tab/>
        </w:r>
        <w:r w:rsidR="00875520">
          <w:rPr>
            <w:noProof/>
            <w:webHidden/>
          </w:rPr>
          <w:fldChar w:fldCharType="begin"/>
        </w:r>
        <w:r w:rsidR="00875520">
          <w:rPr>
            <w:noProof/>
            <w:webHidden/>
          </w:rPr>
          <w:instrText xml:space="preserve"> PAGEREF _Toc14701306 \h </w:instrText>
        </w:r>
        <w:r w:rsidR="00875520">
          <w:rPr>
            <w:noProof/>
            <w:webHidden/>
          </w:rPr>
        </w:r>
        <w:r w:rsidR="00875520">
          <w:rPr>
            <w:noProof/>
            <w:webHidden/>
          </w:rPr>
          <w:fldChar w:fldCharType="separate"/>
        </w:r>
        <w:r w:rsidR="00875520">
          <w:rPr>
            <w:noProof/>
            <w:webHidden/>
          </w:rPr>
          <w:t>18</w:t>
        </w:r>
        <w:r w:rsidR="00875520">
          <w:rPr>
            <w:noProof/>
            <w:webHidden/>
          </w:rPr>
          <w:fldChar w:fldCharType="end"/>
        </w:r>
      </w:hyperlink>
    </w:p>
    <w:p w14:paraId="14C62B64" w14:textId="3486AA8C" w:rsidR="00875520" w:rsidRDefault="0095355A">
      <w:pPr>
        <w:pStyle w:val="TableofFigures"/>
        <w:tabs>
          <w:tab w:val="right" w:leader="dot" w:pos="9016"/>
        </w:tabs>
        <w:rPr>
          <w:rFonts w:cstheme="minorBidi"/>
          <w:caps w:val="0"/>
          <w:noProof/>
          <w:sz w:val="22"/>
          <w:szCs w:val="22"/>
        </w:rPr>
      </w:pPr>
      <w:hyperlink w:anchor="_Toc14701307" w:history="1">
        <w:r w:rsidR="00875520" w:rsidRPr="003A2532">
          <w:rPr>
            <w:rStyle w:val="Hyperlink"/>
            <w:noProof/>
          </w:rPr>
          <w:t>Figure 15 : Smith chart mesuré de la LPDA</w:t>
        </w:r>
        <w:r w:rsidR="00875520">
          <w:rPr>
            <w:noProof/>
            <w:webHidden/>
          </w:rPr>
          <w:tab/>
        </w:r>
        <w:r w:rsidR="00875520">
          <w:rPr>
            <w:noProof/>
            <w:webHidden/>
          </w:rPr>
          <w:fldChar w:fldCharType="begin"/>
        </w:r>
        <w:r w:rsidR="00875520">
          <w:rPr>
            <w:noProof/>
            <w:webHidden/>
          </w:rPr>
          <w:instrText xml:space="preserve"> PAGEREF _Toc14701307 \h </w:instrText>
        </w:r>
        <w:r w:rsidR="00875520">
          <w:rPr>
            <w:noProof/>
            <w:webHidden/>
          </w:rPr>
        </w:r>
        <w:r w:rsidR="00875520">
          <w:rPr>
            <w:noProof/>
            <w:webHidden/>
          </w:rPr>
          <w:fldChar w:fldCharType="separate"/>
        </w:r>
        <w:r w:rsidR="00875520">
          <w:rPr>
            <w:noProof/>
            <w:webHidden/>
          </w:rPr>
          <w:t>18</w:t>
        </w:r>
        <w:r w:rsidR="00875520">
          <w:rPr>
            <w:noProof/>
            <w:webHidden/>
          </w:rPr>
          <w:fldChar w:fldCharType="end"/>
        </w:r>
      </w:hyperlink>
    </w:p>
    <w:p w14:paraId="117B50C1" w14:textId="0598FAE6" w:rsidR="00875520" w:rsidRDefault="0095355A">
      <w:pPr>
        <w:pStyle w:val="TableofFigures"/>
        <w:tabs>
          <w:tab w:val="right" w:leader="dot" w:pos="9016"/>
        </w:tabs>
        <w:rPr>
          <w:rFonts w:cstheme="minorBidi"/>
          <w:caps w:val="0"/>
          <w:noProof/>
          <w:sz w:val="22"/>
          <w:szCs w:val="22"/>
        </w:rPr>
      </w:pPr>
      <w:hyperlink w:anchor="_Toc14701308" w:history="1">
        <w:r w:rsidR="00875520" w:rsidRPr="003A2532">
          <w:rPr>
            <w:rStyle w:val="Hyperlink"/>
            <w:noProof/>
          </w:rPr>
          <w:t>Figure 16 : Antenne LPDA finale</w:t>
        </w:r>
        <w:r w:rsidR="00875520">
          <w:rPr>
            <w:noProof/>
            <w:webHidden/>
          </w:rPr>
          <w:tab/>
        </w:r>
        <w:r w:rsidR="00875520">
          <w:rPr>
            <w:noProof/>
            <w:webHidden/>
          </w:rPr>
          <w:fldChar w:fldCharType="begin"/>
        </w:r>
        <w:r w:rsidR="00875520">
          <w:rPr>
            <w:noProof/>
            <w:webHidden/>
          </w:rPr>
          <w:instrText xml:space="preserve"> PAGEREF _Toc14701308 \h </w:instrText>
        </w:r>
        <w:r w:rsidR="00875520">
          <w:rPr>
            <w:noProof/>
            <w:webHidden/>
          </w:rPr>
        </w:r>
        <w:r w:rsidR="00875520">
          <w:rPr>
            <w:noProof/>
            <w:webHidden/>
          </w:rPr>
          <w:fldChar w:fldCharType="separate"/>
        </w:r>
        <w:r w:rsidR="00875520">
          <w:rPr>
            <w:noProof/>
            <w:webHidden/>
          </w:rPr>
          <w:t>19</w:t>
        </w:r>
        <w:r w:rsidR="00875520">
          <w:rPr>
            <w:noProof/>
            <w:webHidden/>
          </w:rPr>
          <w:fldChar w:fldCharType="end"/>
        </w:r>
      </w:hyperlink>
    </w:p>
    <w:p w14:paraId="42D5C325" w14:textId="1B327AF5" w:rsidR="00875520" w:rsidRDefault="0095355A">
      <w:pPr>
        <w:pStyle w:val="TableofFigures"/>
        <w:tabs>
          <w:tab w:val="right" w:leader="dot" w:pos="9016"/>
        </w:tabs>
        <w:rPr>
          <w:rFonts w:cstheme="minorBidi"/>
          <w:caps w:val="0"/>
          <w:noProof/>
          <w:sz w:val="22"/>
          <w:szCs w:val="22"/>
        </w:rPr>
      </w:pPr>
      <w:hyperlink w:anchor="_Toc14701309" w:history="1">
        <w:r w:rsidR="00875520" w:rsidRPr="003A2532">
          <w:rPr>
            <w:rStyle w:val="Hyperlink"/>
            <w:noProof/>
          </w:rPr>
          <w:t>Figure 17: antenne en boucle</w:t>
        </w:r>
        <w:r w:rsidR="00875520">
          <w:rPr>
            <w:noProof/>
            <w:webHidden/>
          </w:rPr>
          <w:tab/>
        </w:r>
        <w:r w:rsidR="00875520">
          <w:rPr>
            <w:noProof/>
            <w:webHidden/>
          </w:rPr>
          <w:fldChar w:fldCharType="begin"/>
        </w:r>
        <w:r w:rsidR="00875520">
          <w:rPr>
            <w:noProof/>
            <w:webHidden/>
          </w:rPr>
          <w:instrText xml:space="preserve"> PAGEREF _Toc14701309 \h </w:instrText>
        </w:r>
        <w:r w:rsidR="00875520">
          <w:rPr>
            <w:noProof/>
            <w:webHidden/>
          </w:rPr>
        </w:r>
        <w:r w:rsidR="00875520">
          <w:rPr>
            <w:noProof/>
            <w:webHidden/>
          </w:rPr>
          <w:fldChar w:fldCharType="separate"/>
        </w:r>
        <w:r w:rsidR="00875520">
          <w:rPr>
            <w:noProof/>
            <w:webHidden/>
          </w:rPr>
          <w:t>20</w:t>
        </w:r>
        <w:r w:rsidR="00875520">
          <w:rPr>
            <w:noProof/>
            <w:webHidden/>
          </w:rPr>
          <w:fldChar w:fldCharType="end"/>
        </w:r>
      </w:hyperlink>
    </w:p>
    <w:p w14:paraId="1DAC43C7" w14:textId="2939FA5D" w:rsidR="00875520" w:rsidRDefault="0095355A">
      <w:pPr>
        <w:pStyle w:val="TableofFigures"/>
        <w:tabs>
          <w:tab w:val="right" w:leader="dot" w:pos="9016"/>
        </w:tabs>
        <w:rPr>
          <w:rFonts w:cstheme="minorBidi"/>
          <w:caps w:val="0"/>
          <w:noProof/>
          <w:sz w:val="22"/>
          <w:szCs w:val="22"/>
        </w:rPr>
      </w:pPr>
      <w:hyperlink w:anchor="_Toc14701310" w:history="1">
        <w:r w:rsidR="00875520" w:rsidRPr="003A2532">
          <w:rPr>
            <w:rStyle w:val="Hyperlink"/>
            <w:noProof/>
          </w:rPr>
          <w:t>Figure 18 : radiation de l'antenne LPDA</w:t>
        </w:r>
        <w:r w:rsidR="00875520">
          <w:rPr>
            <w:noProof/>
            <w:webHidden/>
          </w:rPr>
          <w:tab/>
        </w:r>
        <w:r w:rsidR="00875520">
          <w:rPr>
            <w:noProof/>
            <w:webHidden/>
          </w:rPr>
          <w:fldChar w:fldCharType="begin"/>
        </w:r>
        <w:r w:rsidR="00875520">
          <w:rPr>
            <w:noProof/>
            <w:webHidden/>
          </w:rPr>
          <w:instrText xml:space="preserve"> PAGEREF _Toc14701310 \h </w:instrText>
        </w:r>
        <w:r w:rsidR="00875520">
          <w:rPr>
            <w:noProof/>
            <w:webHidden/>
          </w:rPr>
        </w:r>
        <w:r w:rsidR="00875520">
          <w:rPr>
            <w:noProof/>
            <w:webHidden/>
          </w:rPr>
          <w:fldChar w:fldCharType="separate"/>
        </w:r>
        <w:r w:rsidR="00875520">
          <w:rPr>
            <w:noProof/>
            <w:webHidden/>
          </w:rPr>
          <w:t>20</w:t>
        </w:r>
        <w:r w:rsidR="00875520">
          <w:rPr>
            <w:noProof/>
            <w:webHidden/>
          </w:rPr>
          <w:fldChar w:fldCharType="end"/>
        </w:r>
      </w:hyperlink>
    </w:p>
    <w:p w14:paraId="74B0DAE5" w14:textId="638648AE" w:rsidR="00875520" w:rsidRDefault="0095355A">
      <w:pPr>
        <w:pStyle w:val="TableofFigures"/>
        <w:tabs>
          <w:tab w:val="right" w:leader="dot" w:pos="9016"/>
        </w:tabs>
        <w:rPr>
          <w:rFonts w:cstheme="minorBidi"/>
          <w:caps w:val="0"/>
          <w:noProof/>
          <w:sz w:val="22"/>
          <w:szCs w:val="22"/>
        </w:rPr>
      </w:pPr>
      <w:hyperlink w:anchor="_Toc14701311" w:history="1">
        <w:r w:rsidR="00875520" w:rsidRPr="003A2532">
          <w:rPr>
            <w:rStyle w:val="Hyperlink"/>
            <w:noProof/>
          </w:rPr>
          <w:t>Figure 19: design final de l'antenne LOOP</w:t>
        </w:r>
        <w:r w:rsidR="00875520">
          <w:rPr>
            <w:noProof/>
            <w:webHidden/>
          </w:rPr>
          <w:tab/>
        </w:r>
        <w:r w:rsidR="00875520">
          <w:rPr>
            <w:noProof/>
            <w:webHidden/>
          </w:rPr>
          <w:fldChar w:fldCharType="begin"/>
        </w:r>
        <w:r w:rsidR="00875520">
          <w:rPr>
            <w:noProof/>
            <w:webHidden/>
          </w:rPr>
          <w:instrText xml:space="preserve"> PAGEREF _Toc14701311 \h </w:instrText>
        </w:r>
        <w:r w:rsidR="00875520">
          <w:rPr>
            <w:noProof/>
            <w:webHidden/>
          </w:rPr>
        </w:r>
        <w:r w:rsidR="00875520">
          <w:rPr>
            <w:noProof/>
            <w:webHidden/>
          </w:rPr>
          <w:fldChar w:fldCharType="separate"/>
        </w:r>
        <w:r w:rsidR="00875520">
          <w:rPr>
            <w:noProof/>
            <w:webHidden/>
          </w:rPr>
          <w:t>21</w:t>
        </w:r>
        <w:r w:rsidR="00875520">
          <w:rPr>
            <w:noProof/>
            <w:webHidden/>
          </w:rPr>
          <w:fldChar w:fldCharType="end"/>
        </w:r>
      </w:hyperlink>
    </w:p>
    <w:p w14:paraId="3FCA6679" w14:textId="082F1F96" w:rsidR="00875520" w:rsidRDefault="0095355A">
      <w:pPr>
        <w:pStyle w:val="TableofFigures"/>
        <w:tabs>
          <w:tab w:val="right" w:leader="dot" w:pos="9016"/>
        </w:tabs>
        <w:rPr>
          <w:rFonts w:cstheme="minorBidi"/>
          <w:caps w:val="0"/>
          <w:noProof/>
          <w:sz w:val="22"/>
          <w:szCs w:val="22"/>
        </w:rPr>
      </w:pPr>
      <w:hyperlink w:anchor="_Toc14701312" w:history="1">
        <w:r w:rsidR="00875520" w:rsidRPr="003A2532">
          <w:rPr>
            <w:rStyle w:val="Hyperlink"/>
            <w:noProof/>
          </w:rPr>
          <w:t>Figure 20 : impédance de l'antenne LOOP</w:t>
        </w:r>
        <w:r w:rsidR="00875520">
          <w:rPr>
            <w:noProof/>
            <w:webHidden/>
          </w:rPr>
          <w:tab/>
        </w:r>
        <w:r w:rsidR="00875520">
          <w:rPr>
            <w:noProof/>
            <w:webHidden/>
          </w:rPr>
          <w:fldChar w:fldCharType="begin"/>
        </w:r>
        <w:r w:rsidR="00875520">
          <w:rPr>
            <w:noProof/>
            <w:webHidden/>
          </w:rPr>
          <w:instrText xml:space="preserve"> PAGEREF _Toc14701312 \h </w:instrText>
        </w:r>
        <w:r w:rsidR="00875520">
          <w:rPr>
            <w:noProof/>
            <w:webHidden/>
          </w:rPr>
        </w:r>
        <w:r w:rsidR="00875520">
          <w:rPr>
            <w:noProof/>
            <w:webHidden/>
          </w:rPr>
          <w:fldChar w:fldCharType="separate"/>
        </w:r>
        <w:r w:rsidR="00875520">
          <w:rPr>
            <w:noProof/>
            <w:webHidden/>
          </w:rPr>
          <w:t>22</w:t>
        </w:r>
        <w:r w:rsidR="00875520">
          <w:rPr>
            <w:noProof/>
            <w:webHidden/>
          </w:rPr>
          <w:fldChar w:fldCharType="end"/>
        </w:r>
      </w:hyperlink>
    </w:p>
    <w:p w14:paraId="52C9FD5B" w14:textId="7215649E" w:rsidR="00875520" w:rsidRDefault="0095355A">
      <w:pPr>
        <w:pStyle w:val="TableofFigures"/>
        <w:tabs>
          <w:tab w:val="right" w:leader="dot" w:pos="9016"/>
        </w:tabs>
        <w:rPr>
          <w:rFonts w:cstheme="minorBidi"/>
          <w:caps w:val="0"/>
          <w:noProof/>
          <w:sz w:val="22"/>
          <w:szCs w:val="22"/>
        </w:rPr>
      </w:pPr>
      <w:hyperlink w:anchor="_Toc14701313" w:history="1">
        <w:r w:rsidR="00875520" w:rsidRPr="003A2532">
          <w:rPr>
            <w:rStyle w:val="Hyperlink"/>
            <w:noProof/>
          </w:rPr>
          <w:t>Figure 21 : réflexion de l'antenne LOOP</w:t>
        </w:r>
        <w:r w:rsidR="00875520">
          <w:rPr>
            <w:noProof/>
            <w:webHidden/>
          </w:rPr>
          <w:tab/>
        </w:r>
        <w:r w:rsidR="00875520">
          <w:rPr>
            <w:noProof/>
            <w:webHidden/>
          </w:rPr>
          <w:fldChar w:fldCharType="begin"/>
        </w:r>
        <w:r w:rsidR="00875520">
          <w:rPr>
            <w:noProof/>
            <w:webHidden/>
          </w:rPr>
          <w:instrText xml:space="preserve"> PAGEREF _Toc14701313 \h </w:instrText>
        </w:r>
        <w:r w:rsidR="00875520">
          <w:rPr>
            <w:noProof/>
            <w:webHidden/>
          </w:rPr>
        </w:r>
        <w:r w:rsidR="00875520">
          <w:rPr>
            <w:noProof/>
            <w:webHidden/>
          </w:rPr>
          <w:fldChar w:fldCharType="separate"/>
        </w:r>
        <w:r w:rsidR="00875520">
          <w:rPr>
            <w:noProof/>
            <w:webHidden/>
          </w:rPr>
          <w:t>23</w:t>
        </w:r>
        <w:r w:rsidR="00875520">
          <w:rPr>
            <w:noProof/>
            <w:webHidden/>
          </w:rPr>
          <w:fldChar w:fldCharType="end"/>
        </w:r>
      </w:hyperlink>
    </w:p>
    <w:p w14:paraId="2A097E40" w14:textId="098C88E9" w:rsidR="00875520" w:rsidRDefault="0095355A">
      <w:pPr>
        <w:pStyle w:val="TableofFigures"/>
        <w:tabs>
          <w:tab w:val="right" w:leader="dot" w:pos="9016"/>
        </w:tabs>
        <w:rPr>
          <w:rFonts w:cstheme="minorBidi"/>
          <w:caps w:val="0"/>
          <w:noProof/>
          <w:sz w:val="22"/>
          <w:szCs w:val="22"/>
        </w:rPr>
      </w:pPr>
      <w:hyperlink w:anchor="_Toc14701314" w:history="1">
        <w:r w:rsidR="00875520" w:rsidRPr="003A2532">
          <w:rPr>
            <w:rStyle w:val="Hyperlink"/>
            <w:noProof/>
          </w:rPr>
          <w:t>Figure 22 : impédance de l'antenne LOOP après tuning</w:t>
        </w:r>
        <w:r w:rsidR="00875520">
          <w:rPr>
            <w:noProof/>
            <w:webHidden/>
          </w:rPr>
          <w:tab/>
        </w:r>
        <w:r w:rsidR="00875520">
          <w:rPr>
            <w:noProof/>
            <w:webHidden/>
          </w:rPr>
          <w:fldChar w:fldCharType="begin"/>
        </w:r>
        <w:r w:rsidR="00875520">
          <w:rPr>
            <w:noProof/>
            <w:webHidden/>
          </w:rPr>
          <w:instrText xml:space="preserve"> PAGEREF _Toc14701314 \h </w:instrText>
        </w:r>
        <w:r w:rsidR="00875520">
          <w:rPr>
            <w:noProof/>
            <w:webHidden/>
          </w:rPr>
        </w:r>
        <w:r w:rsidR="00875520">
          <w:rPr>
            <w:noProof/>
            <w:webHidden/>
          </w:rPr>
          <w:fldChar w:fldCharType="separate"/>
        </w:r>
        <w:r w:rsidR="00875520">
          <w:rPr>
            <w:noProof/>
            <w:webHidden/>
          </w:rPr>
          <w:t>24</w:t>
        </w:r>
        <w:r w:rsidR="00875520">
          <w:rPr>
            <w:noProof/>
            <w:webHidden/>
          </w:rPr>
          <w:fldChar w:fldCharType="end"/>
        </w:r>
      </w:hyperlink>
    </w:p>
    <w:p w14:paraId="493D3032" w14:textId="621379FA" w:rsidR="00875520" w:rsidRDefault="0095355A">
      <w:pPr>
        <w:pStyle w:val="TableofFigures"/>
        <w:tabs>
          <w:tab w:val="right" w:leader="dot" w:pos="9016"/>
        </w:tabs>
        <w:rPr>
          <w:rFonts w:cstheme="minorBidi"/>
          <w:caps w:val="0"/>
          <w:noProof/>
          <w:sz w:val="22"/>
          <w:szCs w:val="22"/>
        </w:rPr>
      </w:pPr>
      <w:hyperlink w:anchor="_Toc14701315" w:history="1">
        <w:r w:rsidR="00875520" w:rsidRPr="003A2532">
          <w:rPr>
            <w:rStyle w:val="Hyperlink"/>
            <w:noProof/>
          </w:rPr>
          <w:t>Figure 23 : réflexion de l'antenne LOOP après tuning</w:t>
        </w:r>
        <w:r w:rsidR="00875520">
          <w:rPr>
            <w:noProof/>
            <w:webHidden/>
          </w:rPr>
          <w:tab/>
        </w:r>
        <w:r w:rsidR="00875520">
          <w:rPr>
            <w:noProof/>
            <w:webHidden/>
          </w:rPr>
          <w:fldChar w:fldCharType="begin"/>
        </w:r>
        <w:r w:rsidR="00875520">
          <w:rPr>
            <w:noProof/>
            <w:webHidden/>
          </w:rPr>
          <w:instrText xml:space="preserve"> PAGEREF _Toc14701315 \h </w:instrText>
        </w:r>
        <w:r w:rsidR="00875520">
          <w:rPr>
            <w:noProof/>
            <w:webHidden/>
          </w:rPr>
        </w:r>
        <w:r w:rsidR="00875520">
          <w:rPr>
            <w:noProof/>
            <w:webHidden/>
          </w:rPr>
          <w:fldChar w:fldCharType="separate"/>
        </w:r>
        <w:r w:rsidR="00875520">
          <w:rPr>
            <w:noProof/>
            <w:webHidden/>
          </w:rPr>
          <w:t>24</w:t>
        </w:r>
        <w:r w:rsidR="00875520">
          <w:rPr>
            <w:noProof/>
            <w:webHidden/>
          </w:rPr>
          <w:fldChar w:fldCharType="end"/>
        </w:r>
      </w:hyperlink>
    </w:p>
    <w:p w14:paraId="4B6ECAED" w14:textId="051077AF" w:rsidR="00875520" w:rsidRDefault="0095355A">
      <w:pPr>
        <w:pStyle w:val="TableofFigures"/>
        <w:tabs>
          <w:tab w:val="right" w:leader="dot" w:pos="9016"/>
        </w:tabs>
        <w:rPr>
          <w:rFonts w:cstheme="minorBidi"/>
          <w:caps w:val="0"/>
          <w:noProof/>
          <w:sz w:val="22"/>
          <w:szCs w:val="22"/>
        </w:rPr>
      </w:pPr>
      <w:hyperlink w:anchor="_Toc14701316" w:history="1">
        <w:r w:rsidR="00875520" w:rsidRPr="003A2532">
          <w:rPr>
            <w:rStyle w:val="Hyperlink"/>
            <w:noProof/>
          </w:rPr>
          <w:t>Figure 24 : schéma PCB test LOOP</w:t>
        </w:r>
        <w:r w:rsidR="00875520">
          <w:rPr>
            <w:noProof/>
            <w:webHidden/>
          </w:rPr>
          <w:tab/>
        </w:r>
        <w:r w:rsidR="00875520">
          <w:rPr>
            <w:noProof/>
            <w:webHidden/>
          </w:rPr>
          <w:fldChar w:fldCharType="begin"/>
        </w:r>
        <w:r w:rsidR="00875520">
          <w:rPr>
            <w:noProof/>
            <w:webHidden/>
          </w:rPr>
          <w:instrText xml:space="preserve"> PAGEREF _Toc14701316 \h </w:instrText>
        </w:r>
        <w:r w:rsidR="00875520">
          <w:rPr>
            <w:noProof/>
            <w:webHidden/>
          </w:rPr>
        </w:r>
        <w:r w:rsidR="00875520">
          <w:rPr>
            <w:noProof/>
            <w:webHidden/>
          </w:rPr>
          <w:fldChar w:fldCharType="separate"/>
        </w:r>
        <w:r w:rsidR="00875520">
          <w:rPr>
            <w:noProof/>
            <w:webHidden/>
          </w:rPr>
          <w:t>25</w:t>
        </w:r>
        <w:r w:rsidR="00875520">
          <w:rPr>
            <w:noProof/>
            <w:webHidden/>
          </w:rPr>
          <w:fldChar w:fldCharType="end"/>
        </w:r>
      </w:hyperlink>
    </w:p>
    <w:p w14:paraId="746BBAFD" w14:textId="4AFAAEF7" w:rsidR="00875520" w:rsidRDefault="0095355A">
      <w:pPr>
        <w:pStyle w:val="TableofFigures"/>
        <w:tabs>
          <w:tab w:val="right" w:leader="dot" w:pos="9016"/>
        </w:tabs>
        <w:rPr>
          <w:rFonts w:cstheme="minorBidi"/>
          <w:caps w:val="0"/>
          <w:noProof/>
          <w:sz w:val="22"/>
          <w:szCs w:val="22"/>
        </w:rPr>
      </w:pPr>
      <w:hyperlink w:anchor="_Toc14701317" w:history="1">
        <w:r w:rsidR="00875520" w:rsidRPr="003A2532">
          <w:rPr>
            <w:rStyle w:val="Hyperlink"/>
            <w:noProof/>
          </w:rPr>
          <w:t>Figure 25 : impédance de l'antenne LOOP</w:t>
        </w:r>
        <w:r w:rsidR="00875520">
          <w:rPr>
            <w:noProof/>
            <w:webHidden/>
          </w:rPr>
          <w:tab/>
        </w:r>
        <w:r w:rsidR="00875520">
          <w:rPr>
            <w:noProof/>
            <w:webHidden/>
          </w:rPr>
          <w:fldChar w:fldCharType="begin"/>
        </w:r>
        <w:r w:rsidR="00875520">
          <w:rPr>
            <w:noProof/>
            <w:webHidden/>
          </w:rPr>
          <w:instrText xml:space="preserve"> PAGEREF _Toc14701317 \h </w:instrText>
        </w:r>
        <w:r w:rsidR="00875520">
          <w:rPr>
            <w:noProof/>
            <w:webHidden/>
          </w:rPr>
        </w:r>
        <w:r w:rsidR="00875520">
          <w:rPr>
            <w:noProof/>
            <w:webHidden/>
          </w:rPr>
          <w:fldChar w:fldCharType="separate"/>
        </w:r>
        <w:r w:rsidR="00875520">
          <w:rPr>
            <w:noProof/>
            <w:webHidden/>
          </w:rPr>
          <w:t>26</w:t>
        </w:r>
        <w:r w:rsidR="00875520">
          <w:rPr>
            <w:noProof/>
            <w:webHidden/>
          </w:rPr>
          <w:fldChar w:fldCharType="end"/>
        </w:r>
      </w:hyperlink>
    </w:p>
    <w:p w14:paraId="63F17465" w14:textId="28378584" w:rsidR="00875520" w:rsidRDefault="0095355A">
      <w:pPr>
        <w:pStyle w:val="TableofFigures"/>
        <w:tabs>
          <w:tab w:val="right" w:leader="dot" w:pos="9016"/>
        </w:tabs>
        <w:rPr>
          <w:rFonts w:cstheme="minorBidi"/>
          <w:caps w:val="0"/>
          <w:noProof/>
          <w:sz w:val="22"/>
          <w:szCs w:val="22"/>
        </w:rPr>
      </w:pPr>
      <w:hyperlink w:anchor="_Toc14701318" w:history="1">
        <w:r w:rsidR="00875520" w:rsidRPr="003A2532">
          <w:rPr>
            <w:rStyle w:val="Hyperlink"/>
            <w:noProof/>
          </w:rPr>
          <w:t>Figure 26 : Réflexion de l'antenne LOOP</w:t>
        </w:r>
        <w:r w:rsidR="00875520">
          <w:rPr>
            <w:noProof/>
            <w:webHidden/>
          </w:rPr>
          <w:tab/>
        </w:r>
        <w:r w:rsidR="00875520">
          <w:rPr>
            <w:noProof/>
            <w:webHidden/>
          </w:rPr>
          <w:fldChar w:fldCharType="begin"/>
        </w:r>
        <w:r w:rsidR="00875520">
          <w:rPr>
            <w:noProof/>
            <w:webHidden/>
          </w:rPr>
          <w:instrText xml:space="preserve"> PAGEREF _Toc14701318 \h </w:instrText>
        </w:r>
        <w:r w:rsidR="00875520">
          <w:rPr>
            <w:noProof/>
            <w:webHidden/>
          </w:rPr>
        </w:r>
        <w:r w:rsidR="00875520">
          <w:rPr>
            <w:noProof/>
            <w:webHidden/>
          </w:rPr>
          <w:fldChar w:fldCharType="separate"/>
        </w:r>
        <w:r w:rsidR="00875520">
          <w:rPr>
            <w:noProof/>
            <w:webHidden/>
          </w:rPr>
          <w:t>27</w:t>
        </w:r>
        <w:r w:rsidR="00875520">
          <w:rPr>
            <w:noProof/>
            <w:webHidden/>
          </w:rPr>
          <w:fldChar w:fldCharType="end"/>
        </w:r>
      </w:hyperlink>
    </w:p>
    <w:p w14:paraId="410B2387" w14:textId="2E29F65C" w:rsidR="00875520" w:rsidRDefault="0095355A">
      <w:pPr>
        <w:pStyle w:val="TableofFigures"/>
        <w:tabs>
          <w:tab w:val="right" w:leader="dot" w:pos="9016"/>
        </w:tabs>
        <w:rPr>
          <w:rFonts w:cstheme="minorBidi"/>
          <w:caps w:val="0"/>
          <w:noProof/>
          <w:sz w:val="22"/>
          <w:szCs w:val="22"/>
        </w:rPr>
      </w:pPr>
      <w:hyperlink w:anchor="_Toc14701319" w:history="1">
        <w:r w:rsidR="00875520" w:rsidRPr="003A2532">
          <w:rPr>
            <w:rStyle w:val="Hyperlink"/>
            <w:noProof/>
          </w:rPr>
          <w:t>Figure 27 : Smith chart simulé de la LOOP</w:t>
        </w:r>
        <w:r w:rsidR="00875520">
          <w:rPr>
            <w:noProof/>
            <w:webHidden/>
          </w:rPr>
          <w:tab/>
        </w:r>
        <w:r w:rsidR="00875520">
          <w:rPr>
            <w:noProof/>
            <w:webHidden/>
          </w:rPr>
          <w:fldChar w:fldCharType="begin"/>
        </w:r>
        <w:r w:rsidR="00875520">
          <w:rPr>
            <w:noProof/>
            <w:webHidden/>
          </w:rPr>
          <w:instrText xml:space="preserve"> PAGEREF _Toc14701319 \h </w:instrText>
        </w:r>
        <w:r w:rsidR="00875520">
          <w:rPr>
            <w:noProof/>
            <w:webHidden/>
          </w:rPr>
        </w:r>
        <w:r w:rsidR="00875520">
          <w:rPr>
            <w:noProof/>
            <w:webHidden/>
          </w:rPr>
          <w:fldChar w:fldCharType="separate"/>
        </w:r>
        <w:r w:rsidR="00875520">
          <w:rPr>
            <w:noProof/>
            <w:webHidden/>
          </w:rPr>
          <w:t>28</w:t>
        </w:r>
        <w:r w:rsidR="00875520">
          <w:rPr>
            <w:noProof/>
            <w:webHidden/>
          </w:rPr>
          <w:fldChar w:fldCharType="end"/>
        </w:r>
      </w:hyperlink>
    </w:p>
    <w:p w14:paraId="635ECDE7" w14:textId="42597389" w:rsidR="00875520" w:rsidRDefault="0095355A">
      <w:pPr>
        <w:pStyle w:val="TableofFigures"/>
        <w:tabs>
          <w:tab w:val="right" w:leader="dot" w:pos="9016"/>
        </w:tabs>
        <w:rPr>
          <w:rFonts w:cstheme="minorBidi"/>
          <w:caps w:val="0"/>
          <w:noProof/>
          <w:sz w:val="22"/>
          <w:szCs w:val="22"/>
        </w:rPr>
      </w:pPr>
      <w:hyperlink w:anchor="_Toc14701320" w:history="1">
        <w:r w:rsidR="00875520" w:rsidRPr="003A2532">
          <w:rPr>
            <w:rStyle w:val="Hyperlink"/>
            <w:noProof/>
          </w:rPr>
          <w:t>Figure 28 : Smith chart mesuré de la LPDA</w:t>
        </w:r>
        <w:r w:rsidR="00875520">
          <w:rPr>
            <w:noProof/>
            <w:webHidden/>
          </w:rPr>
          <w:tab/>
        </w:r>
        <w:r w:rsidR="00875520">
          <w:rPr>
            <w:noProof/>
            <w:webHidden/>
          </w:rPr>
          <w:fldChar w:fldCharType="begin"/>
        </w:r>
        <w:r w:rsidR="00875520">
          <w:rPr>
            <w:noProof/>
            <w:webHidden/>
          </w:rPr>
          <w:instrText xml:space="preserve"> PAGEREF _Toc14701320 \h </w:instrText>
        </w:r>
        <w:r w:rsidR="00875520">
          <w:rPr>
            <w:noProof/>
            <w:webHidden/>
          </w:rPr>
        </w:r>
        <w:r w:rsidR="00875520">
          <w:rPr>
            <w:noProof/>
            <w:webHidden/>
          </w:rPr>
          <w:fldChar w:fldCharType="separate"/>
        </w:r>
        <w:r w:rsidR="00875520">
          <w:rPr>
            <w:noProof/>
            <w:webHidden/>
          </w:rPr>
          <w:t>28</w:t>
        </w:r>
        <w:r w:rsidR="00875520">
          <w:rPr>
            <w:noProof/>
            <w:webHidden/>
          </w:rPr>
          <w:fldChar w:fldCharType="end"/>
        </w:r>
      </w:hyperlink>
    </w:p>
    <w:p w14:paraId="470E0B48" w14:textId="026B1DCD" w:rsidR="00875520" w:rsidRDefault="0095355A">
      <w:pPr>
        <w:pStyle w:val="TableofFigures"/>
        <w:tabs>
          <w:tab w:val="right" w:leader="dot" w:pos="9016"/>
        </w:tabs>
        <w:rPr>
          <w:rFonts w:cstheme="minorBidi"/>
          <w:caps w:val="0"/>
          <w:noProof/>
          <w:sz w:val="22"/>
          <w:szCs w:val="22"/>
        </w:rPr>
      </w:pPr>
      <w:hyperlink w:anchor="_Toc14701321" w:history="1">
        <w:r w:rsidR="00875520" w:rsidRPr="003A2532">
          <w:rPr>
            <w:rStyle w:val="Hyperlink"/>
            <w:noProof/>
          </w:rPr>
          <w:t>Figure 29 : Antenne LOOP finale</w:t>
        </w:r>
        <w:r w:rsidR="00875520">
          <w:rPr>
            <w:noProof/>
            <w:webHidden/>
          </w:rPr>
          <w:tab/>
        </w:r>
        <w:r w:rsidR="00875520">
          <w:rPr>
            <w:noProof/>
            <w:webHidden/>
          </w:rPr>
          <w:fldChar w:fldCharType="begin"/>
        </w:r>
        <w:r w:rsidR="00875520">
          <w:rPr>
            <w:noProof/>
            <w:webHidden/>
          </w:rPr>
          <w:instrText xml:space="preserve"> PAGEREF _Toc14701321 \h </w:instrText>
        </w:r>
        <w:r w:rsidR="00875520">
          <w:rPr>
            <w:noProof/>
            <w:webHidden/>
          </w:rPr>
        </w:r>
        <w:r w:rsidR="00875520">
          <w:rPr>
            <w:noProof/>
            <w:webHidden/>
          </w:rPr>
          <w:fldChar w:fldCharType="separate"/>
        </w:r>
        <w:r w:rsidR="00875520">
          <w:rPr>
            <w:noProof/>
            <w:webHidden/>
          </w:rPr>
          <w:t>29</w:t>
        </w:r>
        <w:r w:rsidR="00875520">
          <w:rPr>
            <w:noProof/>
            <w:webHidden/>
          </w:rPr>
          <w:fldChar w:fldCharType="end"/>
        </w:r>
      </w:hyperlink>
    </w:p>
    <w:p w14:paraId="00D3A65F" w14:textId="783C6AFE" w:rsidR="00875520" w:rsidRDefault="0095355A">
      <w:pPr>
        <w:pStyle w:val="TableofFigures"/>
        <w:tabs>
          <w:tab w:val="right" w:leader="dot" w:pos="9016"/>
        </w:tabs>
        <w:rPr>
          <w:rFonts w:cstheme="minorBidi"/>
          <w:caps w:val="0"/>
          <w:noProof/>
          <w:sz w:val="22"/>
          <w:szCs w:val="22"/>
        </w:rPr>
      </w:pPr>
      <w:hyperlink w:anchor="_Toc14701322" w:history="1">
        <w:r w:rsidR="00875520" w:rsidRPr="003A2532">
          <w:rPr>
            <w:rStyle w:val="Hyperlink"/>
            <w:noProof/>
          </w:rPr>
          <w:t>Figure 30 : schéma Balun de l’antenne LPDA</w:t>
        </w:r>
        <w:r w:rsidR="00875520">
          <w:rPr>
            <w:noProof/>
            <w:webHidden/>
          </w:rPr>
          <w:tab/>
        </w:r>
        <w:r w:rsidR="00875520">
          <w:rPr>
            <w:noProof/>
            <w:webHidden/>
          </w:rPr>
          <w:fldChar w:fldCharType="begin"/>
        </w:r>
        <w:r w:rsidR="00875520">
          <w:rPr>
            <w:noProof/>
            <w:webHidden/>
          </w:rPr>
          <w:instrText xml:space="preserve"> PAGEREF _Toc14701322 \h </w:instrText>
        </w:r>
        <w:r w:rsidR="00875520">
          <w:rPr>
            <w:noProof/>
            <w:webHidden/>
          </w:rPr>
        </w:r>
        <w:r w:rsidR="00875520">
          <w:rPr>
            <w:noProof/>
            <w:webHidden/>
          </w:rPr>
          <w:fldChar w:fldCharType="separate"/>
        </w:r>
        <w:r w:rsidR="00875520">
          <w:rPr>
            <w:noProof/>
            <w:webHidden/>
          </w:rPr>
          <w:t>30</w:t>
        </w:r>
        <w:r w:rsidR="00875520">
          <w:rPr>
            <w:noProof/>
            <w:webHidden/>
          </w:rPr>
          <w:fldChar w:fldCharType="end"/>
        </w:r>
      </w:hyperlink>
    </w:p>
    <w:p w14:paraId="52A23C7D" w14:textId="790C7B5B" w:rsidR="00875520" w:rsidRDefault="0095355A">
      <w:pPr>
        <w:pStyle w:val="TableofFigures"/>
        <w:tabs>
          <w:tab w:val="right" w:leader="dot" w:pos="9016"/>
        </w:tabs>
        <w:rPr>
          <w:rFonts w:cstheme="minorBidi"/>
          <w:caps w:val="0"/>
          <w:noProof/>
          <w:sz w:val="22"/>
          <w:szCs w:val="22"/>
        </w:rPr>
      </w:pPr>
      <w:hyperlink w:anchor="_Toc14701323" w:history="1">
        <w:r w:rsidR="00875520" w:rsidRPr="003A2532">
          <w:rPr>
            <w:rStyle w:val="Hyperlink"/>
            <w:noProof/>
          </w:rPr>
          <w:t>Figure 31 : schéma Balun de l’antenne LOOP</w:t>
        </w:r>
        <w:r w:rsidR="00875520">
          <w:rPr>
            <w:noProof/>
            <w:webHidden/>
          </w:rPr>
          <w:tab/>
        </w:r>
        <w:r w:rsidR="00875520">
          <w:rPr>
            <w:noProof/>
            <w:webHidden/>
          </w:rPr>
          <w:fldChar w:fldCharType="begin"/>
        </w:r>
        <w:r w:rsidR="00875520">
          <w:rPr>
            <w:noProof/>
            <w:webHidden/>
          </w:rPr>
          <w:instrText xml:space="preserve"> PAGEREF _Toc14701323 \h </w:instrText>
        </w:r>
        <w:r w:rsidR="00875520">
          <w:rPr>
            <w:noProof/>
            <w:webHidden/>
          </w:rPr>
        </w:r>
        <w:r w:rsidR="00875520">
          <w:rPr>
            <w:noProof/>
            <w:webHidden/>
          </w:rPr>
          <w:fldChar w:fldCharType="separate"/>
        </w:r>
        <w:r w:rsidR="00875520">
          <w:rPr>
            <w:noProof/>
            <w:webHidden/>
          </w:rPr>
          <w:t>30</w:t>
        </w:r>
        <w:r w:rsidR="00875520">
          <w:rPr>
            <w:noProof/>
            <w:webHidden/>
          </w:rPr>
          <w:fldChar w:fldCharType="end"/>
        </w:r>
      </w:hyperlink>
    </w:p>
    <w:p w14:paraId="34F7672C" w14:textId="0286F56C" w:rsidR="00875520" w:rsidRDefault="0095355A">
      <w:pPr>
        <w:pStyle w:val="TableofFigures"/>
        <w:tabs>
          <w:tab w:val="right" w:leader="dot" w:pos="9016"/>
        </w:tabs>
        <w:rPr>
          <w:rFonts w:cstheme="minorBidi"/>
          <w:caps w:val="0"/>
          <w:noProof/>
          <w:sz w:val="22"/>
          <w:szCs w:val="22"/>
        </w:rPr>
      </w:pPr>
      <w:hyperlink w:anchor="_Toc14701324" w:history="1">
        <w:r w:rsidR="00875520" w:rsidRPr="003A2532">
          <w:rPr>
            <w:rStyle w:val="Hyperlink"/>
            <w:noProof/>
            <w:lang w:val="en-US"/>
          </w:rPr>
          <w:t>Figure 32 : Amplitude-shift keying</w:t>
        </w:r>
        <w:r w:rsidR="00875520">
          <w:rPr>
            <w:noProof/>
            <w:webHidden/>
          </w:rPr>
          <w:tab/>
        </w:r>
        <w:r w:rsidR="00875520">
          <w:rPr>
            <w:noProof/>
            <w:webHidden/>
          </w:rPr>
          <w:fldChar w:fldCharType="begin"/>
        </w:r>
        <w:r w:rsidR="00875520">
          <w:rPr>
            <w:noProof/>
            <w:webHidden/>
          </w:rPr>
          <w:instrText xml:space="preserve"> PAGEREF _Toc14701324 \h </w:instrText>
        </w:r>
        <w:r w:rsidR="00875520">
          <w:rPr>
            <w:noProof/>
            <w:webHidden/>
          </w:rPr>
        </w:r>
        <w:r w:rsidR="00875520">
          <w:rPr>
            <w:noProof/>
            <w:webHidden/>
          </w:rPr>
          <w:fldChar w:fldCharType="separate"/>
        </w:r>
        <w:r w:rsidR="00875520">
          <w:rPr>
            <w:noProof/>
            <w:webHidden/>
          </w:rPr>
          <w:t>31</w:t>
        </w:r>
        <w:r w:rsidR="00875520">
          <w:rPr>
            <w:noProof/>
            <w:webHidden/>
          </w:rPr>
          <w:fldChar w:fldCharType="end"/>
        </w:r>
      </w:hyperlink>
    </w:p>
    <w:p w14:paraId="123DC72C" w14:textId="18E60308" w:rsidR="00875520" w:rsidRDefault="0095355A">
      <w:pPr>
        <w:pStyle w:val="TableofFigures"/>
        <w:tabs>
          <w:tab w:val="right" w:leader="dot" w:pos="9016"/>
        </w:tabs>
        <w:rPr>
          <w:rFonts w:cstheme="minorBidi"/>
          <w:caps w:val="0"/>
          <w:noProof/>
          <w:sz w:val="22"/>
          <w:szCs w:val="22"/>
        </w:rPr>
      </w:pPr>
      <w:hyperlink w:anchor="_Toc14701325" w:history="1">
        <w:r w:rsidR="00875520" w:rsidRPr="003A2532">
          <w:rPr>
            <w:rStyle w:val="Hyperlink"/>
            <w:noProof/>
          </w:rPr>
          <w:t>Figure 33 :boitier LT5537</w:t>
        </w:r>
        <w:r w:rsidR="00875520">
          <w:rPr>
            <w:noProof/>
            <w:webHidden/>
          </w:rPr>
          <w:tab/>
        </w:r>
        <w:r w:rsidR="00875520">
          <w:rPr>
            <w:noProof/>
            <w:webHidden/>
          </w:rPr>
          <w:fldChar w:fldCharType="begin"/>
        </w:r>
        <w:r w:rsidR="00875520">
          <w:rPr>
            <w:noProof/>
            <w:webHidden/>
          </w:rPr>
          <w:instrText xml:space="preserve"> PAGEREF _Toc14701325 \h </w:instrText>
        </w:r>
        <w:r w:rsidR="00875520">
          <w:rPr>
            <w:noProof/>
            <w:webHidden/>
          </w:rPr>
        </w:r>
        <w:r w:rsidR="00875520">
          <w:rPr>
            <w:noProof/>
            <w:webHidden/>
          </w:rPr>
          <w:fldChar w:fldCharType="separate"/>
        </w:r>
        <w:r w:rsidR="00875520">
          <w:rPr>
            <w:noProof/>
            <w:webHidden/>
          </w:rPr>
          <w:t>31</w:t>
        </w:r>
        <w:r w:rsidR="00875520">
          <w:rPr>
            <w:noProof/>
            <w:webHidden/>
          </w:rPr>
          <w:fldChar w:fldCharType="end"/>
        </w:r>
      </w:hyperlink>
    </w:p>
    <w:p w14:paraId="670EA1B3" w14:textId="1746F72F" w:rsidR="00875520" w:rsidRDefault="0095355A">
      <w:pPr>
        <w:pStyle w:val="TableofFigures"/>
        <w:tabs>
          <w:tab w:val="right" w:leader="dot" w:pos="9016"/>
        </w:tabs>
        <w:rPr>
          <w:rFonts w:cstheme="minorBidi"/>
          <w:caps w:val="0"/>
          <w:noProof/>
          <w:sz w:val="22"/>
          <w:szCs w:val="22"/>
        </w:rPr>
      </w:pPr>
      <w:hyperlink w:anchor="_Toc14701326" w:history="1">
        <w:r w:rsidR="00875520" w:rsidRPr="003A2532">
          <w:rPr>
            <w:rStyle w:val="Hyperlink"/>
            <w:noProof/>
          </w:rPr>
          <w:t>Figure 34 : LT5537 balun en entrée</w:t>
        </w:r>
        <w:r w:rsidR="00875520">
          <w:rPr>
            <w:noProof/>
            <w:webHidden/>
          </w:rPr>
          <w:tab/>
        </w:r>
        <w:r w:rsidR="00875520">
          <w:rPr>
            <w:noProof/>
            <w:webHidden/>
          </w:rPr>
          <w:fldChar w:fldCharType="begin"/>
        </w:r>
        <w:r w:rsidR="00875520">
          <w:rPr>
            <w:noProof/>
            <w:webHidden/>
          </w:rPr>
          <w:instrText xml:space="preserve"> PAGEREF _Toc14701326 \h </w:instrText>
        </w:r>
        <w:r w:rsidR="00875520">
          <w:rPr>
            <w:noProof/>
            <w:webHidden/>
          </w:rPr>
        </w:r>
        <w:r w:rsidR="00875520">
          <w:rPr>
            <w:noProof/>
            <w:webHidden/>
          </w:rPr>
          <w:fldChar w:fldCharType="separate"/>
        </w:r>
        <w:r w:rsidR="00875520">
          <w:rPr>
            <w:noProof/>
            <w:webHidden/>
          </w:rPr>
          <w:t>32</w:t>
        </w:r>
        <w:r w:rsidR="00875520">
          <w:rPr>
            <w:noProof/>
            <w:webHidden/>
          </w:rPr>
          <w:fldChar w:fldCharType="end"/>
        </w:r>
      </w:hyperlink>
    </w:p>
    <w:p w14:paraId="375E2B24" w14:textId="61713A47" w:rsidR="00875520" w:rsidRDefault="0095355A">
      <w:pPr>
        <w:pStyle w:val="TableofFigures"/>
        <w:tabs>
          <w:tab w:val="right" w:leader="dot" w:pos="9016"/>
        </w:tabs>
        <w:rPr>
          <w:rFonts w:cstheme="minorBidi"/>
          <w:caps w:val="0"/>
          <w:noProof/>
          <w:sz w:val="22"/>
          <w:szCs w:val="22"/>
        </w:rPr>
      </w:pPr>
      <w:hyperlink w:anchor="_Toc14701327" w:history="1">
        <w:r w:rsidR="00875520" w:rsidRPr="003A2532">
          <w:rPr>
            <w:rStyle w:val="Hyperlink"/>
            <w:noProof/>
          </w:rPr>
          <w:t>Figure 35 : Islope en % LT5537</w:t>
        </w:r>
        <w:r w:rsidR="00875520">
          <w:rPr>
            <w:noProof/>
            <w:webHidden/>
          </w:rPr>
          <w:tab/>
        </w:r>
        <w:r w:rsidR="00875520">
          <w:rPr>
            <w:noProof/>
            <w:webHidden/>
          </w:rPr>
          <w:fldChar w:fldCharType="begin"/>
        </w:r>
        <w:r w:rsidR="00875520">
          <w:rPr>
            <w:noProof/>
            <w:webHidden/>
          </w:rPr>
          <w:instrText xml:space="preserve"> PAGEREF _Toc14701327 \h </w:instrText>
        </w:r>
        <w:r w:rsidR="00875520">
          <w:rPr>
            <w:noProof/>
            <w:webHidden/>
          </w:rPr>
        </w:r>
        <w:r w:rsidR="00875520">
          <w:rPr>
            <w:noProof/>
            <w:webHidden/>
          </w:rPr>
          <w:fldChar w:fldCharType="separate"/>
        </w:r>
        <w:r w:rsidR="00875520">
          <w:rPr>
            <w:noProof/>
            <w:webHidden/>
          </w:rPr>
          <w:t>32</w:t>
        </w:r>
        <w:r w:rsidR="00875520">
          <w:rPr>
            <w:noProof/>
            <w:webHidden/>
          </w:rPr>
          <w:fldChar w:fldCharType="end"/>
        </w:r>
      </w:hyperlink>
    </w:p>
    <w:p w14:paraId="32A9D91F" w14:textId="7621319F" w:rsidR="00875520" w:rsidRDefault="0095355A">
      <w:pPr>
        <w:pStyle w:val="TableofFigures"/>
        <w:tabs>
          <w:tab w:val="right" w:leader="dot" w:pos="9016"/>
        </w:tabs>
        <w:rPr>
          <w:rFonts w:cstheme="minorBidi"/>
          <w:caps w:val="0"/>
          <w:noProof/>
          <w:sz w:val="22"/>
          <w:szCs w:val="22"/>
        </w:rPr>
      </w:pPr>
      <w:hyperlink w:anchor="_Toc14701328" w:history="1">
        <w:r w:rsidR="00875520" w:rsidRPr="003A2532">
          <w:rPr>
            <w:rStyle w:val="Hyperlink"/>
            <w:noProof/>
          </w:rPr>
          <w:t>Figure 36 : LT5537 à 400MHz</w:t>
        </w:r>
        <w:r w:rsidR="00875520">
          <w:rPr>
            <w:noProof/>
            <w:webHidden/>
          </w:rPr>
          <w:tab/>
        </w:r>
        <w:r w:rsidR="00875520">
          <w:rPr>
            <w:noProof/>
            <w:webHidden/>
          </w:rPr>
          <w:fldChar w:fldCharType="begin"/>
        </w:r>
        <w:r w:rsidR="00875520">
          <w:rPr>
            <w:noProof/>
            <w:webHidden/>
          </w:rPr>
          <w:instrText xml:space="preserve"> PAGEREF _Toc14701328 \h </w:instrText>
        </w:r>
        <w:r w:rsidR="00875520">
          <w:rPr>
            <w:noProof/>
            <w:webHidden/>
          </w:rPr>
        </w:r>
        <w:r w:rsidR="00875520">
          <w:rPr>
            <w:noProof/>
            <w:webHidden/>
          </w:rPr>
          <w:fldChar w:fldCharType="separate"/>
        </w:r>
        <w:r w:rsidR="00875520">
          <w:rPr>
            <w:noProof/>
            <w:webHidden/>
          </w:rPr>
          <w:t>33</w:t>
        </w:r>
        <w:r w:rsidR="00875520">
          <w:rPr>
            <w:noProof/>
            <w:webHidden/>
          </w:rPr>
          <w:fldChar w:fldCharType="end"/>
        </w:r>
      </w:hyperlink>
    </w:p>
    <w:p w14:paraId="38FB5A52" w14:textId="76F853C2" w:rsidR="00875520" w:rsidRDefault="0095355A">
      <w:pPr>
        <w:pStyle w:val="TableofFigures"/>
        <w:tabs>
          <w:tab w:val="right" w:leader="dot" w:pos="9016"/>
        </w:tabs>
        <w:rPr>
          <w:rFonts w:cstheme="minorBidi"/>
          <w:caps w:val="0"/>
          <w:noProof/>
          <w:sz w:val="22"/>
          <w:szCs w:val="22"/>
        </w:rPr>
      </w:pPr>
      <w:hyperlink w:anchor="_Toc14701329" w:history="1">
        <w:r w:rsidR="00875520" w:rsidRPr="003A2532">
          <w:rPr>
            <w:rStyle w:val="Hyperlink"/>
            <w:noProof/>
          </w:rPr>
          <w:t>Figure 37 :schéma du LT5537</w:t>
        </w:r>
        <w:r w:rsidR="00875520">
          <w:rPr>
            <w:noProof/>
            <w:webHidden/>
          </w:rPr>
          <w:tab/>
        </w:r>
        <w:r w:rsidR="00875520">
          <w:rPr>
            <w:noProof/>
            <w:webHidden/>
          </w:rPr>
          <w:fldChar w:fldCharType="begin"/>
        </w:r>
        <w:r w:rsidR="00875520">
          <w:rPr>
            <w:noProof/>
            <w:webHidden/>
          </w:rPr>
          <w:instrText xml:space="preserve"> PAGEREF _Toc14701329 \h </w:instrText>
        </w:r>
        <w:r w:rsidR="00875520">
          <w:rPr>
            <w:noProof/>
            <w:webHidden/>
          </w:rPr>
        </w:r>
        <w:r w:rsidR="00875520">
          <w:rPr>
            <w:noProof/>
            <w:webHidden/>
          </w:rPr>
          <w:fldChar w:fldCharType="separate"/>
        </w:r>
        <w:r w:rsidR="00875520">
          <w:rPr>
            <w:noProof/>
            <w:webHidden/>
          </w:rPr>
          <w:t>33</w:t>
        </w:r>
        <w:r w:rsidR="00875520">
          <w:rPr>
            <w:noProof/>
            <w:webHidden/>
          </w:rPr>
          <w:fldChar w:fldCharType="end"/>
        </w:r>
      </w:hyperlink>
    </w:p>
    <w:p w14:paraId="1DC4D063" w14:textId="4D10435B" w:rsidR="00875520" w:rsidRDefault="0095355A">
      <w:pPr>
        <w:pStyle w:val="TableofFigures"/>
        <w:tabs>
          <w:tab w:val="right" w:leader="dot" w:pos="9016"/>
        </w:tabs>
        <w:rPr>
          <w:rFonts w:cstheme="minorBidi"/>
          <w:caps w:val="0"/>
          <w:noProof/>
          <w:sz w:val="22"/>
          <w:szCs w:val="22"/>
        </w:rPr>
      </w:pPr>
      <w:hyperlink w:anchor="_Toc14701330" w:history="1">
        <w:r w:rsidR="00875520" w:rsidRPr="003A2532">
          <w:rPr>
            <w:rStyle w:val="Hyperlink"/>
            <w:noProof/>
          </w:rPr>
          <w:t>Figure 38 : réception du signal sous forme digitale</w:t>
        </w:r>
        <w:r w:rsidR="00875520">
          <w:rPr>
            <w:noProof/>
            <w:webHidden/>
          </w:rPr>
          <w:tab/>
        </w:r>
        <w:r w:rsidR="00875520">
          <w:rPr>
            <w:noProof/>
            <w:webHidden/>
          </w:rPr>
          <w:fldChar w:fldCharType="begin"/>
        </w:r>
        <w:r w:rsidR="00875520">
          <w:rPr>
            <w:noProof/>
            <w:webHidden/>
          </w:rPr>
          <w:instrText xml:space="preserve"> PAGEREF _Toc14701330 \h </w:instrText>
        </w:r>
        <w:r w:rsidR="00875520">
          <w:rPr>
            <w:noProof/>
            <w:webHidden/>
          </w:rPr>
        </w:r>
        <w:r w:rsidR="00875520">
          <w:rPr>
            <w:noProof/>
            <w:webHidden/>
          </w:rPr>
          <w:fldChar w:fldCharType="separate"/>
        </w:r>
        <w:r w:rsidR="00875520">
          <w:rPr>
            <w:noProof/>
            <w:webHidden/>
          </w:rPr>
          <w:t>34</w:t>
        </w:r>
        <w:r w:rsidR="00875520">
          <w:rPr>
            <w:noProof/>
            <w:webHidden/>
          </w:rPr>
          <w:fldChar w:fldCharType="end"/>
        </w:r>
      </w:hyperlink>
    </w:p>
    <w:p w14:paraId="227B1C37" w14:textId="1300C009" w:rsidR="00875520" w:rsidRDefault="0095355A">
      <w:pPr>
        <w:pStyle w:val="TableofFigures"/>
        <w:tabs>
          <w:tab w:val="right" w:leader="dot" w:pos="9016"/>
        </w:tabs>
        <w:rPr>
          <w:rFonts w:cstheme="minorBidi"/>
          <w:caps w:val="0"/>
          <w:noProof/>
          <w:sz w:val="22"/>
          <w:szCs w:val="22"/>
        </w:rPr>
      </w:pPr>
      <w:hyperlink w:anchor="_Toc14701331" w:history="1">
        <w:r w:rsidR="00875520" w:rsidRPr="003A2532">
          <w:rPr>
            <w:rStyle w:val="Hyperlink"/>
            <w:noProof/>
          </w:rPr>
          <w:t>Figure 39 : schéma comparateur datasheet LMV331</w:t>
        </w:r>
        <w:r w:rsidR="00875520">
          <w:rPr>
            <w:noProof/>
            <w:webHidden/>
          </w:rPr>
          <w:tab/>
        </w:r>
        <w:r w:rsidR="00875520">
          <w:rPr>
            <w:noProof/>
            <w:webHidden/>
          </w:rPr>
          <w:fldChar w:fldCharType="begin"/>
        </w:r>
        <w:r w:rsidR="00875520">
          <w:rPr>
            <w:noProof/>
            <w:webHidden/>
          </w:rPr>
          <w:instrText xml:space="preserve"> PAGEREF _Toc14701331 \h </w:instrText>
        </w:r>
        <w:r w:rsidR="00875520">
          <w:rPr>
            <w:noProof/>
            <w:webHidden/>
          </w:rPr>
        </w:r>
        <w:r w:rsidR="00875520">
          <w:rPr>
            <w:noProof/>
            <w:webHidden/>
          </w:rPr>
          <w:fldChar w:fldCharType="separate"/>
        </w:r>
        <w:r w:rsidR="00875520">
          <w:rPr>
            <w:noProof/>
            <w:webHidden/>
          </w:rPr>
          <w:t>35</w:t>
        </w:r>
        <w:r w:rsidR="00875520">
          <w:rPr>
            <w:noProof/>
            <w:webHidden/>
          </w:rPr>
          <w:fldChar w:fldCharType="end"/>
        </w:r>
      </w:hyperlink>
    </w:p>
    <w:p w14:paraId="67F630EF" w14:textId="55EC0E14" w:rsidR="00875520" w:rsidRDefault="0095355A">
      <w:pPr>
        <w:pStyle w:val="TableofFigures"/>
        <w:tabs>
          <w:tab w:val="right" w:leader="dot" w:pos="9016"/>
        </w:tabs>
        <w:rPr>
          <w:rFonts w:cstheme="minorBidi"/>
          <w:caps w:val="0"/>
          <w:noProof/>
          <w:sz w:val="22"/>
          <w:szCs w:val="22"/>
        </w:rPr>
      </w:pPr>
      <w:hyperlink w:anchor="_Toc14701332" w:history="1">
        <w:r w:rsidR="00875520" w:rsidRPr="003A2532">
          <w:rPr>
            <w:rStyle w:val="Hyperlink"/>
            <w:noProof/>
          </w:rPr>
          <w:t>Figure 40 : Boutons Hardware</w:t>
        </w:r>
        <w:r w:rsidR="00875520">
          <w:rPr>
            <w:noProof/>
            <w:webHidden/>
          </w:rPr>
          <w:tab/>
        </w:r>
        <w:r w:rsidR="00875520">
          <w:rPr>
            <w:noProof/>
            <w:webHidden/>
          </w:rPr>
          <w:fldChar w:fldCharType="begin"/>
        </w:r>
        <w:r w:rsidR="00875520">
          <w:rPr>
            <w:noProof/>
            <w:webHidden/>
          </w:rPr>
          <w:instrText xml:space="preserve"> PAGEREF _Toc14701332 \h </w:instrText>
        </w:r>
        <w:r w:rsidR="00875520">
          <w:rPr>
            <w:noProof/>
            <w:webHidden/>
          </w:rPr>
        </w:r>
        <w:r w:rsidR="00875520">
          <w:rPr>
            <w:noProof/>
            <w:webHidden/>
          </w:rPr>
          <w:fldChar w:fldCharType="separate"/>
        </w:r>
        <w:r w:rsidR="00875520">
          <w:rPr>
            <w:noProof/>
            <w:webHidden/>
          </w:rPr>
          <w:t>36</w:t>
        </w:r>
        <w:r w:rsidR="00875520">
          <w:rPr>
            <w:noProof/>
            <w:webHidden/>
          </w:rPr>
          <w:fldChar w:fldCharType="end"/>
        </w:r>
      </w:hyperlink>
    </w:p>
    <w:p w14:paraId="6AC0418C" w14:textId="2EF228AE" w:rsidR="00875520" w:rsidRDefault="0095355A">
      <w:pPr>
        <w:pStyle w:val="TableofFigures"/>
        <w:tabs>
          <w:tab w:val="right" w:leader="dot" w:pos="9016"/>
        </w:tabs>
        <w:rPr>
          <w:rFonts w:cstheme="minorBidi"/>
          <w:caps w:val="0"/>
          <w:noProof/>
          <w:sz w:val="22"/>
          <w:szCs w:val="22"/>
        </w:rPr>
      </w:pPr>
      <w:hyperlink w:anchor="_Toc14701333" w:history="1">
        <w:r w:rsidR="00875520" w:rsidRPr="003A2532">
          <w:rPr>
            <w:rStyle w:val="Hyperlink"/>
            <w:noProof/>
          </w:rPr>
          <w:t>Figure 41 : Alimentation 5V du circuit</w:t>
        </w:r>
        <w:r w:rsidR="00875520">
          <w:rPr>
            <w:noProof/>
            <w:webHidden/>
          </w:rPr>
          <w:tab/>
        </w:r>
        <w:r w:rsidR="00875520">
          <w:rPr>
            <w:noProof/>
            <w:webHidden/>
          </w:rPr>
          <w:fldChar w:fldCharType="begin"/>
        </w:r>
        <w:r w:rsidR="00875520">
          <w:rPr>
            <w:noProof/>
            <w:webHidden/>
          </w:rPr>
          <w:instrText xml:space="preserve"> PAGEREF _Toc14701333 \h </w:instrText>
        </w:r>
        <w:r w:rsidR="00875520">
          <w:rPr>
            <w:noProof/>
            <w:webHidden/>
          </w:rPr>
        </w:r>
        <w:r w:rsidR="00875520">
          <w:rPr>
            <w:noProof/>
            <w:webHidden/>
          </w:rPr>
          <w:fldChar w:fldCharType="separate"/>
        </w:r>
        <w:r w:rsidR="00875520">
          <w:rPr>
            <w:noProof/>
            <w:webHidden/>
          </w:rPr>
          <w:t>36</w:t>
        </w:r>
        <w:r w:rsidR="00875520">
          <w:rPr>
            <w:noProof/>
            <w:webHidden/>
          </w:rPr>
          <w:fldChar w:fldCharType="end"/>
        </w:r>
      </w:hyperlink>
    </w:p>
    <w:p w14:paraId="6C9F9A4F" w14:textId="0B3DEB37" w:rsidR="00875520" w:rsidRDefault="0095355A">
      <w:pPr>
        <w:pStyle w:val="TableofFigures"/>
        <w:tabs>
          <w:tab w:val="right" w:leader="dot" w:pos="9016"/>
        </w:tabs>
        <w:rPr>
          <w:rFonts w:cstheme="minorBidi"/>
          <w:caps w:val="0"/>
          <w:noProof/>
          <w:sz w:val="22"/>
          <w:szCs w:val="22"/>
        </w:rPr>
      </w:pPr>
      <w:hyperlink w:anchor="_Toc14701334" w:history="1">
        <w:r w:rsidR="00875520" w:rsidRPr="003A2532">
          <w:rPr>
            <w:rStyle w:val="Hyperlink"/>
            <w:noProof/>
          </w:rPr>
          <w:t>Figure 42 : Diagramme de Smith de l’antenne LPDA avec balun</w:t>
        </w:r>
        <w:r w:rsidR="00875520">
          <w:rPr>
            <w:noProof/>
            <w:webHidden/>
          </w:rPr>
          <w:tab/>
        </w:r>
        <w:r w:rsidR="00875520">
          <w:rPr>
            <w:noProof/>
            <w:webHidden/>
          </w:rPr>
          <w:fldChar w:fldCharType="begin"/>
        </w:r>
        <w:r w:rsidR="00875520">
          <w:rPr>
            <w:noProof/>
            <w:webHidden/>
          </w:rPr>
          <w:instrText xml:space="preserve"> PAGEREF _Toc14701334 \h </w:instrText>
        </w:r>
        <w:r w:rsidR="00875520">
          <w:rPr>
            <w:noProof/>
            <w:webHidden/>
          </w:rPr>
        </w:r>
        <w:r w:rsidR="00875520">
          <w:rPr>
            <w:noProof/>
            <w:webHidden/>
          </w:rPr>
          <w:fldChar w:fldCharType="separate"/>
        </w:r>
        <w:r w:rsidR="00875520">
          <w:rPr>
            <w:noProof/>
            <w:webHidden/>
          </w:rPr>
          <w:t>37</w:t>
        </w:r>
        <w:r w:rsidR="00875520">
          <w:rPr>
            <w:noProof/>
            <w:webHidden/>
          </w:rPr>
          <w:fldChar w:fldCharType="end"/>
        </w:r>
      </w:hyperlink>
    </w:p>
    <w:p w14:paraId="41EFAB9B" w14:textId="231F01A5" w:rsidR="00875520" w:rsidRDefault="0095355A">
      <w:pPr>
        <w:pStyle w:val="TableofFigures"/>
        <w:tabs>
          <w:tab w:val="right" w:leader="dot" w:pos="9016"/>
        </w:tabs>
        <w:rPr>
          <w:rFonts w:cstheme="minorBidi"/>
          <w:caps w:val="0"/>
          <w:noProof/>
          <w:sz w:val="22"/>
          <w:szCs w:val="22"/>
        </w:rPr>
      </w:pPr>
      <w:hyperlink w:anchor="_Toc14701335" w:history="1">
        <w:r w:rsidR="00875520" w:rsidRPr="003A2532">
          <w:rPr>
            <w:rStyle w:val="Hyperlink"/>
            <w:noProof/>
          </w:rPr>
          <w:t>Figure 43 : Diagramme de réflexion de l'antenne LPDA avec balun</w:t>
        </w:r>
        <w:r w:rsidR="00875520">
          <w:rPr>
            <w:noProof/>
            <w:webHidden/>
          </w:rPr>
          <w:tab/>
        </w:r>
        <w:r w:rsidR="00875520">
          <w:rPr>
            <w:noProof/>
            <w:webHidden/>
          </w:rPr>
          <w:fldChar w:fldCharType="begin"/>
        </w:r>
        <w:r w:rsidR="00875520">
          <w:rPr>
            <w:noProof/>
            <w:webHidden/>
          </w:rPr>
          <w:instrText xml:space="preserve"> PAGEREF _Toc14701335 \h </w:instrText>
        </w:r>
        <w:r w:rsidR="00875520">
          <w:rPr>
            <w:noProof/>
            <w:webHidden/>
          </w:rPr>
        </w:r>
        <w:r w:rsidR="00875520">
          <w:rPr>
            <w:noProof/>
            <w:webHidden/>
          </w:rPr>
          <w:fldChar w:fldCharType="separate"/>
        </w:r>
        <w:r w:rsidR="00875520">
          <w:rPr>
            <w:noProof/>
            <w:webHidden/>
          </w:rPr>
          <w:t>38</w:t>
        </w:r>
        <w:r w:rsidR="00875520">
          <w:rPr>
            <w:noProof/>
            <w:webHidden/>
          </w:rPr>
          <w:fldChar w:fldCharType="end"/>
        </w:r>
      </w:hyperlink>
    </w:p>
    <w:p w14:paraId="22972A29" w14:textId="7C4D1C5E" w:rsidR="00875520" w:rsidRDefault="0095355A">
      <w:pPr>
        <w:pStyle w:val="TableofFigures"/>
        <w:tabs>
          <w:tab w:val="right" w:leader="dot" w:pos="9016"/>
        </w:tabs>
        <w:rPr>
          <w:rFonts w:cstheme="minorBidi"/>
          <w:caps w:val="0"/>
          <w:noProof/>
          <w:sz w:val="22"/>
          <w:szCs w:val="22"/>
        </w:rPr>
      </w:pPr>
      <w:hyperlink w:anchor="_Toc14701336" w:history="1">
        <w:r w:rsidR="00875520" w:rsidRPr="003A2532">
          <w:rPr>
            <w:rStyle w:val="Hyperlink"/>
            <w:noProof/>
          </w:rPr>
          <w:t>Figure 44 : Diagramme de Smith de l’antenne LPDA avec balun</w:t>
        </w:r>
        <w:r w:rsidR="00875520">
          <w:rPr>
            <w:noProof/>
            <w:webHidden/>
          </w:rPr>
          <w:tab/>
        </w:r>
        <w:r w:rsidR="00875520">
          <w:rPr>
            <w:noProof/>
            <w:webHidden/>
          </w:rPr>
          <w:fldChar w:fldCharType="begin"/>
        </w:r>
        <w:r w:rsidR="00875520">
          <w:rPr>
            <w:noProof/>
            <w:webHidden/>
          </w:rPr>
          <w:instrText xml:space="preserve"> PAGEREF _Toc14701336 \h </w:instrText>
        </w:r>
        <w:r w:rsidR="00875520">
          <w:rPr>
            <w:noProof/>
            <w:webHidden/>
          </w:rPr>
        </w:r>
        <w:r w:rsidR="00875520">
          <w:rPr>
            <w:noProof/>
            <w:webHidden/>
          </w:rPr>
          <w:fldChar w:fldCharType="separate"/>
        </w:r>
        <w:r w:rsidR="00875520">
          <w:rPr>
            <w:noProof/>
            <w:webHidden/>
          </w:rPr>
          <w:t>39</w:t>
        </w:r>
        <w:r w:rsidR="00875520">
          <w:rPr>
            <w:noProof/>
            <w:webHidden/>
          </w:rPr>
          <w:fldChar w:fldCharType="end"/>
        </w:r>
      </w:hyperlink>
    </w:p>
    <w:p w14:paraId="1C391A00" w14:textId="22830ACB" w:rsidR="00875520" w:rsidRDefault="0095355A">
      <w:pPr>
        <w:pStyle w:val="TableofFigures"/>
        <w:tabs>
          <w:tab w:val="right" w:leader="dot" w:pos="9016"/>
        </w:tabs>
        <w:rPr>
          <w:rFonts w:cstheme="minorBidi"/>
          <w:caps w:val="0"/>
          <w:noProof/>
          <w:sz w:val="22"/>
          <w:szCs w:val="22"/>
        </w:rPr>
      </w:pPr>
      <w:hyperlink w:anchor="_Toc14701337" w:history="1">
        <w:r w:rsidR="00875520" w:rsidRPr="003A2532">
          <w:rPr>
            <w:rStyle w:val="Hyperlink"/>
            <w:noProof/>
          </w:rPr>
          <w:t>Figure 45: Diagramme de réflexion de l'antenne LOOP avec balun</w:t>
        </w:r>
        <w:r w:rsidR="00875520">
          <w:rPr>
            <w:noProof/>
            <w:webHidden/>
          </w:rPr>
          <w:tab/>
        </w:r>
        <w:r w:rsidR="00875520">
          <w:rPr>
            <w:noProof/>
            <w:webHidden/>
          </w:rPr>
          <w:fldChar w:fldCharType="begin"/>
        </w:r>
        <w:r w:rsidR="00875520">
          <w:rPr>
            <w:noProof/>
            <w:webHidden/>
          </w:rPr>
          <w:instrText xml:space="preserve"> PAGEREF _Toc14701337 \h </w:instrText>
        </w:r>
        <w:r w:rsidR="00875520">
          <w:rPr>
            <w:noProof/>
            <w:webHidden/>
          </w:rPr>
        </w:r>
        <w:r w:rsidR="00875520">
          <w:rPr>
            <w:noProof/>
            <w:webHidden/>
          </w:rPr>
          <w:fldChar w:fldCharType="separate"/>
        </w:r>
        <w:r w:rsidR="00875520">
          <w:rPr>
            <w:noProof/>
            <w:webHidden/>
          </w:rPr>
          <w:t>40</w:t>
        </w:r>
        <w:r w:rsidR="00875520">
          <w:rPr>
            <w:noProof/>
            <w:webHidden/>
          </w:rPr>
          <w:fldChar w:fldCharType="end"/>
        </w:r>
      </w:hyperlink>
    </w:p>
    <w:p w14:paraId="55A720D4" w14:textId="6682642A" w:rsidR="00875520" w:rsidRDefault="0095355A">
      <w:pPr>
        <w:pStyle w:val="TableofFigures"/>
        <w:tabs>
          <w:tab w:val="right" w:leader="dot" w:pos="9016"/>
        </w:tabs>
        <w:rPr>
          <w:rFonts w:cstheme="minorBidi"/>
          <w:caps w:val="0"/>
          <w:noProof/>
          <w:sz w:val="22"/>
          <w:szCs w:val="22"/>
        </w:rPr>
      </w:pPr>
      <w:hyperlink w:anchor="_Toc14701338" w:history="1">
        <w:r w:rsidR="00875520" w:rsidRPr="003A2532">
          <w:rPr>
            <w:rStyle w:val="Hyperlink"/>
            <w:noProof/>
          </w:rPr>
          <w:t>Figure 46: Diagramme de Smith de l’antenne LPDA adaptée</w:t>
        </w:r>
        <w:r w:rsidR="00875520">
          <w:rPr>
            <w:noProof/>
            <w:webHidden/>
          </w:rPr>
          <w:tab/>
        </w:r>
        <w:r w:rsidR="00875520">
          <w:rPr>
            <w:noProof/>
            <w:webHidden/>
          </w:rPr>
          <w:fldChar w:fldCharType="begin"/>
        </w:r>
        <w:r w:rsidR="00875520">
          <w:rPr>
            <w:noProof/>
            <w:webHidden/>
          </w:rPr>
          <w:instrText xml:space="preserve"> PAGEREF _Toc14701338 \h </w:instrText>
        </w:r>
        <w:r w:rsidR="00875520">
          <w:rPr>
            <w:noProof/>
            <w:webHidden/>
          </w:rPr>
        </w:r>
        <w:r w:rsidR="00875520">
          <w:rPr>
            <w:noProof/>
            <w:webHidden/>
          </w:rPr>
          <w:fldChar w:fldCharType="separate"/>
        </w:r>
        <w:r w:rsidR="00875520">
          <w:rPr>
            <w:noProof/>
            <w:webHidden/>
          </w:rPr>
          <w:t>41</w:t>
        </w:r>
        <w:r w:rsidR="00875520">
          <w:rPr>
            <w:noProof/>
            <w:webHidden/>
          </w:rPr>
          <w:fldChar w:fldCharType="end"/>
        </w:r>
      </w:hyperlink>
    </w:p>
    <w:p w14:paraId="07A35304" w14:textId="2981490D" w:rsidR="00875520" w:rsidRDefault="0095355A">
      <w:pPr>
        <w:pStyle w:val="TableofFigures"/>
        <w:tabs>
          <w:tab w:val="right" w:leader="dot" w:pos="9016"/>
        </w:tabs>
        <w:rPr>
          <w:rFonts w:cstheme="minorBidi"/>
          <w:caps w:val="0"/>
          <w:noProof/>
          <w:sz w:val="22"/>
          <w:szCs w:val="22"/>
        </w:rPr>
      </w:pPr>
      <w:hyperlink w:anchor="_Toc14701339" w:history="1">
        <w:r w:rsidR="00875520" w:rsidRPr="003A2532">
          <w:rPr>
            <w:rStyle w:val="Hyperlink"/>
            <w:noProof/>
          </w:rPr>
          <w:t>Figure 47: Diagramme de réflexion de l’antenne LPDA adaptée</w:t>
        </w:r>
        <w:r w:rsidR="00875520">
          <w:rPr>
            <w:noProof/>
            <w:webHidden/>
          </w:rPr>
          <w:tab/>
        </w:r>
        <w:r w:rsidR="00875520">
          <w:rPr>
            <w:noProof/>
            <w:webHidden/>
          </w:rPr>
          <w:fldChar w:fldCharType="begin"/>
        </w:r>
        <w:r w:rsidR="00875520">
          <w:rPr>
            <w:noProof/>
            <w:webHidden/>
          </w:rPr>
          <w:instrText xml:space="preserve"> PAGEREF _Toc14701339 \h </w:instrText>
        </w:r>
        <w:r w:rsidR="00875520">
          <w:rPr>
            <w:noProof/>
            <w:webHidden/>
          </w:rPr>
        </w:r>
        <w:r w:rsidR="00875520">
          <w:rPr>
            <w:noProof/>
            <w:webHidden/>
          </w:rPr>
          <w:fldChar w:fldCharType="separate"/>
        </w:r>
        <w:r w:rsidR="00875520">
          <w:rPr>
            <w:noProof/>
            <w:webHidden/>
          </w:rPr>
          <w:t>42</w:t>
        </w:r>
        <w:r w:rsidR="00875520">
          <w:rPr>
            <w:noProof/>
            <w:webHidden/>
          </w:rPr>
          <w:fldChar w:fldCharType="end"/>
        </w:r>
      </w:hyperlink>
    </w:p>
    <w:p w14:paraId="1FB46672" w14:textId="1AC40522" w:rsidR="00875520" w:rsidRDefault="0095355A">
      <w:pPr>
        <w:pStyle w:val="TableofFigures"/>
        <w:tabs>
          <w:tab w:val="right" w:leader="dot" w:pos="9016"/>
        </w:tabs>
        <w:rPr>
          <w:rFonts w:cstheme="minorBidi"/>
          <w:caps w:val="0"/>
          <w:noProof/>
          <w:sz w:val="22"/>
          <w:szCs w:val="22"/>
        </w:rPr>
      </w:pPr>
      <w:hyperlink w:anchor="_Toc14701340" w:history="1">
        <w:r w:rsidR="00875520" w:rsidRPr="003A2532">
          <w:rPr>
            <w:rStyle w:val="Hyperlink"/>
            <w:noProof/>
          </w:rPr>
          <w:t>Figure 48: 5V et 3V</w:t>
        </w:r>
        <w:r w:rsidR="00875520">
          <w:rPr>
            <w:noProof/>
            <w:webHidden/>
          </w:rPr>
          <w:tab/>
        </w:r>
        <w:r w:rsidR="00875520">
          <w:rPr>
            <w:noProof/>
            <w:webHidden/>
          </w:rPr>
          <w:fldChar w:fldCharType="begin"/>
        </w:r>
        <w:r w:rsidR="00875520">
          <w:rPr>
            <w:noProof/>
            <w:webHidden/>
          </w:rPr>
          <w:instrText xml:space="preserve"> PAGEREF _Toc14701340 \h </w:instrText>
        </w:r>
        <w:r w:rsidR="00875520">
          <w:rPr>
            <w:noProof/>
            <w:webHidden/>
          </w:rPr>
        </w:r>
        <w:r w:rsidR="00875520">
          <w:rPr>
            <w:noProof/>
            <w:webHidden/>
          </w:rPr>
          <w:fldChar w:fldCharType="separate"/>
        </w:r>
        <w:r w:rsidR="00875520">
          <w:rPr>
            <w:noProof/>
            <w:webHidden/>
          </w:rPr>
          <w:t>43</w:t>
        </w:r>
        <w:r w:rsidR="00875520">
          <w:rPr>
            <w:noProof/>
            <w:webHidden/>
          </w:rPr>
          <w:fldChar w:fldCharType="end"/>
        </w:r>
      </w:hyperlink>
    </w:p>
    <w:p w14:paraId="66CADA69" w14:textId="08D3F57D" w:rsidR="00875520" w:rsidRDefault="0095355A">
      <w:pPr>
        <w:pStyle w:val="TableofFigures"/>
        <w:tabs>
          <w:tab w:val="right" w:leader="dot" w:pos="9016"/>
        </w:tabs>
        <w:rPr>
          <w:rFonts w:cstheme="minorBidi"/>
          <w:caps w:val="0"/>
          <w:noProof/>
          <w:sz w:val="22"/>
          <w:szCs w:val="22"/>
        </w:rPr>
      </w:pPr>
      <w:hyperlink w:anchor="_Toc14701341" w:history="1">
        <w:r w:rsidR="00875520" w:rsidRPr="003A2532">
          <w:rPr>
            <w:rStyle w:val="Hyperlink"/>
            <w:noProof/>
          </w:rPr>
          <w:t>Figure 49 : réception du signal de la SensorBall</w:t>
        </w:r>
        <w:r w:rsidR="00875520">
          <w:rPr>
            <w:noProof/>
            <w:webHidden/>
          </w:rPr>
          <w:tab/>
        </w:r>
        <w:r w:rsidR="00875520">
          <w:rPr>
            <w:noProof/>
            <w:webHidden/>
          </w:rPr>
          <w:fldChar w:fldCharType="begin"/>
        </w:r>
        <w:r w:rsidR="00875520">
          <w:rPr>
            <w:noProof/>
            <w:webHidden/>
          </w:rPr>
          <w:instrText xml:space="preserve"> PAGEREF _Toc14701341 \h </w:instrText>
        </w:r>
        <w:r w:rsidR="00875520">
          <w:rPr>
            <w:noProof/>
            <w:webHidden/>
          </w:rPr>
        </w:r>
        <w:r w:rsidR="00875520">
          <w:rPr>
            <w:noProof/>
            <w:webHidden/>
          </w:rPr>
          <w:fldChar w:fldCharType="separate"/>
        </w:r>
        <w:r w:rsidR="00875520">
          <w:rPr>
            <w:noProof/>
            <w:webHidden/>
          </w:rPr>
          <w:t>44</w:t>
        </w:r>
        <w:r w:rsidR="00875520">
          <w:rPr>
            <w:noProof/>
            <w:webHidden/>
          </w:rPr>
          <w:fldChar w:fldCharType="end"/>
        </w:r>
      </w:hyperlink>
    </w:p>
    <w:p w14:paraId="0F29D46D" w14:textId="3EEF315C" w:rsidR="00875520" w:rsidRDefault="0095355A">
      <w:pPr>
        <w:pStyle w:val="TableofFigures"/>
        <w:tabs>
          <w:tab w:val="right" w:leader="dot" w:pos="9016"/>
        </w:tabs>
        <w:rPr>
          <w:rFonts w:cstheme="minorBidi"/>
          <w:caps w:val="0"/>
          <w:noProof/>
          <w:sz w:val="22"/>
          <w:szCs w:val="22"/>
        </w:rPr>
      </w:pPr>
      <w:hyperlink w:anchor="_Toc14701342" w:history="1">
        <w:r w:rsidR="00875520" w:rsidRPr="003A2532">
          <w:rPr>
            <w:rStyle w:val="Hyperlink"/>
            <w:noProof/>
          </w:rPr>
          <w:t>Figure 50: réception du signal de la sensorBall avec filtre</w:t>
        </w:r>
        <w:r w:rsidR="00875520">
          <w:rPr>
            <w:noProof/>
            <w:webHidden/>
          </w:rPr>
          <w:tab/>
        </w:r>
        <w:r w:rsidR="00875520">
          <w:rPr>
            <w:noProof/>
            <w:webHidden/>
          </w:rPr>
          <w:fldChar w:fldCharType="begin"/>
        </w:r>
        <w:r w:rsidR="00875520">
          <w:rPr>
            <w:noProof/>
            <w:webHidden/>
          </w:rPr>
          <w:instrText xml:space="preserve"> PAGEREF _Toc14701342 \h </w:instrText>
        </w:r>
        <w:r w:rsidR="00875520">
          <w:rPr>
            <w:noProof/>
            <w:webHidden/>
          </w:rPr>
        </w:r>
        <w:r w:rsidR="00875520">
          <w:rPr>
            <w:noProof/>
            <w:webHidden/>
          </w:rPr>
          <w:fldChar w:fldCharType="separate"/>
        </w:r>
        <w:r w:rsidR="00875520">
          <w:rPr>
            <w:noProof/>
            <w:webHidden/>
          </w:rPr>
          <w:t>44</w:t>
        </w:r>
        <w:r w:rsidR="00875520">
          <w:rPr>
            <w:noProof/>
            <w:webHidden/>
          </w:rPr>
          <w:fldChar w:fldCharType="end"/>
        </w:r>
      </w:hyperlink>
    </w:p>
    <w:p w14:paraId="52C70AC0" w14:textId="314A40AB" w:rsidR="00875520" w:rsidRDefault="0095355A">
      <w:pPr>
        <w:pStyle w:val="TableofFigures"/>
        <w:tabs>
          <w:tab w:val="right" w:leader="dot" w:pos="9016"/>
        </w:tabs>
        <w:rPr>
          <w:rFonts w:cstheme="minorBidi"/>
          <w:caps w:val="0"/>
          <w:noProof/>
          <w:sz w:val="22"/>
          <w:szCs w:val="22"/>
        </w:rPr>
      </w:pPr>
      <w:hyperlink w:anchor="_Toc14701343" w:history="1">
        <w:r w:rsidR="00875520" w:rsidRPr="003A2532">
          <w:rPr>
            <w:rStyle w:val="Hyperlink"/>
            <w:noProof/>
          </w:rPr>
          <w:t>Figure 51 : tension de référence</w:t>
        </w:r>
        <w:r w:rsidR="00875520">
          <w:rPr>
            <w:noProof/>
            <w:webHidden/>
          </w:rPr>
          <w:tab/>
        </w:r>
        <w:r w:rsidR="00875520">
          <w:rPr>
            <w:noProof/>
            <w:webHidden/>
          </w:rPr>
          <w:fldChar w:fldCharType="begin"/>
        </w:r>
        <w:r w:rsidR="00875520">
          <w:rPr>
            <w:noProof/>
            <w:webHidden/>
          </w:rPr>
          <w:instrText xml:space="preserve"> PAGEREF _Toc14701343 \h </w:instrText>
        </w:r>
        <w:r w:rsidR="00875520">
          <w:rPr>
            <w:noProof/>
            <w:webHidden/>
          </w:rPr>
        </w:r>
        <w:r w:rsidR="00875520">
          <w:rPr>
            <w:noProof/>
            <w:webHidden/>
          </w:rPr>
          <w:fldChar w:fldCharType="separate"/>
        </w:r>
        <w:r w:rsidR="00875520">
          <w:rPr>
            <w:noProof/>
            <w:webHidden/>
          </w:rPr>
          <w:t>45</w:t>
        </w:r>
        <w:r w:rsidR="00875520">
          <w:rPr>
            <w:noProof/>
            <w:webHidden/>
          </w:rPr>
          <w:fldChar w:fldCharType="end"/>
        </w:r>
      </w:hyperlink>
    </w:p>
    <w:p w14:paraId="38F44796" w14:textId="7C13A7A9" w:rsidR="00875520" w:rsidRDefault="0095355A">
      <w:pPr>
        <w:pStyle w:val="TableofFigures"/>
        <w:tabs>
          <w:tab w:val="right" w:leader="dot" w:pos="9016"/>
        </w:tabs>
        <w:rPr>
          <w:rFonts w:cstheme="minorBidi"/>
          <w:caps w:val="0"/>
          <w:noProof/>
          <w:sz w:val="22"/>
          <w:szCs w:val="22"/>
        </w:rPr>
      </w:pPr>
      <w:hyperlink w:anchor="_Toc14701344" w:history="1">
        <w:r w:rsidR="00875520" w:rsidRPr="003A2532">
          <w:rPr>
            <w:rStyle w:val="Hyperlink"/>
            <w:noProof/>
          </w:rPr>
          <w:t>Figure 52: Comparaison du signal reçu du LT5537</w:t>
        </w:r>
        <w:r w:rsidR="00875520">
          <w:rPr>
            <w:noProof/>
            <w:webHidden/>
          </w:rPr>
          <w:tab/>
        </w:r>
        <w:r w:rsidR="00875520">
          <w:rPr>
            <w:noProof/>
            <w:webHidden/>
          </w:rPr>
          <w:fldChar w:fldCharType="begin"/>
        </w:r>
        <w:r w:rsidR="00875520">
          <w:rPr>
            <w:noProof/>
            <w:webHidden/>
          </w:rPr>
          <w:instrText xml:space="preserve"> PAGEREF _Toc14701344 \h </w:instrText>
        </w:r>
        <w:r w:rsidR="00875520">
          <w:rPr>
            <w:noProof/>
            <w:webHidden/>
          </w:rPr>
        </w:r>
        <w:r w:rsidR="00875520">
          <w:rPr>
            <w:noProof/>
            <w:webHidden/>
          </w:rPr>
          <w:fldChar w:fldCharType="separate"/>
        </w:r>
        <w:r w:rsidR="00875520">
          <w:rPr>
            <w:noProof/>
            <w:webHidden/>
          </w:rPr>
          <w:t>45</w:t>
        </w:r>
        <w:r w:rsidR="00875520">
          <w:rPr>
            <w:noProof/>
            <w:webHidden/>
          </w:rPr>
          <w:fldChar w:fldCharType="end"/>
        </w:r>
      </w:hyperlink>
    </w:p>
    <w:p w14:paraId="0E6B052F" w14:textId="4A24EF66" w:rsidR="00875520" w:rsidRDefault="0095355A">
      <w:pPr>
        <w:pStyle w:val="TableofFigures"/>
        <w:tabs>
          <w:tab w:val="right" w:leader="dot" w:pos="9016"/>
        </w:tabs>
        <w:rPr>
          <w:rFonts w:cstheme="minorBidi"/>
          <w:caps w:val="0"/>
          <w:noProof/>
          <w:sz w:val="22"/>
          <w:szCs w:val="22"/>
        </w:rPr>
      </w:pPr>
      <w:hyperlink w:anchor="_Toc14701345" w:history="1">
        <w:r w:rsidR="00875520" w:rsidRPr="003A2532">
          <w:rPr>
            <w:rStyle w:val="Hyperlink"/>
            <w:noProof/>
          </w:rPr>
          <w:t>Figure 53: schéma du comparateur remis à jour</w:t>
        </w:r>
        <w:r w:rsidR="00875520">
          <w:rPr>
            <w:noProof/>
            <w:webHidden/>
          </w:rPr>
          <w:tab/>
        </w:r>
        <w:r w:rsidR="00875520">
          <w:rPr>
            <w:noProof/>
            <w:webHidden/>
          </w:rPr>
          <w:fldChar w:fldCharType="begin"/>
        </w:r>
        <w:r w:rsidR="00875520">
          <w:rPr>
            <w:noProof/>
            <w:webHidden/>
          </w:rPr>
          <w:instrText xml:space="preserve"> PAGEREF _Toc14701345 \h </w:instrText>
        </w:r>
        <w:r w:rsidR="00875520">
          <w:rPr>
            <w:noProof/>
            <w:webHidden/>
          </w:rPr>
        </w:r>
        <w:r w:rsidR="00875520">
          <w:rPr>
            <w:noProof/>
            <w:webHidden/>
          </w:rPr>
          <w:fldChar w:fldCharType="separate"/>
        </w:r>
        <w:r w:rsidR="00875520">
          <w:rPr>
            <w:noProof/>
            <w:webHidden/>
          </w:rPr>
          <w:t>46</w:t>
        </w:r>
        <w:r w:rsidR="00875520">
          <w:rPr>
            <w:noProof/>
            <w:webHidden/>
          </w:rPr>
          <w:fldChar w:fldCharType="end"/>
        </w:r>
      </w:hyperlink>
    </w:p>
    <w:p w14:paraId="3AB29EB0" w14:textId="57978331" w:rsidR="00875520" w:rsidRDefault="0095355A">
      <w:pPr>
        <w:pStyle w:val="TableofFigures"/>
        <w:tabs>
          <w:tab w:val="right" w:leader="dot" w:pos="9016"/>
        </w:tabs>
        <w:rPr>
          <w:rFonts w:cstheme="minorBidi"/>
          <w:caps w:val="0"/>
          <w:noProof/>
          <w:sz w:val="22"/>
          <w:szCs w:val="22"/>
        </w:rPr>
      </w:pPr>
      <w:hyperlink w:anchor="_Toc14701346" w:history="1">
        <w:r w:rsidR="00875520" w:rsidRPr="003A2532">
          <w:rPr>
            <w:rStyle w:val="Hyperlink"/>
            <w:noProof/>
          </w:rPr>
          <w:t>Figure 54: test du bouton 1</w:t>
        </w:r>
        <w:r w:rsidR="00875520">
          <w:rPr>
            <w:noProof/>
            <w:webHidden/>
          </w:rPr>
          <w:tab/>
        </w:r>
        <w:r w:rsidR="00875520">
          <w:rPr>
            <w:noProof/>
            <w:webHidden/>
          </w:rPr>
          <w:fldChar w:fldCharType="begin"/>
        </w:r>
        <w:r w:rsidR="00875520">
          <w:rPr>
            <w:noProof/>
            <w:webHidden/>
          </w:rPr>
          <w:instrText xml:space="preserve"> PAGEREF _Toc14701346 \h </w:instrText>
        </w:r>
        <w:r w:rsidR="00875520">
          <w:rPr>
            <w:noProof/>
            <w:webHidden/>
          </w:rPr>
        </w:r>
        <w:r w:rsidR="00875520">
          <w:rPr>
            <w:noProof/>
            <w:webHidden/>
          </w:rPr>
          <w:fldChar w:fldCharType="separate"/>
        </w:r>
        <w:r w:rsidR="00875520">
          <w:rPr>
            <w:noProof/>
            <w:webHidden/>
          </w:rPr>
          <w:t>46</w:t>
        </w:r>
        <w:r w:rsidR="00875520">
          <w:rPr>
            <w:noProof/>
            <w:webHidden/>
          </w:rPr>
          <w:fldChar w:fldCharType="end"/>
        </w:r>
      </w:hyperlink>
    </w:p>
    <w:p w14:paraId="717E8BC5" w14:textId="3737C056" w:rsidR="00875520" w:rsidRDefault="0095355A">
      <w:pPr>
        <w:pStyle w:val="TableofFigures"/>
        <w:tabs>
          <w:tab w:val="right" w:leader="dot" w:pos="9016"/>
        </w:tabs>
        <w:rPr>
          <w:rFonts w:cstheme="minorBidi"/>
          <w:caps w:val="0"/>
          <w:noProof/>
          <w:sz w:val="22"/>
          <w:szCs w:val="22"/>
        </w:rPr>
      </w:pPr>
      <w:hyperlink w:anchor="_Toc14701347" w:history="1">
        <w:r w:rsidR="00875520" w:rsidRPr="003A2532">
          <w:rPr>
            <w:rStyle w:val="Hyperlink"/>
            <w:noProof/>
          </w:rPr>
          <w:t>Figure 55: test du bouton 2</w:t>
        </w:r>
        <w:r w:rsidR="00875520">
          <w:rPr>
            <w:noProof/>
            <w:webHidden/>
          </w:rPr>
          <w:tab/>
        </w:r>
        <w:r w:rsidR="00875520">
          <w:rPr>
            <w:noProof/>
            <w:webHidden/>
          </w:rPr>
          <w:fldChar w:fldCharType="begin"/>
        </w:r>
        <w:r w:rsidR="00875520">
          <w:rPr>
            <w:noProof/>
            <w:webHidden/>
          </w:rPr>
          <w:instrText xml:space="preserve"> PAGEREF _Toc14701347 \h </w:instrText>
        </w:r>
        <w:r w:rsidR="00875520">
          <w:rPr>
            <w:noProof/>
            <w:webHidden/>
          </w:rPr>
        </w:r>
        <w:r w:rsidR="00875520">
          <w:rPr>
            <w:noProof/>
            <w:webHidden/>
          </w:rPr>
          <w:fldChar w:fldCharType="separate"/>
        </w:r>
        <w:r w:rsidR="00875520">
          <w:rPr>
            <w:noProof/>
            <w:webHidden/>
          </w:rPr>
          <w:t>47</w:t>
        </w:r>
        <w:r w:rsidR="00875520">
          <w:rPr>
            <w:noProof/>
            <w:webHidden/>
          </w:rPr>
          <w:fldChar w:fldCharType="end"/>
        </w:r>
      </w:hyperlink>
    </w:p>
    <w:p w14:paraId="68C3EDAD" w14:textId="77777777" w:rsidR="00875520" w:rsidRDefault="004D151C" w:rsidP="004D151C">
      <w:pPr>
        <w:rPr>
          <w:noProof/>
        </w:rPr>
      </w:pPr>
      <w:r w:rsidRPr="001F2DBD">
        <w:fldChar w:fldCharType="end"/>
      </w:r>
      <w:r w:rsidRPr="001F2DBD">
        <w:fldChar w:fldCharType="begin"/>
      </w:r>
      <w:r w:rsidRPr="001F2DBD">
        <w:instrText xml:space="preserve"> TOC \h \z \c "Tableau" </w:instrText>
      </w:r>
      <w:r w:rsidRPr="001F2DBD">
        <w:fldChar w:fldCharType="separate"/>
      </w:r>
    </w:p>
    <w:p w14:paraId="3F81ED19" w14:textId="0C79657B" w:rsidR="00875520" w:rsidRDefault="0095355A">
      <w:pPr>
        <w:pStyle w:val="TableofFigures"/>
        <w:tabs>
          <w:tab w:val="right" w:leader="dot" w:pos="9016"/>
        </w:tabs>
        <w:rPr>
          <w:rFonts w:cstheme="minorBidi"/>
          <w:caps w:val="0"/>
          <w:noProof/>
          <w:sz w:val="22"/>
          <w:szCs w:val="22"/>
        </w:rPr>
      </w:pPr>
      <w:hyperlink w:anchor="_Toc14701348" w:history="1">
        <w:r w:rsidR="00875520" w:rsidRPr="00E450FC">
          <w:rPr>
            <w:rStyle w:val="Hyperlink"/>
            <w:i/>
            <w:iCs/>
            <w:noProof/>
          </w:rPr>
          <w:t>Tableau 1: longueur des éléments de l'antenne</w:t>
        </w:r>
        <w:r w:rsidR="00875520">
          <w:rPr>
            <w:noProof/>
            <w:webHidden/>
          </w:rPr>
          <w:tab/>
        </w:r>
        <w:r w:rsidR="00875520">
          <w:rPr>
            <w:noProof/>
            <w:webHidden/>
          </w:rPr>
          <w:fldChar w:fldCharType="begin"/>
        </w:r>
        <w:r w:rsidR="00875520">
          <w:rPr>
            <w:noProof/>
            <w:webHidden/>
          </w:rPr>
          <w:instrText xml:space="preserve"> PAGEREF _Toc14701348 \h </w:instrText>
        </w:r>
        <w:r w:rsidR="00875520">
          <w:rPr>
            <w:noProof/>
            <w:webHidden/>
          </w:rPr>
        </w:r>
        <w:r w:rsidR="00875520">
          <w:rPr>
            <w:noProof/>
            <w:webHidden/>
          </w:rPr>
          <w:fldChar w:fldCharType="separate"/>
        </w:r>
        <w:r w:rsidR="00875520">
          <w:rPr>
            <w:noProof/>
            <w:webHidden/>
          </w:rPr>
          <w:t>9</w:t>
        </w:r>
        <w:r w:rsidR="00875520">
          <w:rPr>
            <w:noProof/>
            <w:webHidden/>
          </w:rPr>
          <w:fldChar w:fldCharType="end"/>
        </w:r>
      </w:hyperlink>
    </w:p>
    <w:p w14:paraId="7671BD75" w14:textId="02E3A892" w:rsidR="00875520" w:rsidRDefault="0095355A">
      <w:pPr>
        <w:pStyle w:val="TableofFigures"/>
        <w:tabs>
          <w:tab w:val="right" w:leader="dot" w:pos="9016"/>
        </w:tabs>
        <w:rPr>
          <w:rFonts w:cstheme="minorBidi"/>
          <w:caps w:val="0"/>
          <w:noProof/>
          <w:sz w:val="22"/>
          <w:szCs w:val="22"/>
        </w:rPr>
      </w:pPr>
      <w:hyperlink w:anchor="_Toc14701349" w:history="1">
        <w:r w:rsidR="00875520" w:rsidRPr="00E450FC">
          <w:rPr>
            <w:rStyle w:val="Hyperlink"/>
            <w:noProof/>
          </w:rPr>
          <w:t>Tableau 2: distance de chaque éléments de l'antenne (par rapport au point 0)</w:t>
        </w:r>
        <w:r w:rsidR="00875520">
          <w:rPr>
            <w:noProof/>
            <w:webHidden/>
          </w:rPr>
          <w:tab/>
        </w:r>
        <w:r w:rsidR="00875520">
          <w:rPr>
            <w:noProof/>
            <w:webHidden/>
          </w:rPr>
          <w:fldChar w:fldCharType="begin"/>
        </w:r>
        <w:r w:rsidR="00875520">
          <w:rPr>
            <w:noProof/>
            <w:webHidden/>
          </w:rPr>
          <w:instrText xml:space="preserve"> PAGEREF _Toc14701349 \h </w:instrText>
        </w:r>
        <w:r w:rsidR="00875520">
          <w:rPr>
            <w:noProof/>
            <w:webHidden/>
          </w:rPr>
        </w:r>
        <w:r w:rsidR="00875520">
          <w:rPr>
            <w:noProof/>
            <w:webHidden/>
          </w:rPr>
          <w:fldChar w:fldCharType="separate"/>
        </w:r>
        <w:r w:rsidR="00875520">
          <w:rPr>
            <w:noProof/>
            <w:webHidden/>
          </w:rPr>
          <w:t>9</w:t>
        </w:r>
        <w:r w:rsidR="00875520">
          <w:rPr>
            <w:noProof/>
            <w:webHidden/>
          </w:rPr>
          <w:fldChar w:fldCharType="end"/>
        </w:r>
      </w:hyperlink>
    </w:p>
    <w:p w14:paraId="047E287E" w14:textId="13232FA4" w:rsidR="00875520" w:rsidRDefault="0095355A">
      <w:pPr>
        <w:pStyle w:val="TableofFigures"/>
        <w:tabs>
          <w:tab w:val="right" w:leader="dot" w:pos="9016"/>
        </w:tabs>
        <w:rPr>
          <w:rFonts w:cstheme="minorBidi"/>
          <w:caps w:val="0"/>
          <w:noProof/>
          <w:sz w:val="22"/>
          <w:szCs w:val="22"/>
        </w:rPr>
      </w:pPr>
      <w:hyperlink w:anchor="_Toc14701350" w:history="1">
        <w:r w:rsidR="00875520" w:rsidRPr="00E450FC">
          <w:rPr>
            <w:rStyle w:val="Hyperlink"/>
            <w:noProof/>
          </w:rPr>
          <w:t>Tableau 3: récapitulatif des tests</w:t>
        </w:r>
        <w:r w:rsidR="00875520">
          <w:rPr>
            <w:noProof/>
            <w:webHidden/>
          </w:rPr>
          <w:tab/>
        </w:r>
        <w:r w:rsidR="00875520">
          <w:rPr>
            <w:noProof/>
            <w:webHidden/>
          </w:rPr>
          <w:fldChar w:fldCharType="begin"/>
        </w:r>
        <w:r w:rsidR="00875520">
          <w:rPr>
            <w:noProof/>
            <w:webHidden/>
          </w:rPr>
          <w:instrText xml:space="preserve"> PAGEREF _Toc14701350 \h </w:instrText>
        </w:r>
        <w:r w:rsidR="00875520">
          <w:rPr>
            <w:noProof/>
            <w:webHidden/>
          </w:rPr>
        </w:r>
        <w:r w:rsidR="00875520">
          <w:rPr>
            <w:noProof/>
            <w:webHidden/>
          </w:rPr>
          <w:fldChar w:fldCharType="separate"/>
        </w:r>
        <w:r w:rsidR="00875520">
          <w:rPr>
            <w:noProof/>
            <w:webHidden/>
          </w:rPr>
          <w:t>47</w:t>
        </w:r>
        <w:r w:rsidR="00875520">
          <w:rPr>
            <w:noProof/>
            <w:webHidden/>
          </w:rPr>
          <w:fldChar w:fldCharType="end"/>
        </w:r>
      </w:hyperlink>
    </w:p>
    <w:p w14:paraId="705D61DE" w14:textId="48F18A45" w:rsidR="00CA4E44" w:rsidRPr="001F2DBD" w:rsidRDefault="004D151C" w:rsidP="004D151C">
      <w:pPr>
        <w:pStyle w:val="Heading1"/>
      </w:pPr>
      <w:r w:rsidRPr="001F2DBD">
        <w:lastRenderedPageBreak/>
        <w:fldChar w:fldCharType="end"/>
      </w:r>
      <w:bookmarkStart w:id="0" w:name="_Toc14701620"/>
      <w:r w:rsidR="008A574C" w:rsidRPr="001F2DBD">
        <w:t>Introduction</w:t>
      </w:r>
      <w:bookmarkEnd w:id="0"/>
    </w:p>
    <w:p w14:paraId="49806407" w14:textId="77777777" w:rsidR="00DB5EE9" w:rsidRPr="001F2DBD" w:rsidRDefault="00DB5EE9" w:rsidP="00DB5EE9"/>
    <w:p w14:paraId="5D8A4D6A" w14:textId="4F512D38" w:rsidR="00CA4E44" w:rsidRPr="001F2DBD" w:rsidRDefault="00CA4E44" w:rsidP="00B74313">
      <w:commentRangeStart w:id="1"/>
      <w:commentRangeStart w:id="2"/>
      <w:r w:rsidRPr="001F2DBD">
        <w:t>La Suisse compte énormément de stations de skis dans ses montagnes. Et, lorsqu’il est question de ski, on pense forcements aux avalanches qui</w:t>
      </w:r>
      <w:r w:rsidR="00550B2D" w:rsidRPr="001F2DBD">
        <w:t xml:space="preserve"> causent de nombreux accidents </w:t>
      </w:r>
      <w:r w:rsidRPr="001F2DBD">
        <w:t xml:space="preserve">souvent mortels. </w:t>
      </w:r>
    </w:p>
    <w:p w14:paraId="78408C3D" w14:textId="77777777" w:rsidR="005C77F4" w:rsidRPr="001F2DBD" w:rsidRDefault="005C77F4" w:rsidP="00B74313"/>
    <w:p w14:paraId="0FA00E57" w14:textId="7D188114" w:rsidR="007F7C61" w:rsidRPr="001F2DBD" w:rsidRDefault="00CA4E44" w:rsidP="00B74313">
      <w:r w:rsidRPr="001F2DBD">
        <w:t>C’est pourquoi il est très important de comprendre les caractéristiques</w:t>
      </w:r>
      <w:r w:rsidR="007F7C61" w:rsidRPr="001F2DBD">
        <w:t xml:space="preserve"> d’écoulement de ces avalanches</w:t>
      </w:r>
      <w:r w:rsidRPr="001F2DBD">
        <w:t xml:space="preserve">. </w:t>
      </w:r>
      <w:r w:rsidR="00DB5EE9" w:rsidRPr="001F2DBD">
        <w:t>Puis à terme, de planifier des mesures de protection pour garantir au mieux la sécurité de toutes personnes en train de s’adonner à leur passion</w:t>
      </w:r>
      <w:r w:rsidR="007F7C61" w:rsidRPr="001F2DBD">
        <w:t>.</w:t>
      </w:r>
    </w:p>
    <w:p w14:paraId="301CE310" w14:textId="77777777" w:rsidR="005C77F4" w:rsidRPr="001F2DBD" w:rsidRDefault="005C77F4" w:rsidP="00B74313"/>
    <w:p w14:paraId="3362D677" w14:textId="0291C72E" w:rsidR="007F7C61" w:rsidRPr="001F2DBD" w:rsidRDefault="00550B2D" w:rsidP="00B74313">
      <w:r w:rsidRPr="001F2DBD">
        <w:t>De ce fait, un projet appelé S</w:t>
      </w:r>
      <w:r w:rsidR="00DB5EE9" w:rsidRPr="001F2DBD">
        <w:t>ensorBall a été créé</w:t>
      </w:r>
      <w:r w:rsidR="007F7C61" w:rsidRPr="001F2DBD">
        <w:t xml:space="preserve"> en partenariat avec le</w:t>
      </w:r>
      <w:r w:rsidR="007F7C61" w:rsidRPr="001F2DBD">
        <w:rPr>
          <w:rFonts w:ascii="Helvetica" w:hAnsi="Helvetica" w:cs="Helvetica"/>
          <w:color w:val="333333"/>
          <w:shd w:val="clear" w:color="auto" w:fill="EAEAEA"/>
        </w:rPr>
        <w:t> </w:t>
      </w:r>
      <w:hyperlink r:id="rId9" w:history="1">
        <w:r w:rsidR="007F7C61" w:rsidRPr="001F2DBD">
          <w:t>SLF </w:t>
        </w:r>
      </w:hyperlink>
      <w:r w:rsidR="007F7C61" w:rsidRPr="001F2DBD">
        <w:t>(Institut pour l'étude de la neige et des avalanches) et le Laboratoire d'aérodynamique et mécanique des fluides industrielle de l'</w:t>
      </w:r>
      <w:hyperlink r:id="rId10" w:history="1">
        <w:r w:rsidR="007F7C61" w:rsidRPr="001F2DBD">
          <w:t>HEPIA</w:t>
        </w:r>
      </w:hyperlink>
      <w:r w:rsidR="00DB5EE9" w:rsidRPr="001F2DBD">
        <w:t>.</w:t>
      </w:r>
    </w:p>
    <w:p w14:paraId="2D92E297" w14:textId="77777777" w:rsidR="005C77F4" w:rsidRPr="001F2DBD" w:rsidRDefault="005C77F4" w:rsidP="00B74313"/>
    <w:p w14:paraId="45817932" w14:textId="7B1B3DAB" w:rsidR="007F7C61" w:rsidRPr="001F2DBD" w:rsidRDefault="00550B2D" w:rsidP="00B74313">
      <w:r w:rsidRPr="001F2DBD">
        <w:t>Les SensorBalls</w:t>
      </w:r>
      <w:r w:rsidR="00DB5EE9" w:rsidRPr="001F2DBD">
        <w:t xml:space="preserve"> </w:t>
      </w:r>
      <w:r w:rsidR="0047373D" w:rsidRPr="001F2DBD">
        <w:t>sont des balles qui vont</w:t>
      </w:r>
      <w:r w:rsidR="00DB5EE9" w:rsidRPr="001F2DBD">
        <w:t xml:space="preserve"> mesurer les propriétés des av</w:t>
      </w:r>
      <w:r w:rsidR="007F7C61" w:rsidRPr="001F2DBD">
        <w:t>alanches en cours d’écoulement</w:t>
      </w:r>
      <w:r w:rsidR="005C77F4" w:rsidRPr="001F2DBD">
        <w:t xml:space="preserve"> et pouvoir récupérer des donn</w:t>
      </w:r>
      <w:r w:rsidR="004436F6" w:rsidRPr="001F2DBD">
        <w:t xml:space="preserve">ées sur un phénomène encore mal </w:t>
      </w:r>
      <w:r w:rsidR="005C77F4" w:rsidRPr="001F2DBD">
        <w:t>connu et difficile à étudier du nom de "nuage", c’est-à-dire le mélange d'air et de neige qui se produit au-devant d’une avalanche.</w:t>
      </w:r>
    </w:p>
    <w:p w14:paraId="5F8CCA55" w14:textId="77777777" w:rsidR="005C77F4" w:rsidRPr="001F2DBD" w:rsidRDefault="005C77F4" w:rsidP="00B74313"/>
    <w:p w14:paraId="23FA8305" w14:textId="76699B92" w:rsidR="00DB5EE9" w:rsidRPr="001F2DBD" w:rsidRDefault="007F7C61" w:rsidP="00B74313">
      <w:r w:rsidRPr="001F2DBD">
        <w:t>Pour</w:t>
      </w:r>
      <w:r w:rsidR="00DB5EE9" w:rsidRPr="001F2DBD">
        <w:t xml:space="preserve"> pouvoir faire ces mesures, il va</w:t>
      </w:r>
      <w:r w:rsidR="005C77F4" w:rsidRPr="001F2DBD">
        <w:t xml:space="preserve"> donc</w:t>
      </w:r>
      <w:r w:rsidR="00DB5EE9" w:rsidRPr="001F2DBD">
        <w:t xml:space="preserve"> falloir placer </w:t>
      </w:r>
      <w:r w:rsidR="005C77F4" w:rsidRPr="001F2DBD">
        <w:t>d</w:t>
      </w:r>
      <w:r w:rsidR="0047373D" w:rsidRPr="001F2DBD">
        <w:t>es</w:t>
      </w:r>
      <w:r w:rsidR="00DB5EE9" w:rsidRPr="001F2DBD">
        <w:t xml:space="preserve"> capteurs</w:t>
      </w:r>
      <w:r w:rsidR="005C77F4" w:rsidRPr="001F2DBD">
        <w:t xml:space="preserve"> (les sensorBalls)</w:t>
      </w:r>
      <w:r w:rsidR="00DB5EE9" w:rsidRPr="001F2DBD">
        <w:t xml:space="preserve"> directement dans l</w:t>
      </w:r>
      <w:r w:rsidR="0047373D" w:rsidRPr="001F2DBD">
        <w:t>a neige et l</w:t>
      </w:r>
      <w:r w:rsidR="00DB5EE9" w:rsidRPr="001F2DBD">
        <w:t xml:space="preserve">ors du déclanchement de l’avalanche, </w:t>
      </w:r>
      <w:r w:rsidR="0047373D" w:rsidRPr="001F2DBD">
        <w:t>ils</w:t>
      </w:r>
      <w:r w:rsidR="00DB5EE9" w:rsidRPr="001F2DBD">
        <w:t xml:space="preserve"> vont se faire ensevelir et </w:t>
      </w:r>
      <w:r w:rsidR="0047373D" w:rsidRPr="001F2DBD">
        <w:t>prendre nombres</w:t>
      </w:r>
      <w:r w:rsidR="00DB5EE9" w:rsidRPr="001F2DBD">
        <w:t xml:space="preserve"> de mesures.</w:t>
      </w:r>
      <w:commentRangeEnd w:id="1"/>
      <w:r w:rsidR="00AF5DA8" w:rsidRPr="001F2DBD">
        <w:rPr>
          <w:rStyle w:val="CommentReference"/>
        </w:rPr>
        <w:commentReference w:id="1"/>
      </w:r>
      <w:commentRangeEnd w:id="2"/>
      <w:r w:rsidR="005C77F4" w:rsidRPr="001F2DBD">
        <w:rPr>
          <w:rStyle w:val="CommentReference"/>
        </w:rPr>
        <w:commentReference w:id="2"/>
      </w:r>
    </w:p>
    <w:p w14:paraId="5C81166E" w14:textId="77777777" w:rsidR="00DB5EE9" w:rsidRPr="001F2DBD" w:rsidRDefault="00DB5EE9" w:rsidP="00CA4E44"/>
    <w:p w14:paraId="5F465BF7" w14:textId="77777777" w:rsidR="00DB5EE9" w:rsidRPr="001F2DBD" w:rsidRDefault="00DB5EE9" w:rsidP="00B74313"/>
    <w:p w14:paraId="2943030D" w14:textId="73F0CF88" w:rsidR="00DB5EE9" w:rsidRPr="001F2DBD" w:rsidRDefault="00550B2D" w:rsidP="0047373D">
      <w:pPr>
        <w:pStyle w:val="Heading2"/>
      </w:pPr>
      <w:bookmarkStart w:id="3" w:name="_Toc14701621"/>
      <w:r w:rsidRPr="001F2DBD">
        <w:t>But du projet</w:t>
      </w:r>
      <w:bookmarkEnd w:id="3"/>
    </w:p>
    <w:p w14:paraId="0AD8C7EB" w14:textId="77777777" w:rsidR="00DB5EE9" w:rsidRPr="001F2DBD" w:rsidRDefault="00DB5EE9" w:rsidP="00DB5EE9"/>
    <w:p w14:paraId="29E38726" w14:textId="4C36B4D4" w:rsidR="004B0404" w:rsidRPr="001F2DBD" w:rsidRDefault="00550B2D" w:rsidP="00B74313">
      <w:r w:rsidRPr="001F2DBD">
        <w:t>Ce projet a pour objectif de retrouver l’emplacement des SensorBalls lorsque l’avalanche a fini de s’écouler.</w:t>
      </w:r>
    </w:p>
    <w:p w14:paraId="6874D1A3" w14:textId="19695215" w:rsidR="004B0404" w:rsidRPr="001F2DBD" w:rsidRDefault="00550B2D" w:rsidP="00B74313">
      <w:r w:rsidRPr="001F2DBD">
        <w:t xml:space="preserve">Pour ce faire il faudra </w:t>
      </w:r>
      <w:r w:rsidR="004B0404" w:rsidRPr="001F2DBD">
        <w:t>dans un premier temps créer un protocole de transmission qui permettra au balles d’émettre chacune un signal</w:t>
      </w:r>
      <w:r w:rsidR="007F7E85" w:rsidRPr="001F2DBD">
        <w:t xml:space="preserve"> (les balles ont déjà été designées dans un projet précédant ce travail de diplôme.)</w:t>
      </w:r>
    </w:p>
    <w:p w14:paraId="1034FE86" w14:textId="14585AC0" w:rsidR="004B0404" w:rsidRPr="001F2DBD" w:rsidRDefault="004B0404" w:rsidP="00B74313">
      <w:r w:rsidRPr="001F2DBD">
        <w:t>Dans un second temps, il faudra réussir à détecter le signal des différentes balles et de réussir à lire l</w:t>
      </w:r>
      <w:r w:rsidR="002E0922">
        <w:t>eur</w:t>
      </w:r>
      <w:r w:rsidRPr="001F2DBD">
        <w:t xml:space="preserve"> </w:t>
      </w:r>
      <w:r w:rsidR="002E0922">
        <w:t>identifient</w:t>
      </w:r>
      <w:r w:rsidRPr="001F2DBD">
        <w:t xml:space="preserve"> </w:t>
      </w:r>
      <w:r w:rsidR="002E0922">
        <w:t>qui seront transmis grâce à ce signal</w:t>
      </w:r>
      <w:r w:rsidRPr="001F2DBD">
        <w:t>.</w:t>
      </w:r>
    </w:p>
    <w:p w14:paraId="0CE29298" w14:textId="5EAA0352" w:rsidR="003B7F74" w:rsidRDefault="004B0404" w:rsidP="00DB5EE9">
      <w:r w:rsidRPr="001F2DBD">
        <w:t>Pour fini</w:t>
      </w:r>
      <w:r w:rsidR="00744006" w:rsidRPr="001F2DBD">
        <w:t>r</w:t>
      </w:r>
      <w:r w:rsidRPr="001F2DBD">
        <w:t>,</w:t>
      </w:r>
      <w:r w:rsidR="00744006" w:rsidRPr="001F2DBD">
        <w:t xml:space="preserve"> il faudra </w:t>
      </w:r>
      <w:r w:rsidR="00550B2D" w:rsidRPr="001F2DBD">
        <w:t>mettre à disposition d’</w:t>
      </w:r>
      <w:r w:rsidR="003B7F74" w:rsidRPr="001F2DBD">
        <w:t xml:space="preserve">un </w:t>
      </w:r>
      <w:r w:rsidR="00550B2D" w:rsidRPr="001F2DBD">
        <w:t xml:space="preserve">utilisateur un affichage qui </w:t>
      </w:r>
      <w:r w:rsidR="00744006" w:rsidRPr="001F2DBD">
        <w:t>permettra</w:t>
      </w:r>
      <w:r w:rsidR="00550B2D" w:rsidRPr="001F2DBD">
        <w:t xml:space="preserve"> détecter la position des balles par rapport à la puissance de la radiation</w:t>
      </w:r>
      <w:r w:rsidR="00744006" w:rsidRPr="001F2DBD">
        <w:t xml:space="preserve"> </w:t>
      </w:r>
      <w:r w:rsidR="00B74313" w:rsidRPr="001F2DBD">
        <w:t>lorsqu’une</w:t>
      </w:r>
      <w:r w:rsidR="00744006" w:rsidRPr="001F2DBD">
        <w:t xml:space="preserve"> balle émet un signal</w:t>
      </w:r>
      <w:r w:rsidR="00550B2D" w:rsidRPr="001F2DBD">
        <w:t xml:space="preserve">. C’est-à-dire que plus la personne se rapprochera d’une des SensorBalls, la puissance </w:t>
      </w:r>
      <w:r w:rsidR="003B7F74" w:rsidRPr="001F2DBD">
        <w:t>reçue</w:t>
      </w:r>
      <w:r w:rsidR="00550B2D" w:rsidRPr="001F2DBD">
        <w:t xml:space="preserve"> par </w:t>
      </w:r>
      <w:r w:rsidR="003B7F74" w:rsidRPr="001F2DBD">
        <w:t>l’appareil de réception sera élevée.</w:t>
      </w:r>
    </w:p>
    <w:p w14:paraId="3B4E3FA6" w14:textId="77777777" w:rsidR="0068665F" w:rsidRPr="001F2DBD" w:rsidRDefault="0068665F" w:rsidP="00DB5EE9"/>
    <w:p w14:paraId="6B1E9819" w14:textId="77777777" w:rsidR="006B7DB5" w:rsidRPr="001F2DBD" w:rsidRDefault="006B7DB5" w:rsidP="00DB5EE9"/>
    <w:p w14:paraId="0FBDF0D8" w14:textId="21FDEA91" w:rsidR="006B7DB5" w:rsidRPr="001F2DBD" w:rsidRDefault="0081669B" w:rsidP="006B7DB5">
      <w:pPr>
        <w:pStyle w:val="Heading2"/>
      </w:pPr>
      <w:bookmarkStart w:id="4" w:name="_Toc14701622"/>
      <w:r w:rsidRPr="001F2DBD">
        <w:t>Tâ</w:t>
      </w:r>
      <w:r w:rsidR="003B7F74" w:rsidRPr="001F2DBD">
        <w:t>ches à réaliser</w:t>
      </w:r>
      <w:bookmarkEnd w:id="4"/>
    </w:p>
    <w:p w14:paraId="04CD4864" w14:textId="77777777" w:rsidR="003B7F74" w:rsidRPr="001F2DBD" w:rsidRDefault="003B7F74" w:rsidP="003B7F74"/>
    <w:p w14:paraId="525EE777" w14:textId="20D695C6" w:rsidR="003B7F74" w:rsidRPr="001F2DBD" w:rsidRDefault="003B7F74" w:rsidP="00B74313">
      <w:r w:rsidRPr="001F2DBD">
        <w:t xml:space="preserve">Pour mener à bien ce projet, plusieurs taches devront </w:t>
      </w:r>
      <w:r w:rsidR="0081669B" w:rsidRPr="001F2DBD">
        <w:t>être</w:t>
      </w:r>
      <w:r w:rsidRPr="001F2DBD">
        <w:t xml:space="preserve"> réalisées :</w:t>
      </w:r>
    </w:p>
    <w:p w14:paraId="1DE2907B" w14:textId="77777777" w:rsidR="003B7F74" w:rsidRPr="001F2DBD" w:rsidRDefault="003B7F74" w:rsidP="003B7F74"/>
    <w:p w14:paraId="103C6577" w14:textId="77777777" w:rsidR="00744006" w:rsidRPr="001F2DBD" w:rsidRDefault="00744006" w:rsidP="00B74313">
      <w:pPr>
        <w:pStyle w:val="ListParagraph"/>
        <w:numPr>
          <w:ilvl w:val="0"/>
          <w:numId w:val="19"/>
        </w:numPr>
      </w:pPr>
      <w:r w:rsidRPr="001F2DBD">
        <w:t>La conception des antennes réceptrices. C’est elles qui recevront les données émises par les SensorBalls.</w:t>
      </w:r>
    </w:p>
    <w:p w14:paraId="780D3F53" w14:textId="77777777" w:rsidR="00744006" w:rsidRPr="001F2DBD" w:rsidRDefault="00744006" w:rsidP="00B74313">
      <w:pPr>
        <w:pStyle w:val="ListParagraph"/>
        <w:numPr>
          <w:ilvl w:val="0"/>
          <w:numId w:val="19"/>
        </w:numPr>
      </w:pPr>
      <w:r w:rsidRPr="001F2DBD">
        <w:t>La conception d’un circuit analogique entre les antennes et un microprocesseur.</w:t>
      </w:r>
    </w:p>
    <w:p w14:paraId="2F433CBA" w14:textId="77777777" w:rsidR="00744006" w:rsidRPr="001F2DBD" w:rsidRDefault="00744006" w:rsidP="00B74313">
      <w:pPr>
        <w:pStyle w:val="ListParagraph"/>
      </w:pPr>
    </w:p>
    <w:p w14:paraId="417D82DD" w14:textId="77777777" w:rsidR="00744006" w:rsidRPr="001F2DBD" w:rsidRDefault="00744006" w:rsidP="00B74313">
      <w:pPr>
        <w:pStyle w:val="ListParagraph"/>
        <w:numPr>
          <w:ilvl w:val="0"/>
          <w:numId w:val="19"/>
        </w:numPr>
      </w:pPr>
      <w:r w:rsidRPr="001F2DBD">
        <w:t xml:space="preserve">Traiter le signal que reçoit le microprocesseur. Il Faut analyser les données reçues pour pouvoir déterminer avec précision la position des SensorsBalls. </w:t>
      </w:r>
    </w:p>
    <w:p w14:paraId="07122338" w14:textId="77777777" w:rsidR="00744006" w:rsidRPr="001F2DBD" w:rsidRDefault="00744006" w:rsidP="00B74313">
      <w:pPr>
        <w:pStyle w:val="ListParagraph"/>
        <w:numPr>
          <w:ilvl w:val="0"/>
          <w:numId w:val="19"/>
        </w:numPr>
      </w:pPr>
      <w:r w:rsidRPr="001F2DBD">
        <w:t>Créer un interface graphique facile d’utilisation qui permette de guider facilement la personne vers les balles.</w:t>
      </w:r>
    </w:p>
    <w:p w14:paraId="5DDDC108" w14:textId="5154AC7C" w:rsidR="00744006" w:rsidRPr="001F2DBD" w:rsidRDefault="00744006" w:rsidP="00B74313">
      <w:pPr>
        <w:pStyle w:val="ListParagraph"/>
        <w:numPr>
          <w:ilvl w:val="0"/>
          <w:numId w:val="19"/>
        </w:numPr>
      </w:pPr>
      <w:r w:rsidRPr="001F2DBD">
        <w:t xml:space="preserve">Créer un protocole de transmission pour que </w:t>
      </w:r>
      <w:r w:rsidR="007A0E17" w:rsidRPr="001F2DBD">
        <w:t>chaque</w:t>
      </w:r>
      <w:r w:rsidRPr="001F2DBD">
        <w:t xml:space="preserve"> </w:t>
      </w:r>
      <w:r w:rsidR="00243975" w:rsidRPr="001F2DBD">
        <w:t>balle</w:t>
      </w:r>
      <w:r w:rsidRPr="001F2DBD">
        <w:t xml:space="preserve"> </w:t>
      </w:r>
      <w:r w:rsidR="00243975" w:rsidRPr="001F2DBD">
        <w:t>puisse</w:t>
      </w:r>
      <w:r w:rsidRPr="001F2DBD">
        <w:t xml:space="preserve"> envoyer leur identifiant.  </w:t>
      </w:r>
    </w:p>
    <w:p w14:paraId="08645BA6" w14:textId="77777777" w:rsidR="006B7DB5" w:rsidRPr="001F2DBD" w:rsidRDefault="006B7DB5" w:rsidP="00DB5EE9"/>
    <w:p w14:paraId="0D1CA03C" w14:textId="77777777" w:rsidR="006B7DB5" w:rsidRPr="001F2DBD" w:rsidRDefault="006B7DB5" w:rsidP="00DB5EE9"/>
    <w:p w14:paraId="15A7A10F" w14:textId="437E28EB" w:rsidR="00DB5EE9" w:rsidRPr="001F2DBD" w:rsidRDefault="00744006" w:rsidP="00DB5EE9">
      <w:r w:rsidRPr="001F2DBD">
        <w:br w:type="page"/>
      </w:r>
    </w:p>
    <w:p w14:paraId="1EC01E7B" w14:textId="23312357" w:rsidR="0068665F" w:rsidRPr="0068665F" w:rsidRDefault="006C4933" w:rsidP="0068665F">
      <w:pPr>
        <w:pStyle w:val="Heading1"/>
        <w:tabs>
          <w:tab w:val="left" w:pos="8364"/>
        </w:tabs>
      </w:pPr>
      <w:bookmarkStart w:id="5" w:name="_Toc14701623"/>
      <w:r w:rsidRPr="001F2DBD">
        <w:lastRenderedPageBreak/>
        <w:t>Conception</w:t>
      </w:r>
      <w:bookmarkEnd w:id="5"/>
      <w:r w:rsidRPr="001F2DBD">
        <w:t xml:space="preserve"> </w:t>
      </w:r>
    </w:p>
    <w:p w14:paraId="119E029E" w14:textId="77777777" w:rsidR="003376B7" w:rsidRPr="001F2DBD" w:rsidRDefault="003376B7" w:rsidP="003376B7"/>
    <w:p w14:paraId="70424F61" w14:textId="421A135D" w:rsidR="000C4A25" w:rsidRPr="001F2DBD" w:rsidRDefault="003376B7" w:rsidP="00B74313">
      <w:r w:rsidRPr="001F2DBD">
        <w:t>Afin de pouvoir réaliser cette détection avec précision, 2 antennes seront utilisées.</w:t>
      </w:r>
    </w:p>
    <w:p w14:paraId="56CA6515" w14:textId="73081F6A" w:rsidR="003376B7" w:rsidRDefault="00AF5DA8" w:rsidP="00B74313">
      <w:r w:rsidRPr="001F2DBD">
        <w:t>La première, une antenne logarithmique, sera utilisée pour la détection globale de la position des balles, va aussi permettre de récupérer les données transmises par celles-ci.</w:t>
      </w:r>
    </w:p>
    <w:p w14:paraId="19AA136E" w14:textId="77777777" w:rsidR="000C4A25" w:rsidRPr="001F2DBD" w:rsidRDefault="000C4A25" w:rsidP="00B74313"/>
    <w:p w14:paraId="3E0EA893" w14:textId="2417DAAC" w:rsidR="00AF5DA8" w:rsidRDefault="00AF5DA8" w:rsidP="00B74313">
      <w:r w:rsidRPr="001F2DBD">
        <w:t xml:space="preserve">La deuxième, une antenne sous forme de boucle, sera utilisée pour détecter avec plus de précision </w:t>
      </w:r>
      <w:r w:rsidR="00425EBB" w:rsidRPr="001F2DBD">
        <w:t>la</w:t>
      </w:r>
      <w:r w:rsidRPr="001F2DBD">
        <w:t xml:space="preserve"> position </w:t>
      </w:r>
      <w:r w:rsidR="00425EBB" w:rsidRPr="001F2DBD">
        <w:t>des balles</w:t>
      </w:r>
    </w:p>
    <w:p w14:paraId="422CAFC8" w14:textId="0A5212BC" w:rsidR="0068665F" w:rsidRDefault="0068665F" w:rsidP="00B74313"/>
    <w:p w14:paraId="09A56AE6" w14:textId="77777777" w:rsidR="000C4A25" w:rsidRPr="001F2DBD" w:rsidRDefault="000C4A25" w:rsidP="00B74313"/>
    <w:p w14:paraId="0BD5B9B2" w14:textId="02CB5BDB" w:rsidR="000C4A25" w:rsidRDefault="006A6595" w:rsidP="0068665F">
      <w:pPr>
        <w:pStyle w:val="Heading2"/>
      </w:pPr>
      <w:bookmarkStart w:id="6" w:name="_Toc14701624"/>
      <w:r>
        <w:t>Schéma de principe</w:t>
      </w:r>
      <w:bookmarkEnd w:id="6"/>
    </w:p>
    <w:p w14:paraId="1F771F9F" w14:textId="77777777" w:rsidR="000C4A25" w:rsidRPr="000C4A25" w:rsidRDefault="000C4A25" w:rsidP="000C4A25"/>
    <w:p w14:paraId="359C26D6" w14:textId="5EB0D964" w:rsidR="0068665F" w:rsidRDefault="0068665F" w:rsidP="0068665F">
      <w:r>
        <w:t>Le projet fonctionnera comme suit :</w:t>
      </w:r>
    </w:p>
    <w:p w14:paraId="4190B07D" w14:textId="77777777" w:rsidR="000C4A25" w:rsidRDefault="000C4A25" w:rsidP="0068665F"/>
    <w:p w14:paraId="37DB55F7" w14:textId="31DFAB98" w:rsidR="0068665F" w:rsidRDefault="0068665F" w:rsidP="0068665F"/>
    <w:p w14:paraId="3F53939F" w14:textId="77777777" w:rsidR="0068665F" w:rsidRDefault="0068665F" w:rsidP="0068665F">
      <w:pPr>
        <w:keepNext/>
        <w:jc w:val="center"/>
      </w:pPr>
      <w:r w:rsidRPr="0068665F">
        <w:rPr>
          <w:noProof/>
        </w:rPr>
        <w:drawing>
          <wp:inline distT="0" distB="0" distL="0" distR="0" wp14:anchorId="57085B37" wp14:editId="1DD304AC">
            <wp:extent cx="5727700" cy="2223135"/>
            <wp:effectExtent l="0" t="0" r="6350" b="571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5727700" cy="2223135"/>
                    </a:xfrm>
                    <a:prstGeom prst="rect">
                      <a:avLst/>
                    </a:prstGeom>
                    <a:ln>
                      <a:noFill/>
                    </a:ln>
                    <a:effectLst>
                      <a:softEdge rad="112500"/>
                    </a:effectLst>
                  </pic:spPr>
                </pic:pic>
              </a:graphicData>
            </a:graphic>
          </wp:inline>
        </w:drawing>
      </w:r>
    </w:p>
    <w:p w14:paraId="6D430EF6" w14:textId="0E91AB6E" w:rsidR="0068665F" w:rsidRDefault="0068665F" w:rsidP="00360172">
      <w:pPr>
        <w:pStyle w:val="Caption"/>
        <w:jc w:val="center"/>
      </w:pPr>
      <w:bookmarkStart w:id="7" w:name="_Toc14701293"/>
      <w:r>
        <w:t xml:space="preserve">Figure </w:t>
      </w:r>
      <w:fldSimple w:instr=" SEQ Figure \* ARABIC ">
        <w:r w:rsidR="00ED1F3F">
          <w:rPr>
            <w:noProof/>
          </w:rPr>
          <w:t>1</w:t>
        </w:r>
      </w:fldSimple>
      <w:r>
        <w:t xml:space="preserve"> : schéma de principe</w:t>
      </w:r>
      <w:bookmarkEnd w:id="7"/>
    </w:p>
    <w:p w14:paraId="4A724ECB" w14:textId="77777777" w:rsidR="0068665F" w:rsidRPr="0068665F" w:rsidRDefault="0068665F" w:rsidP="0068665F">
      <w:pPr>
        <w:jc w:val="center"/>
      </w:pPr>
    </w:p>
    <w:p w14:paraId="50599050" w14:textId="77777777" w:rsidR="006A6595" w:rsidRDefault="006A6595" w:rsidP="006A6595">
      <w:r>
        <w:t>Coté émetteur, Les SensorsBalls vont chacune émettre leur ID grâce à une antenne qui a été designée au préalable ce qui permettra à l’utilisateur de savoir vers quelle balle il se dirige.</w:t>
      </w:r>
    </w:p>
    <w:p w14:paraId="170229C0" w14:textId="77777777" w:rsidR="006A6595" w:rsidRDefault="006A6595" w:rsidP="006A6595"/>
    <w:p w14:paraId="164403A8" w14:textId="505CC180" w:rsidR="006A6595" w:rsidRDefault="006A6595" w:rsidP="006A6595">
      <w:r>
        <w:t>Coté réception, une antenne va capter le signal et décoder les données puis aussi regarder la puissance</w:t>
      </w:r>
      <w:r w:rsidR="000C4A25">
        <w:t xml:space="preserve"> </w:t>
      </w:r>
      <w:r>
        <w:t>du dit signal</w:t>
      </w:r>
      <w:r w:rsidR="000C4A25">
        <w:t xml:space="preserve"> grâce au circuit d’interface</w:t>
      </w:r>
      <w:r>
        <w:t>. La 2</w:t>
      </w:r>
      <w:r w:rsidRPr="006A6595">
        <w:rPr>
          <w:vertAlign w:val="superscript"/>
        </w:rPr>
        <w:t>ème</w:t>
      </w:r>
      <w:r>
        <w:t xml:space="preserve"> antenne elle </w:t>
      </w:r>
      <w:r w:rsidR="000C4A25">
        <w:t>est utile car elle pourra donner</w:t>
      </w:r>
      <w:r>
        <w:t xml:space="preserve"> la direction de manière plus précise. Elle va en fait compléter les données de la 1</w:t>
      </w:r>
      <w:r w:rsidRPr="006A6595">
        <w:rPr>
          <w:vertAlign w:val="superscript"/>
        </w:rPr>
        <w:t>ère</w:t>
      </w:r>
      <w:r>
        <w:t xml:space="preserve"> antenne.</w:t>
      </w:r>
    </w:p>
    <w:p w14:paraId="072F2234" w14:textId="77777777" w:rsidR="006A6595" w:rsidRDefault="006A6595" w:rsidP="006A6595"/>
    <w:p w14:paraId="65FE7D35" w14:textId="3ACA73F6" w:rsidR="000C4A25" w:rsidRDefault="000C4A25" w:rsidP="006A6595">
      <w:r>
        <w:t>Donc, si</w:t>
      </w:r>
      <w:r w:rsidR="006A6595">
        <w:t xml:space="preserve"> la balle en train d’émettre est la balle que l’utilisateur a choisi de capter au moyen de l’interface </w:t>
      </w:r>
      <w:r>
        <w:t>graphique (Gui), la puissance du signal qui a été capté sera retransmise sur cette même interface graphique. Cela permettra à utilisateur de savoir dans quelle direction aller.</w:t>
      </w:r>
    </w:p>
    <w:p w14:paraId="03CF8A46" w14:textId="77777777" w:rsidR="000C4A25" w:rsidRDefault="000C4A25" w:rsidP="006A6595"/>
    <w:p w14:paraId="37FFCE76" w14:textId="0F15B31F" w:rsidR="000C4A25" w:rsidRDefault="000C4A25" w:rsidP="006A6595">
      <w:r>
        <w:t xml:space="preserve"> Plus il avancera en direction de l’antenne, plus le signal sera fort et donc l’indication de puissance sur le Gui augmentera </w:t>
      </w:r>
      <w:r w:rsidR="00DF3DC3">
        <w:t>de</w:t>
      </w:r>
      <w:r>
        <w:t xml:space="preserve"> valeur.</w:t>
      </w:r>
    </w:p>
    <w:p w14:paraId="4E8573E5" w14:textId="12755047" w:rsidR="00272B96" w:rsidRDefault="00272B96" w:rsidP="006A6595"/>
    <w:p w14:paraId="39957249" w14:textId="796240E8" w:rsidR="00272B96" w:rsidRDefault="00272B96" w:rsidP="006A6595">
      <w:r>
        <w:t xml:space="preserve">Le Gui sera en fait une board du constructeur STM est sera une STM32f429i-discovery. Elle possède en outre un écran LCD tactile. </w:t>
      </w:r>
    </w:p>
    <w:p w14:paraId="3FD0A78C" w14:textId="77777777" w:rsidR="000C4A25" w:rsidRDefault="000C4A25" w:rsidP="006A6595"/>
    <w:p w14:paraId="28FC9186" w14:textId="229DD5E9" w:rsidR="003376B7" w:rsidRPr="001F2DBD" w:rsidRDefault="000C4A25" w:rsidP="000C4A25">
      <w:pPr>
        <w:jc w:val="left"/>
      </w:pPr>
      <w:r>
        <w:br w:type="page"/>
      </w:r>
    </w:p>
    <w:p w14:paraId="068C8E64" w14:textId="7A704F57" w:rsidR="006C4933" w:rsidRPr="001F2DBD" w:rsidRDefault="006C4933" w:rsidP="006C4933">
      <w:pPr>
        <w:pStyle w:val="Heading2"/>
      </w:pPr>
      <w:bookmarkStart w:id="8" w:name="_Toc14701625"/>
      <w:r w:rsidRPr="001F2DBD">
        <w:lastRenderedPageBreak/>
        <w:t>Antenne log</w:t>
      </w:r>
      <w:r w:rsidR="00AF5DA8" w:rsidRPr="001F2DBD">
        <w:t>-périodique</w:t>
      </w:r>
      <w:bookmarkEnd w:id="8"/>
    </w:p>
    <w:p w14:paraId="593F43B4" w14:textId="77777777" w:rsidR="00AF5DA8" w:rsidRPr="001F2DBD" w:rsidRDefault="00AF5DA8" w:rsidP="00AF5DA8"/>
    <w:p w14:paraId="6B154520" w14:textId="512AFC28" w:rsidR="00AF5DA8" w:rsidRPr="001F2DBD" w:rsidRDefault="000B330A" w:rsidP="00AF5DA8">
      <w:pPr>
        <w:pStyle w:val="Heading3"/>
        <w:rPr>
          <w:lang w:val="fr-CH"/>
        </w:rPr>
      </w:pPr>
      <w:bookmarkStart w:id="9" w:name="_Toc14701626"/>
      <w:r w:rsidRPr="001F2DBD">
        <w:rPr>
          <w:noProof/>
          <w:lang w:val="fr-CH"/>
        </w:rPr>
        <mc:AlternateContent>
          <mc:Choice Requires="wps">
            <w:drawing>
              <wp:anchor distT="0" distB="0" distL="114300" distR="114300" simplePos="0" relativeHeight="251663360" behindDoc="1" locked="0" layoutInCell="1" allowOverlap="1" wp14:anchorId="258598DD" wp14:editId="4FB7674D">
                <wp:simplePos x="0" y="0"/>
                <wp:positionH relativeFrom="column">
                  <wp:posOffset>-123825</wp:posOffset>
                </wp:positionH>
                <wp:positionV relativeFrom="paragraph">
                  <wp:posOffset>2449830</wp:posOffset>
                </wp:positionV>
                <wp:extent cx="2143125" cy="63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63A146F9" w14:textId="6A307460" w:rsidR="0095355A" w:rsidRDefault="0095355A" w:rsidP="00B0198A">
                            <w:pPr>
                              <w:pStyle w:val="Caption"/>
                              <w:spacing w:after="0"/>
                            </w:pPr>
                            <w:bookmarkStart w:id="10" w:name="_Toc14701294"/>
                            <w:r>
                              <w:t xml:space="preserve">Figure </w:t>
                            </w:r>
                            <w:fldSimple w:instr=" SEQ Figure \* ARABIC ">
                              <w:r w:rsidR="00ED1F3F">
                                <w:rPr>
                                  <w:noProof/>
                                </w:rPr>
                                <w:t>2</w:t>
                              </w:r>
                            </w:fldSimple>
                            <w:r>
                              <w:t>: antenne log-périodique</w:t>
                            </w:r>
                            <w:bookmarkEnd w:id="10"/>
                            <w:r>
                              <w:t xml:space="preserve"> </w:t>
                            </w:r>
                          </w:p>
                          <w:p w14:paraId="32D0E292" w14:textId="6671308D" w:rsidR="0095355A" w:rsidRPr="00B0198A" w:rsidRDefault="0095355A" w:rsidP="00B0198A">
                            <w:pPr>
                              <w:pStyle w:val="Caption"/>
                            </w:pPr>
                            <w:r>
                              <w:t xml:space="preserve">Source : </w:t>
                            </w:r>
                            <w:r w:rsidRPr="00C27A5D">
                              <w:t>Log Periodic Antenna image</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8598DD" id="_x0000_t202" coordsize="21600,21600" o:spt="202" path="m,l,21600r21600,l21600,xe">
                <v:stroke joinstyle="miter"/>
                <v:path gradientshapeok="t" o:connecttype="rect"/>
              </v:shapetype>
              <v:shape id="Text Box 13" o:spid="_x0000_s1026" type="#_x0000_t202" style="position:absolute;left:0;text-align:left;margin-left:-9.75pt;margin-top:192.9pt;width:168.7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" stroked="f">
                <v:textbox style="mso-fit-shape-to-text:t" inset="0,0,0,0">
                  <w:txbxContent>
                    <w:p w14:paraId="63A146F9" w14:textId="6A307460" w:rsidR="0095355A" w:rsidRDefault="0095355A" w:rsidP="00B0198A">
                      <w:pPr>
                        <w:pStyle w:val="Caption"/>
                        <w:spacing w:after="0"/>
                      </w:pPr>
                      <w:bookmarkStart w:id="11" w:name="_Toc14701294"/>
                      <w:r>
                        <w:t xml:space="preserve">Figure </w:t>
                      </w:r>
                      <w:fldSimple w:instr=" SEQ Figure \* ARABIC ">
                        <w:r w:rsidR="00ED1F3F">
                          <w:rPr>
                            <w:noProof/>
                          </w:rPr>
                          <w:t>2</w:t>
                        </w:r>
                      </w:fldSimple>
                      <w:r>
                        <w:t>: antenne log-périodique</w:t>
                      </w:r>
                      <w:bookmarkEnd w:id="11"/>
                      <w:r>
                        <w:t xml:space="preserve"> </w:t>
                      </w:r>
                    </w:p>
                    <w:p w14:paraId="32D0E292" w14:textId="6671308D" w:rsidR="0095355A" w:rsidRPr="00B0198A" w:rsidRDefault="0095355A" w:rsidP="00B0198A">
                      <w:pPr>
                        <w:pStyle w:val="Caption"/>
                      </w:pPr>
                      <w:r>
                        <w:t xml:space="preserve">Source : </w:t>
                      </w:r>
                      <w:r w:rsidRPr="00C27A5D">
                        <w:t>Log Periodic Antenna image</w:t>
                      </w:r>
                      <w:r>
                        <w:t xml:space="preserve"> </w:t>
                      </w:r>
                    </w:p>
                  </w:txbxContent>
                </v:textbox>
                <w10:wrap type="tight"/>
              </v:shape>
            </w:pict>
          </mc:Fallback>
        </mc:AlternateContent>
      </w:r>
      <w:r w:rsidR="00AF5DA8" w:rsidRPr="001F2DBD">
        <w:rPr>
          <w:noProof/>
          <w:lang w:val="fr-CH"/>
        </w:rPr>
        <w:drawing>
          <wp:anchor distT="0" distB="0" distL="114300" distR="114300" simplePos="0" relativeHeight="251661312" behindDoc="1" locked="0" layoutInCell="1" allowOverlap="1" wp14:anchorId="41526FF9" wp14:editId="129E816C">
            <wp:simplePos x="0" y="0"/>
            <wp:positionH relativeFrom="column">
              <wp:posOffset>-123825</wp:posOffset>
            </wp:positionH>
            <wp:positionV relativeFrom="paragraph">
              <wp:posOffset>249555</wp:posOffset>
            </wp:positionV>
            <wp:extent cx="2143125" cy="2143125"/>
            <wp:effectExtent l="0" t="0" r="9525" b="9525"/>
            <wp:wrapTight wrapText="bothSides">
              <wp:wrapPolygon edited="0">
                <wp:start x="0" y="0"/>
                <wp:lineTo x="0" y="21504"/>
                <wp:lineTo x="21504" y="21504"/>
                <wp:lineTo x="21504" y="0"/>
                <wp:lineTo x="0" y="0"/>
              </wp:wrapPolygon>
            </wp:wrapTight>
            <wp:docPr id="8" name="Picture 8" descr="RÃ©sultat de recherche d'images pour &quot;antenne log periodiqu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antenne log periodique&qu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anchor>
        </w:drawing>
      </w:r>
      <w:r w:rsidR="00AA3610" w:rsidRPr="001F2DBD">
        <w:rPr>
          <w:lang w:val="fr-CH"/>
        </w:rPr>
        <w:t>Définition</w:t>
      </w:r>
      <w:bookmarkEnd w:id="9"/>
      <w:r w:rsidR="00AF5DA8" w:rsidRPr="001F2DBD">
        <w:rPr>
          <w:lang w:val="fr-CH"/>
        </w:rPr>
        <w:t xml:space="preserve"> </w:t>
      </w:r>
    </w:p>
    <w:p w14:paraId="140BAC9A" w14:textId="77777777" w:rsidR="00532D54" w:rsidRPr="001F2DBD" w:rsidRDefault="00532D54" w:rsidP="00AF5DA8"/>
    <w:p w14:paraId="56ACC09E" w14:textId="0B2EE1A9" w:rsidR="00532D54" w:rsidRPr="001F2DBD" w:rsidRDefault="00AF5DA8" w:rsidP="00B74313">
      <w:r w:rsidRPr="001F2DBD">
        <w:t>Une antenne log-périodique est une antenne dont l’impédance et le diagramme de rayonnement sont répétitifs selon une loi logarithmique en fonction de la fréquence. Pour obtenir cette propriété, les dimensions doivent être homothétiques le long de la dire</w:t>
      </w:r>
      <w:r w:rsidR="00532D54" w:rsidRPr="001F2DBD">
        <w:t>ction de rayonnement principal.</w:t>
      </w:r>
      <w:sdt>
        <w:sdtPr>
          <w:id w:val="-1829440278"/>
          <w:citation/>
        </w:sdtPr>
        <w:sdtContent>
          <w:r w:rsidR="00532D54" w:rsidRPr="001F2DBD">
            <w:fldChar w:fldCharType="begin"/>
          </w:r>
          <w:r w:rsidR="00532D54" w:rsidRPr="001F2DBD">
            <w:instrText xml:space="preserve"> CITATION wik \l 4108 </w:instrText>
          </w:r>
          <w:r w:rsidR="00532D54" w:rsidRPr="001F2DBD">
            <w:fldChar w:fldCharType="separate"/>
          </w:r>
          <w:r w:rsidR="00C27A5D">
            <w:rPr>
              <w:noProof/>
            </w:rPr>
            <w:t xml:space="preserve"> </w:t>
          </w:r>
          <w:r w:rsidR="00C27A5D" w:rsidRPr="00C27A5D">
            <w:rPr>
              <w:noProof/>
            </w:rPr>
            <w:t>(wikipedia, s.d.)</w:t>
          </w:r>
          <w:r w:rsidR="00532D54" w:rsidRPr="001F2DBD">
            <w:fldChar w:fldCharType="end"/>
          </w:r>
        </w:sdtContent>
      </w:sdt>
    </w:p>
    <w:p w14:paraId="6EE73D56" w14:textId="77777777" w:rsidR="00532D54" w:rsidRPr="001F2DBD" w:rsidRDefault="00532D54" w:rsidP="00B74313"/>
    <w:p w14:paraId="2A09DCAE" w14:textId="43FF4682" w:rsidR="00AF5DA8" w:rsidRPr="001F2DBD" w:rsidRDefault="00AF5DA8" w:rsidP="00B74313">
      <w:r w:rsidRPr="001F2DBD">
        <w:t>Le réseau de dipôles log</w:t>
      </w:r>
      <w:r w:rsidR="001E28ED" w:rsidRPr="001F2DBD">
        <w:t>-périodique (log periodic dipole</w:t>
      </w:r>
      <w:r w:rsidRPr="001F2DBD">
        <w:t xml:space="preserve"> array ou LPDA) est la plus courante, et </w:t>
      </w:r>
      <w:r w:rsidR="00532D54" w:rsidRPr="001F2DBD">
        <w:t>est celle qui sera utilisée pour la réception du signal</w:t>
      </w:r>
    </w:p>
    <w:p w14:paraId="5763C305" w14:textId="77777777" w:rsidR="00AF5DA8" w:rsidRPr="001F2DBD" w:rsidRDefault="00AF5DA8" w:rsidP="00AF5DA8"/>
    <w:p w14:paraId="293D7F6B" w14:textId="77777777" w:rsidR="00AF5DA8" w:rsidRPr="001F2DBD" w:rsidRDefault="00AF5DA8" w:rsidP="00AF5DA8"/>
    <w:p w14:paraId="374DF53A" w14:textId="2CFC4930" w:rsidR="00AF5DA8" w:rsidRPr="001F2DBD" w:rsidRDefault="00AF5DA8" w:rsidP="00AF5DA8"/>
    <w:p w14:paraId="659074DA" w14:textId="69E38634" w:rsidR="000B330A" w:rsidRPr="001F2DBD" w:rsidRDefault="000B330A" w:rsidP="00AF5DA8"/>
    <w:p w14:paraId="58A07485" w14:textId="3239FD6C" w:rsidR="001F2DBD" w:rsidRDefault="001F2DBD" w:rsidP="00AF5DA8"/>
    <w:p w14:paraId="75BBDB84" w14:textId="77777777" w:rsidR="00C528DA" w:rsidRPr="001F2DBD" w:rsidRDefault="00C528DA" w:rsidP="00AF5DA8"/>
    <w:p w14:paraId="0B2CAC07" w14:textId="1321163D" w:rsidR="001F2DBD" w:rsidRPr="001F2DBD" w:rsidRDefault="001F2DBD" w:rsidP="001F2DBD">
      <w:pPr>
        <w:pStyle w:val="Heading3"/>
        <w:rPr>
          <w:lang w:val="fr-CH"/>
        </w:rPr>
      </w:pPr>
      <w:bookmarkStart w:id="12" w:name="_Toc14701627"/>
      <w:r w:rsidRPr="001F2DBD">
        <w:rPr>
          <w:lang w:val="fr-CH"/>
        </w:rPr>
        <w:t>Analyse</w:t>
      </w:r>
      <w:bookmarkEnd w:id="12"/>
    </w:p>
    <w:p w14:paraId="1D2C1AA7" w14:textId="52DD2515" w:rsidR="001F2DBD" w:rsidRPr="001F2DBD" w:rsidRDefault="001F2DBD" w:rsidP="001F2DBD"/>
    <w:p w14:paraId="53E7129C" w14:textId="1C4B46F8" w:rsidR="001F2DBD" w:rsidRDefault="001F2DBD" w:rsidP="001F2DBD">
      <w:r w:rsidRPr="001F2DBD">
        <w:t>Cette antenne</w:t>
      </w:r>
      <w:r>
        <w:t xml:space="preserve"> a été choisie du fait de son pattern de radiation qui correspond aux attentes de ce projet.</w:t>
      </w:r>
    </w:p>
    <w:p w14:paraId="0EEE56AA" w14:textId="48E9A57D" w:rsidR="00F05715" w:rsidRDefault="00F05715" w:rsidP="001F2DBD">
      <w:r>
        <w:t>Le pattern de radiation permet en fait de voir dans quelle direction l’antenne et la plus efficace</w:t>
      </w:r>
    </w:p>
    <w:p w14:paraId="73BB9770" w14:textId="77777777" w:rsidR="00E44508" w:rsidRDefault="00E44508" w:rsidP="001F2DBD"/>
    <w:p w14:paraId="551F7073" w14:textId="77777777" w:rsidR="001F2DBD" w:rsidRDefault="001F2DBD" w:rsidP="001F2DBD">
      <w:pPr>
        <w:keepNext/>
        <w:jc w:val="center"/>
      </w:pPr>
      <w:r>
        <w:rPr>
          <w:noProof/>
        </w:rPr>
        <w:drawing>
          <wp:inline distT="0" distB="0" distL="0" distR="0" wp14:anchorId="762E0445" wp14:editId="36B50446">
            <wp:extent cx="3514477" cy="3162756"/>
            <wp:effectExtent l="0" t="0" r="0" b="0"/>
            <wp:docPr id="12" name="Picture 12" descr="RÃ©sultat de recherche d'images pour &quot;lpda antenna radiation patter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Ã©sultat de recherche d'images pour &quot;lpda antenna radiation pattern&qu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2779" cy="3170227"/>
                    </a:xfrm>
                    <a:prstGeom prst="rect">
                      <a:avLst/>
                    </a:prstGeom>
                    <a:noFill/>
                    <a:ln>
                      <a:noFill/>
                    </a:ln>
                  </pic:spPr>
                </pic:pic>
              </a:graphicData>
            </a:graphic>
          </wp:inline>
        </w:drawing>
      </w:r>
    </w:p>
    <w:p w14:paraId="08E47172" w14:textId="7935D66F" w:rsidR="001F2DBD" w:rsidRDefault="001F2DBD" w:rsidP="00360172">
      <w:pPr>
        <w:pStyle w:val="Caption"/>
        <w:spacing w:after="0"/>
        <w:jc w:val="center"/>
      </w:pPr>
      <w:bookmarkStart w:id="13" w:name="_Toc14701295"/>
      <w:r>
        <w:t xml:space="preserve">Figure </w:t>
      </w:r>
      <w:fldSimple w:instr=" SEQ Figure \* ARABIC ">
        <w:r w:rsidR="00ED1F3F">
          <w:rPr>
            <w:noProof/>
          </w:rPr>
          <w:t>3</w:t>
        </w:r>
      </w:fldSimple>
      <w:r>
        <w:t xml:space="preserve"> : radiation de l'antenne LPDA</w:t>
      </w:r>
      <w:bookmarkEnd w:id="13"/>
    </w:p>
    <w:p w14:paraId="1FAE37D9" w14:textId="0BCD55F5" w:rsidR="00E44508" w:rsidRPr="007E653F" w:rsidRDefault="00360172" w:rsidP="00360172">
      <w:pPr>
        <w:pStyle w:val="Caption"/>
        <w:spacing w:after="0"/>
        <w:jc w:val="center"/>
      </w:pPr>
      <w:r w:rsidRPr="003274A8">
        <w:t xml:space="preserve">              </w:t>
      </w:r>
      <w:r w:rsidR="00E44508" w:rsidRPr="007E653F">
        <w:t>Source: Antenna Theory - Log-periodic Antenna</w:t>
      </w:r>
    </w:p>
    <w:p w14:paraId="020173D4" w14:textId="77777777" w:rsidR="00E44508" w:rsidRPr="007E653F" w:rsidRDefault="00E44508" w:rsidP="00E44508"/>
    <w:p w14:paraId="7233243D" w14:textId="77777777" w:rsidR="00E44508" w:rsidRPr="007E653F" w:rsidRDefault="00E44508" w:rsidP="00E44508"/>
    <w:p w14:paraId="1B12267B" w14:textId="69B30703" w:rsidR="00E44508" w:rsidRDefault="003827F7" w:rsidP="001F2DBD">
      <w:r>
        <w:t>Ce pattern de radiation est très intéressant car il est directionnel. Cela veut dire que plus cette antenne est en face de l’objet qui émet le signal, plus la radiation sera forte ce qui est fort utile pour pouvoir connaitre l’emplacement de l’objet source.</w:t>
      </w:r>
    </w:p>
    <w:p w14:paraId="51643B2B" w14:textId="5C293FEB" w:rsidR="00532D54" w:rsidRPr="001F2DBD" w:rsidRDefault="00E44508" w:rsidP="00E44508">
      <w:pPr>
        <w:jc w:val="left"/>
      </w:pPr>
      <w:r>
        <w:br w:type="page"/>
      </w:r>
    </w:p>
    <w:p w14:paraId="689566D3" w14:textId="1F45835D" w:rsidR="00AF5DA8" w:rsidRPr="001F2DBD" w:rsidRDefault="00AF5DA8" w:rsidP="00AF5DA8">
      <w:pPr>
        <w:pStyle w:val="Heading3"/>
        <w:rPr>
          <w:lang w:val="fr-CH"/>
        </w:rPr>
      </w:pPr>
      <w:bookmarkStart w:id="14" w:name="_Toc14701628"/>
      <w:r w:rsidRPr="001F2DBD">
        <w:rPr>
          <w:lang w:val="fr-CH"/>
        </w:rPr>
        <w:lastRenderedPageBreak/>
        <w:t>Design</w:t>
      </w:r>
      <w:bookmarkEnd w:id="14"/>
    </w:p>
    <w:p w14:paraId="33B670D8" w14:textId="4C01E6D3" w:rsidR="00F133A8" w:rsidRPr="001F2DBD" w:rsidRDefault="00F133A8" w:rsidP="00F133A8"/>
    <w:p w14:paraId="486A3E98" w14:textId="03D32839" w:rsidR="005F0808" w:rsidRPr="001F2DBD" w:rsidRDefault="00F133A8" w:rsidP="00B74313">
      <w:r w:rsidRPr="001F2DBD">
        <w:t>La directivité en espace libre d’un réseau dipolaire log-périodique (LP</w:t>
      </w:r>
      <w:r w:rsidR="005F0808" w:rsidRPr="001F2DBD">
        <w:t xml:space="preserve">DA) est fonction de </w:t>
      </w:r>
      <w:r w:rsidR="00036B28" w:rsidRPr="001F2DBD">
        <w:t>deux constantes. S</w:t>
      </w:r>
      <w:r w:rsidR="005F0808" w:rsidRPr="001F2DBD">
        <w:t>on facteur de mise</w:t>
      </w:r>
      <w:r w:rsidR="000B330A" w:rsidRPr="001F2DBD">
        <w:t xml:space="preserve"> à l’échelle</w:t>
      </w:r>
      <w:r w:rsidR="00036B28" w:rsidRPr="001F2DBD">
        <w:t xml:space="preserve"> τ </w:t>
      </w:r>
      <w:r w:rsidRPr="001F2DBD">
        <w:t xml:space="preserve">et son espacement </w:t>
      </w:r>
      <w:r w:rsidR="00036B28" w:rsidRPr="001F2DBD">
        <w:t xml:space="preserve">relatif </w:t>
      </w:r>
      <w:r w:rsidRPr="001F2DBD">
        <w:t>σ</w:t>
      </w:r>
      <w:r w:rsidR="005F0808" w:rsidRPr="001F2DBD">
        <w:t>.</w:t>
      </w:r>
    </w:p>
    <w:p w14:paraId="2B99CD47" w14:textId="0CD87EB2" w:rsidR="00FD7AD1" w:rsidRPr="001F2DBD" w:rsidRDefault="005F0808" w:rsidP="00B74313">
      <w:r w:rsidRPr="001F2DBD">
        <w:t xml:space="preserve">En raison des ressources limitées, les antennes log-périodiques radioamateurs sont souvent limitées à des valeurs de </w:t>
      </w:r>
      <w:r w:rsidR="00DB5DB3" w:rsidRPr="001F2DBD">
        <w:t xml:space="preserve">τ </w:t>
      </w:r>
      <w:r w:rsidR="00036B28" w:rsidRPr="001F2DBD">
        <w:t xml:space="preserve">entre 0,8 et 0,95, avec des valeurs de </w:t>
      </w:r>
      <w:r w:rsidRPr="001F2DBD">
        <w:t>σ entre 0,03 et 0,06</w:t>
      </w:r>
      <w:r w:rsidR="00FD7AD1" w:rsidRPr="001F2DBD">
        <w:t xml:space="preserve"> </w:t>
      </w:r>
    </w:p>
    <w:p w14:paraId="65E83024" w14:textId="77777777" w:rsidR="00F133A8" w:rsidRPr="001F2DBD" w:rsidRDefault="00F133A8" w:rsidP="00F133A8"/>
    <w:p w14:paraId="4E4DDA7A" w14:textId="77777777" w:rsidR="00F4347D" w:rsidRPr="001F2DBD" w:rsidRDefault="005F0808" w:rsidP="00744006">
      <w:pPr>
        <w:keepNext/>
        <w:jc w:val="center"/>
      </w:pPr>
      <w:r w:rsidRPr="001F2DBD">
        <w:rPr>
          <w:noProof/>
        </w:rPr>
        <w:drawing>
          <wp:inline distT="0" distB="0" distL="0" distR="0" wp14:anchorId="7FBF21BF" wp14:editId="00F11FEE">
            <wp:extent cx="5410753" cy="38007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2049" cy="3808658"/>
                    </a:xfrm>
                    <a:prstGeom prst="rect">
                      <a:avLst/>
                    </a:prstGeom>
                  </pic:spPr>
                </pic:pic>
              </a:graphicData>
            </a:graphic>
          </wp:inline>
        </w:drawing>
      </w:r>
    </w:p>
    <w:p w14:paraId="514B2649" w14:textId="0D22BF78" w:rsidR="00F4347D" w:rsidRPr="001F2DBD" w:rsidRDefault="00F4347D" w:rsidP="00360172">
      <w:pPr>
        <w:pStyle w:val="Caption"/>
        <w:spacing w:after="0"/>
        <w:jc w:val="center"/>
      </w:pPr>
      <w:bookmarkStart w:id="15" w:name="_Toc14701296"/>
      <w:r w:rsidRPr="001F2DBD">
        <w:t xml:space="preserve">Figure </w:t>
      </w:r>
      <w:fldSimple w:instr=" SEQ Figure \* ARABIC ">
        <w:r w:rsidR="00ED1F3F">
          <w:rPr>
            <w:noProof/>
          </w:rPr>
          <w:t>4</w:t>
        </w:r>
      </w:fldSimple>
      <w:r w:rsidRPr="001F2DBD">
        <w:t>: Directivité constante vs σ et τ</w:t>
      </w:r>
      <w:bookmarkEnd w:id="15"/>
    </w:p>
    <w:p w14:paraId="14323E2D" w14:textId="65FF7AFB" w:rsidR="00F4347D" w:rsidRPr="00243975" w:rsidRDefault="00360172" w:rsidP="00360172">
      <w:pPr>
        <w:pStyle w:val="Caption"/>
        <w:spacing w:after="0"/>
        <w:jc w:val="center"/>
        <w:rPr>
          <w:lang w:val="en-US"/>
        </w:rPr>
      </w:pPr>
      <w:r w:rsidRPr="009A5A2A">
        <w:t xml:space="preserve">                           </w:t>
      </w:r>
      <w:r w:rsidR="00E44508" w:rsidRPr="00243975">
        <w:rPr>
          <w:lang w:val="en-US"/>
        </w:rPr>
        <w:t>Source:</w:t>
      </w:r>
      <w:r w:rsidR="00F4347D" w:rsidRPr="00243975">
        <w:rPr>
          <w:lang w:val="en-US"/>
        </w:rPr>
        <w:t xml:space="preserve"> journal of microwave engineering &amp; technologies</w:t>
      </w:r>
    </w:p>
    <w:p w14:paraId="4424225D" w14:textId="7659283E" w:rsidR="00FD7AD1" w:rsidRPr="00FD06E7" w:rsidRDefault="00F4347D" w:rsidP="00360172">
      <w:pPr>
        <w:pStyle w:val="Caption"/>
        <w:spacing w:after="0"/>
        <w:jc w:val="center"/>
      </w:pPr>
      <w:r w:rsidRPr="00FD06E7">
        <w:t>ISSN: 2349-9001</w:t>
      </w:r>
      <w:r w:rsidR="00EF41DB" w:rsidRPr="00FD06E7">
        <w:t xml:space="preserve"> © STM Journals 2017</w:t>
      </w:r>
    </w:p>
    <w:p w14:paraId="176A7212" w14:textId="60B8EC4F" w:rsidR="003827F7" w:rsidRPr="00FD06E7" w:rsidRDefault="003827F7" w:rsidP="003827F7"/>
    <w:p w14:paraId="314E7A54" w14:textId="77777777" w:rsidR="00E44508" w:rsidRPr="00FD06E7" w:rsidRDefault="00E44508" w:rsidP="003827F7"/>
    <w:p w14:paraId="4D0DA9F4" w14:textId="0EC358D5" w:rsidR="00036B28" w:rsidRPr="001F2DBD" w:rsidRDefault="00DB5DB3" w:rsidP="00B74313">
      <w:r w:rsidRPr="001F2DBD">
        <w:t xml:space="preserve">Pour </w:t>
      </w:r>
      <w:r w:rsidR="00036B28" w:rsidRPr="001F2DBD">
        <w:t>l’</w:t>
      </w:r>
      <w:r w:rsidRPr="001F2DBD">
        <w:t xml:space="preserve">antenne </w:t>
      </w:r>
      <w:r w:rsidR="00036B28" w:rsidRPr="001F2DBD">
        <w:t xml:space="preserve">à concevoir, </w:t>
      </w:r>
      <w:r w:rsidRPr="001F2DBD">
        <w:t xml:space="preserve">la valeur de τ a été définie à </w:t>
      </w:r>
      <w:r w:rsidR="00036B28" w:rsidRPr="001F2DBD">
        <w:t>0.8 et celle de σ à 0.095.</w:t>
      </w:r>
    </w:p>
    <w:p w14:paraId="554E4859" w14:textId="77777777" w:rsidR="00036B28" w:rsidRPr="001F2DBD" w:rsidRDefault="00036B28" w:rsidP="00B74313"/>
    <w:p w14:paraId="494E7163" w14:textId="672F7426" w:rsidR="00F133A8" w:rsidRPr="001F2DBD" w:rsidRDefault="00036B28" w:rsidP="00B74313">
      <w:r w:rsidRPr="001F2DBD">
        <w:t>Ces valeurs pourront être modifiées si les résultats des simulations ne correspondent pas aux résultats attendus.</w:t>
      </w:r>
    </w:p>
    <w:p w14:paraId="6B8AA36C" w14:textId="19AA1D54" w:rsidR="00A8164F" w:rsidRPr="001F2DBD" w:rsidRDefault="00A8164F" w:rsidP="00B74313">
      <w:pPr>
        <w:rPr>
          <w:noProof/>
        </w:rPr>
      </w:pPr>
    </w:p>
    <w:p w14:paraId="21F7829F" w14:textId="530DB311" w:rsidR="00A8164F" w:rsidRPr="001F2DBD" w:rsidRDefault="00FD7AD1" w:rsidP="00B74313">
      <w:pPr>
        <w:rPr>
          <w:noProof/>
        </w:rPr>
      </w:pPr>
      <w:r w:rsidRPr="001F2DBD">
        <w:rPr>
          <w:noProof/>
        </w:rPr>
        <w:t>Il faut aussi définir une fréquence</w:t>
      </w:r>
      <w:r w:rsidR="006D4BD1" w:rsidRPr="001F2DBD">
        <w:rPr>
          <w:noProof/>
        </w:rPr>
        <w:t xml:space="preserve"> assez</w:t>
      </w:r>
      <w:r w:rsidRPr="001F2DBD">
        <w:rPr>
          <w:noProof/>
        </w:rPr>
        <w:t xml:space="preserve"> </w:t>
      </w:r>
      <w:r w:rsidR="006D4BD1" w:rsidRPr="001F2DBD">
        <w:rPr>
          <w:noProof/>
        </w:rPr>
        <w:t xml:space="preserve">basse pour que </w:t>
      </w:r>
      <w:r w:rsidR="003B5740" w:rsidRPr="001F2DBD">
        <w:rPr>
          <w:noProof/>
        </w:rPr>
        <w:t xml:space="preserve">les ondes </w:t>
      </w:r>
      <w:r w:rsidR="006D4BD1" w:rsidRPr="001F2DBD">
        <w:rPr>
          <w:noProof/>
        </w:rPr>
        <w:t>puissent</w:t>
      </w:r>
      <w:r w:rsidR="003B5740" w:rsidRPr="001F2DBD">
        <w:rPr>
          <w:noProof/>
        </w:rPr>
        <w:t xml:space="preserve"> traverser une couche de neige </w:t>
      </w:r>
      <w:r w:rsidR="006D4BD1" w:rsidRPr="001F2DBD">
        <w:rPr>
          <w:noProof/>
        </w:rPr>
        <w:t xml:space="preserve">poudreuse et aussi assez haute pour que l’antenne puisse fonctionner avec le moins de pertes possibles. </w:t>
      </w:r>
    </w:p>
    <w:p w14:paraId="48D163FC" w14:textId="7792340A" w:rsidR="00A8164F" w:rsidRPr="001F2DBD" w:rsidRDefault="00A8164F" w:rsidP="00B74313">
      <w:pPr>
        <w:rPr>
          <w:noProof/>
        </w:rPr>
      </w:pPr>
    </w:p>
    <w:p w14:paraId="3EE360D7" w14:textId="2428D196" w:rsidR="00A11C0D" w:rsidRPr="001F2DBD" w:rsidRDefault="00A11C0D" w:rsidP="00B74313">
      <w:pPr>
        <w:rPr>
          <w:noProof/>
        </w:rPr>
      </w:pPr>
      <w:r w:rsidRPr="001F2DBD">
        <w:rPr>
          <w:noProof/>
        </w:rPr>
        <w:t>La fréquence choisie est 434MHz, qui est aussi la fréquence à laquelle les sensorsBalls émettent. Il reste toutefois a vérifier la réele efficacité de cette frequence directement sur le terrain.</w:t>
      </w:r>
    </w:p>
    <w:p w14:paraId="4CFD3498" w14:textId="165B1BEF" w:rsidR="00767BE2" w:rsidRPr="001F2DBD" w:rsidRDefault="00767BE2" w:rsidP="00B74313">
      <w:pPr>
        <w:rPr>
          <w:noProof/>
        </w:rPr>
      </w:pPr>
    </w:p>
    <w:p w14:paraId="404B58B2" w14:textId="35A6C370" w:rsidR="003827F7" w:rsidRDefault="00767BE2" w:rsidP="00B74313">
      <w:pPr>
        <w:rPr>
          <w:noProof/>
        </w:rPr>
      </w:pPr>
      <w:r w:rsidRPr="001F2DBD">
        <w:rPr>
          <w:noProof/>
        </w:rPr>
        <w:t xml:space="preserve">La Bande passante B </w:t>
      </w:r>
      <w:r w:rsidR="00A934EF" w:rsidRPr="001F2DBD">
        <w:rPr>
          <w:noProof/>
        </w:rPr>
        <w:t>à été definie à ~</w:t>
      </w:r>
      <w:r w:rsidRPr="001F2DBD">
        <w:rPr>
          <w:noProof/>
        </w:rPr>
        <w:t>30MHz.</w:t>
      </w:r>
    </w:p>
    <w:p w14:paraId="20B0B1EE" w14:textId="260761E6" w:rsidR="00767BE2" w:rsidRPr="001F2DBD" w:rsidRDefault="003827F7" w:rsidP="003827F7">
      <w:pPr>
        <w:jc w:val="left"/>
        <w:rPr>
          <w:noProof/>
        </w:rPr>
      </w:pPr>
      <w:r>
        <w:rPr>
          <w:noProof/>
        </w:rPr>
        <w:br w:type="page"/>
      </w:r>
    </w:p>
    <w:p w14:paraId="6DE3A072" w14:textId="3FF0AFEA" w:rsidR="000B330A" w:rsidRPr="001F2DBD" w:rsidRDefault="000B330A" w:rsidP="00B74313">
      <w:pPr>
        <w:rPr>
          <w:noProof/>
        </w:rPr>
      </w:pPr>
    </w:p>
    <w:p w14:paraId="59FDAD12" w14:textId="6B36FE6B" w:rsidR="00CC2CA6" w:rsidRDefault="00EF41DB" w:rsidP="00AF5DA8">
      <w:pPr>
        <w:rPr>
          <w:noProof/>
        </w:rPr>
      </w:pPr>
      <w:r w:rsidRPr="001F2DBD">
        <w:rPr>
          <w:noProof/>
        </w:rPr>
        <w:t xml:space="preserve">Maintenant que </w:t>
      </w:r>
      <w:r w:rsidR="00767BE2" w:rsidRPr="001F2DBD">
        <w:rPr>
          <w:noProof/>
        </w:rPr>
        <w:t xml:space="preserve">σ, </w:t>
      </w:r>
      <w:r w:rsidRPr="001F2DBD">
        <w:rPr>
          <w:noProof/>
        </w:rPr>
        <w:t>τ</w:t>
      </w:r>
      <w:r w:rsidR="00767BE2" w:rsidRPr="001F2DBD">
        <w:rPr>
          <w:noProof/>
        </w:rPr>
        <w:t>, B</w:t>
      </w:r>
      <w:r w:rsidRPr="001F2DBD">
        <w:rPr>
          <w:noProof/>
        </w:rPr>
        <w:t xml:space="preserve"> </w:t>
      </w:r>
      <w:r w:rsidR="00767BE2" w:rsidRPr="001F2DBD">
        <w:rPr>
          <w:noProof/>
        </w:rPr>
        <w:t>et</w:t>
      </w:r>
      <w:r w:rsidR="00A11C0D" w:rsidRPr="001F2DBD">
        <w:rPr>
          <w:noProof/>
        </w:rPr>
        <w:t xml:space="preserve"> F </w:t>
      </w:r>
      <w:r w:rsidRPr="001F2DBD">
        <w:rPr>
          <w:noProof/>
        </w:rPr>
        <w:t>sont définis, il est possible de calculer</w:t>
      </w:r>
      <w:r w:rsidR="00C45AA4" w:rsidRPr="001F2DBD">
        <w:rPr>
          <w:noProof/>
        </w:rPr>
        <w:t xml:space="preserve"> grâce à la procédure de design donné par L. B. Cebik</w:t>
      </w:r>
      <w:r w:rsidR="00661F11" w:rsidRPr="001F2DBD">
        <w:rPr>
          <w:noProof/>
        </w:rPr>
        <w:t>.</w:t>
      </w:r>
    </w:p>
    <w:p w14:paraId="37CB4256" w14:textId="1589A8F1" w:rsidR="00F10FED" w:rsidRDefault="00F10FED" w:rsidP="00AF5DA8">
      <w:pPr>
        <w:rPr>
          <w:noProof/>
        </w:rPr>
      </w:pPr>
    </w:p>
    <w:p w14:paraId="5D22EFA7" w14:textId="77777777" w:rsidR="00F10FED" w:rsidRPr="001F2DBD" w:rsidRDefault="00F10FED" w:rsidP="00AF5DA8">
      <w:pPr>
        <w:rPr>
          <w:noProof/>
        </w:rPr>
      </w:pPr>
    </w:p>
    <w:p w14:paraId="1CA649F4" w14:textId="77777777" w:rsidR="005C77F4" w:rsidRPr="001F2DBD" w:rsidRDefault="005C77F4" w:rsidP="00AF5DA8">
      <w:pPr>
        <w:rPr>
          <w:noProof/>
        </w:rPr>
      </w:pPr>
    </w:p>
    <w:p w14:paraId="134E55B1" w14:textId="74E19881" w:rsidR="00CC2CA6" w:rsidRPr="00422096" w:rsidRDefault="00CC2CA6" w:rsidP="00422096">
      <w:pPr>
        <w:pStyle w:val="Caption"/>
      </w:pPr>
      <w:r w:rsidRPr="00422096">
        <w:tab/>
      </w:r>
      <m:oMath>
        <m:r>
          <w:rPr>
            <w:rFonts w:ascii="Cambria Math" w:hAnsi="Cambria Math"/>
          </w:rPr>
          <m:t xml:space="preserve"> </m:t>
        </m:r>
        <w:bookmarkStart w:id="16" w:name="_Ref13127307"/>
        <m:func>
          <m:funcPr>
            <m:ctrlPr>
              <w:rPr>
                <w:rFonts w:ascii="Cambria Math" w:hAnsi="Cambria Math"/>
              </w:rPr>
            </m:ctrlPr>
          </m:funcPr>
          <m:fName>
            <m:r>
              <w:rPr>
                <w:rFonts w:ascii="Cambria Math" w:hAnsi="Cambria Math"/>
              </w:rPr>
              <m:t>cot</m:t>
            </m:r>
          </m:fName>
          <m:e>
            <m:r>
              <w:rPr>
                <w:rFonts w:ascii="Cambria Math" w:hAnsi="Cambria Math"/>
              </w:rPr>
              <m:t xml:space="preserve">α= </m:t>
            </m:r>
            <m:box>
              <m:boxPr>
                <m:ctrlPr>
                  <w:rPr>
                    <w:rFonts w:ascii="Cambria Math" w:hAnsi="Cambria Math"/>
                  </w:rPr>
                </m:ctrlPr>
              </m:boxPr>
              <m:e>
                <m:argPr>
                  <m:argSz m:val="-1"/>
                </m:argPr>
                <m:f>
                  <m:fPr>
                    <m:ctrlPr>
                      <w:rPr>
                        <w:rFonts w:ascii="Cambria Math" w:hAnsi="Cambria Math"/>
                      </w:rPr>
                    </m:ctrlPr>
                  </m:fPr>
                  <m:num>
                    <m:r>
                      <w:rPr>
                        <w:rFonts w:ascii="Cambria Math" w:hAnsi="Cambria Math"/>
                      </w:rPr>
                      <m:t>4σ</m:t>
                    </m:r>
                  </m:num>
                  <m:den>
                    <m:r>
                      <w:rPr>
                        <w:rFonts w:ascii="Cambria Math" w:hAnsi="Cambria Math"/>
                      </w:rPr>
                      <m:t>1- τ</m:t>
                    </m:r>
                  </m:den>
                </m:f>
              </m:e>
            </m:box>
            <m:r>
              <w:rPr>
                <w:rFonts w:ascii="Cambria Math" w:hAnsi="Cambria Math"/>
              </w:rPr>
              <m:t xml:space="preserve"> </m:t>
            </m:r>
          </m:e>
        </m:func>
      </m:oMath>
      <w:r w:rsidRPr="00422096">
        <w:t xml:space="preserve"> </w:t>
      </w:r>
      <w:r w:rsidRPr="00422096">
        <w:tab/>
        <w:t xml:space="preserve">( </w:t>
      </w:r>
      <w:fldSimple w:instr=" SEQ ( \* ARABIC ">
        <w:r w:rsidR="003E3CC1">
          <w:rPr>
            <w:noProof/>
          </w:rPr>
          <w:t>1</w:t>
        </w:r>
      </w:fldSimple>
      <w:r w:rsidRPr="00422096">
        <w:t xml:space="preserve"> )</w:t>
      </w:r>
      <w:bookmarkEnd w:id="16"/>
    </w:p>
    <w:p w14:paraId="3F3A203F" w14:textId="6E1BEC76" w:rsidR="00CC2CA6" w:rsidRPr="001F2DBD" w:rsidRDefault="00CC2CA6" w:rsidP="00422096">
      <w:pPr>
        <w:pStyle w:val="Caption"/>
      </w:pPr>
      <w:r w:rsidRPr="001F2DBD">
        <w:tab/>
      </w:r>
      <m:oMath>
        <m:r>
          <w:rPr>
            <w:rFonts w:ascii="Cambria Math" w:hAnsi="Cambria Math"/>
          </w:rPr>
          <m:t xml:space="preserve"> </m:t>
        </m:r>
        <w:bookmarkStart w:id="17" w:name="_Ref13127345"/>
        <m:r>
          <w:rPr>
            <w:rFonts w:ascii="Cambria Math" w:hAnsi="Cambria Math"/>
          </w:rPr>
          <m:t>Bar=1.1+7.7</m:t>
        </m:r>
        <m:sSup>
          <m:sSupPr>
            <m:ctrlPr>
              <w:rPr>
                <w:rFonts w:ascii="Cambria Math" w:hAnsi="Cambria Math"/>
              </w:rPr>
            </m:ctrlPr>
          </m:sSupPr>
          <m:e>
            <m:r>
              <w:rPr>
                <w:rFonts w:ascii="Cambria Math" w:hAnsi="Cambria Math"/>
              </w:rPr>
              <m:t>(1-τ)</m:t>
            </m:r>
          </m:e>
          <m:sup>
            <m:r>
              <w:rPr>
                <w:rFonts w:ascii="Cambria Math" w:hAnsi="Cambria Math"/>
              </w:rPr>
              <m:t>2</m:t>
            </m:r>
          </m:sup>
        </m:sSup>
        <m:func>
          <m:funcPr>
            <m:ctrlPr>
              <w:rPr>
                <w:rFonts w:ascii="Cambria Math" w:hAnsi="Cambria Math"/>
              </w:rPr>
            </m:ctrlPr>
          </m:funcPr>
          <m:fName>
            <m:r>
              <w:rPr>
                <w:rFonts w:ascii="Cambria Math" w:hAnsi="Cambria Math"/>
              </w:rPr>
              <m:t>cot</m:t>
            </m:r>
          </m:fName>
          <m:e>
            <m:r>
              <w:rPr>
                <w:rFonts w:ascii="Cambria Math" w:hAnsi="Cambria Math"/>
              </w:rPr>
              <m:t>α</m:t>
            </m:r>
          </m:e>
        </m:func>
      </m:oMath>
      <w:r w:rsidRPr="001F2DBD">
        <w:t xml:space="preserve"> </w:t>
      </w:r>
      <w:r w:rsidRPr="001F2DBD">
        <w:tab/>
        <w:t xml:space="preserve">( </w:t>
      </w:r>
      <w:fldSimple w:instr=" SEQ ( \* ARABIC ">
        <w:r w:rsidR="003E3CC1">
          <w:rPr>
            <w:noProof/>
          </w:rPr>
          <w:t>2</w:t>
        </w:r>
      </w:fldSimple>
      <w:r w:rsidRPr="001F2DBD">
        <w:t xml:space="preserve"> )</w:t>
      </w:r>
      <w:bookmarkEnd w:id="17"/>
    </w:p>
    <w:p w14:paraId="33F3EC86" w14:textId="3A45B2B2" w:rsidR="00CC2CA6" w:rsidRPr="001F2DBD" w:rsidRDefault="00CC2CA6" w:rsidP="00422096">
      <w:pPr>
        <w:pStyle w:val="Caption"/>
      </w:pPr>
      <w:r w:rsidRPr="001F2DBD">
        <w:tab/>
      </w:r>
      <m:oMath>
        <m:r>
          <w:rPr>
            <w:rFonts w:ascii="Cambria Math" w:hAnsi="Cambria Math"/>
          </w:rPr>
          <m:t xml:space="preserve"> </m:t>
        </m:r>
        <w:bookmarkStart w:id="18" w:name="_Ref13127376"/>
        <m:r>
          <w:rPr>
            <w:rFonts w:ascii="Cambria Math" w:hAnsi="Cambria Math"/>
          </w:rPr>
          <m:t>BS=B⋅Bar</m:t>
        </m:r>
      </m:oMath>
      <w:r w:rsidRPr="001F2DBD">
        <w:tab/>
        <w:t xml:space="preserve">( </w:t>
      </w:r>
      <w:fldSimple w:instr=" SEQ ( \* ARABIC ">
        <w:r w:rsidR="003E3CC1">
          <w:rPr>
            <w:noProof/>
          </w:rPr>
          <w:t>3</w:t>
        </w:r>
      </w:fldSimple>
      <w:r w:rsidRPr="001F2DBD">
        <w:t xml:space="preserve"> )</w:t>
      </w:r>
      <w:bookmarkEnd w:id="18"/>
    </w:p>
    <w:p w14:paraId="7919BD2D" w14:textId="13F0DEA8" w:rsidR="00FD7AD1" w:rsidRPr="001F2DBD" w:rsidRDefault="00CC2CA6" w:rsidP="00422096">
      <w:pPr>
        <w:pStyle w:val="Caption"/>
      </w:pPr>
      <w:r w:rsidRPr="001F2DBD">
        <w:rPr>
          <w:noProof/>
        </w:rPr>
        <w:tab/>
      </w:r>
      <w:bookmarkStart w:id="19" w:name="_Ref13127397"/>
      <m:oMath>
        <m:r>
          <w:rPr>
            <w:rFonts w:ascii="Cambria Math" w:hAnsi="Cambria Math" w:cs="Cambria Math"/>
          </w:rPr>
          <m:t>N=</m:t>
        </m:r>
        <m:f>
          <m:fPr>
            <m:ctrlPr>
              <w:rPr>
                <w:rFonts w:ascii="Cambria Math" w:hAnsi="Cambria Math" w:cs="Cambria Math"/>
              </w:rPr>
            </m:ctrlPr>
          </m:fPr>
          <m:num>
            <m:r>
              <w:rPr>
                <w:rFonts w:ascii="Cambria Math" w:hAnsi="Cambria Math" w:cs="Cambria Math"/>
              </w:rPr>
              <m:t>ln⁡(Bs)</m:t>
            </m:r>
          </m:num>
          <m:den>
            <m:r>
              <w:rPr>
                <w:rFonts w:ascii="Cambria Math" w:hAnsi="Cambria Math" w:cs="Cambria Math"/>
              </w:rPr>
              <m:t>ln⁡(</m:t>
            </m:r>
            <m:f>
              <m:fPr>
                <m:ctrlPr>
                  <w:rPr>
                    <w:rFonts w:ascii="Cambria Math" w:hAnsi="Cambria Math" w:cs="Cambria Math"/>
                  </w:rPr>
                </m:ctrlPr>
              </m:fPr>
              <m:num>
                <m:r>
                  <w:rPr>
                    <w:rFonts w:ascii="Cambria Math" w:hAnsi="Cambria Math" w:cs="Cambria Math"/>
                  </w:rPr>
                  <m:t>1</m:t>
                </m:r>
              </m:num>
              <m:den>
                <m:r>
                  <w:rPr>
                    <w:rFonts w:ascii="Cambria Math" w:hAnsi="Cambria Math"/>
                    <w:noProof/>
                  </w:rPr>
                  <m:t>τ</m:t>
                </m:r>
              </m:den>
            </m:f>
            <m:r>
              <w:rPr>
                <w:rFonts w:ascii="Cambria Math" w:hAnsi="Cambria Math" w:cs="Cambria Math"/>
              </w:rPr>
              <m:t>)</m:t>
            </m:r>
          </m:den>
        </m:f>
      </m:oMath>
      <w:r w:rsidRPr="001F2DBD">
        <w:tab/>
        <w:t xml:space="preserve">( </w:t>
      </w:r>
      <w:fldSimple w:instr=" SEQ ( \* ARABIC ">
        <w:r w:rsidR="003E3CC1">
          <w:rPr>
            <w:noProof/>
          </w:rPr>
          <w:t>4</w:t>
        </w:r>
      </w:fldSimple>
      <w:r w:rsidRPr="001F2DBD">
        <w:t xml:space="preserve"> )</w:t>
      </w:r>
      <w:bookmarkEnd w:id="19"/>
    </w:p>
    <w:p w14:paraId="0E83D53F" w14:textId="009DB2B0" w:rsidR="00A34509" w:rsidRPr="001F2DBD" w:rsidRDefault="00166F79" w:rsidP="00422096">
      <w:pPr>
        <w:pStyle w:val="Caption"/>
        <w:rPr>
          <w:noProof/>
        </w:rPr>
      </w:pPr>
      <w:r w:rsidRPr="001F2DBD">
        <w:rPr>
          <w:noProof/>
          <w:color w:val="auto"/>
        </w:rPr>
        <w:tab/>
      </w:r>
      <w:bookmarkStart w:id="20" w:name="_Ref13127421"/>
      <m:oMath>
        <m:sSub>
          <m:sSubPr>
            <m:ctrlPr>
              <w:rPr>
                <w:rFonts w:ascii="Cambria Math" w:hAnsi="Cambria Math"/>
                <w:noProof/>
                <w:color w:val="auto"/>
              </w:rPr>
            </m:ctrlPr>
          </m:sSubPr>
          <m:e>
            <m:r>
              <w:rPr>
                <w:rFonts w:ascii="Cambria Math" w:hAnsi="Cambria Math"/>
                <w:noProof/>
              </w:rPr>
              <m:t>F</m:t>
            </m:r>
          </m:e>
          <m:sub>
            <m:r>
              <w:rPr>
                <w:rFonts w:ascii="Cambria Math" w:hAnsi="Cambria Math"/>
                <w:noProof/>
              </w:rPr>
              <m:t>l</m:t>
            </m:r>
          </m:sub>
        </m:sSub>
        <m:r>
          <w:rPr>
            <w:rFonts w:ascii="Cambria Math" w:hAnsi="Cambria Math"/>
            <w:noProof/>
          </w:rPr>
          <m:t xml:space="preserve">=F- </m:t>
        </m:r>
        <m:f>
          <m:fPr>
            <m:ctrlPr>
              <w:rPr>
                <w:rFonts w:ascii="Cambria Math" w:hAnsi="Cambria Math"/>
                <w:noProof/>
                <w:color w:val="auto"/>
              </w:rPr>
            </m:ctrlPr>
          </m:fPr>
          <m:num>
            <m:r>
              <w:rPr>
                <w:rFonts w:ascii="Cambria Math" w:hAnsi="Cambria Math"/>
                <w:noProof/>
              </w:rPr>
              <m:t>B</m:t>
            </m:r>
          </m:num>
          <m:den>
            <m:r>
              <w:rPr>
                <w:rFonts w:ascii="Cambria Math" w:hAnsi="Cambria Math"/>
                <w:noProof/>
              </w:rPr>
              <m:t>2</m:t>
            </m:r>
          </m:den>
        </m:f>
        <m:r>
          <w:rPr>
            <w:rFonts w:ascii="Cambria Math" w:hAnsi="Cambria Math"/>
            <w:noProof/>
            <w:color w:val="auto"/>
          </w:rPr>
          <m:t xml:space="preserve"> </m:t>
        </m:r>
      </m:oMath>
      <w:r w:rsidRPr="001F2DBD">
        <w:rPr>
          <w:color w:val="auto"/>
        </w:rPr>
        <w:tab/>
      </w:r>
      <w:r w:rsidR="002A79A9" w:rsidRPr="001F2DBD">
        <w:t xml:space="preserve">( </w:t>
      </w:r>
      <w:fldSimple w:instr=" SEQ ( \* ARABIC ">
        <w:r w:rsidR="003E3CC1">
          <w:rPr>
            <w:noProof/>
          </w:rPr>
          <w:t>5</w:t>
        </w:r>
      </w:fldSimple>
      <w:r w:rsidR="002A79A9" w:rsidRPr="001F2DBD">
        <w:t xml:space="preserve"> )</w:t>
      </w:r>
      <w:bookmarkEnd w:id="20"/>
    </w:p>
    <w:p w14:paraId="4F838E42" w14:textId="2C4FD4AD" w:rsidR="00166F79" w:rsidRPr="001F2DBD" w:rsidRDefault="00166F79" w:rsidP="00422096">
      <w:pPr>
        <w:pStyle w:val="Caption"/>
        <w:rPr>
          <w:noProof/>
        </w:rPr>
      </w:pPr>
      <w:r w:rsidRPr="001F2DBD">
        <w:rPr>
          <w:noProof/>
          <w:color w:val="auto"/>
        </w:rPr>
        <w:tab/>
      </w:r>
      <w:bookmarkStart w:id="21" w:name="_Ref13127443"/>
      <m:oMath>
        <m:sSub>
          <m:sSubPr>
            <m:ctrlPr>
              <w:rPr>
                <w:rFonts w:ascii="Cambria Math" w:hAnsi="Cambria Math"/>
                <w:noProof/>
                <w:color w:val="auto"/>
              </w:rPr>
            </m:ctrlPr>
          </m:sSubPr>
          <m:e>
            <m:r>
              <w:rPr>
                <w:rFonts w:ascii="Cambria Math" w:hAnsi="Cambria Math"/>
                <w:noProof/>
              </w:rPr>
              <m:t>l</m:t>
            </m:r>
          </m:e>
          <m:sub>
            <m:r>
              <w:rPr>
                <w:rFonts w:ascii="Cambria Math" w:hAnsi="Cambria Math"/>
                <w:noProof/>
              </w:rPr>
              <m:t>0</m:t>
            </m:r>
          </m:sub>
        </m:sSub>
        <m:r>
          <w:rPr>
            <w:rFonts w:ascii="Cambria Math" w:hAnsi="Cambria Math"/>
            <w:noProof/>
          </w:rPr>
          <m:t xml:space="preserve">= </m:t>
        </m:r>
        <m:f>
          <m:fPr>
            <m:ctrlPr>
              <w:rPr>
                <w:rFonts w:ascii="Cambria Math" w:hAnsi="Cambria Math"/>
                <w:noProof/>
                <w:color w:val="auto"/>
              </w:rPr>
            </m:ctrlPr>
          </m:fPr>
          <m:num>
            <m:sSub>
              <m:sSubPr>
                <m:ctrlPr>
                  <w:rPr>
                    <w:rFonts w:ascii="Cambria Math" w:hAnsi="Cambria Math" w:cs="Cambria Math"/>
                    <w:noProof/>
                    <w:color w:val="auto"/>
                  </w:rPr>
                </m:ctrlPr>
              </m:sSubPr>
              <m:e>
                <m:r>
                  <w:rPr>
                    <w:rFonts w:ascii="Cambria Math" w:hAnsi="Cambria Math" w:cs="Cambria Math"/>
                    <w:noProof/>
                  </w:rPr>
                  <m:t>λ</m:t>
                </m:r>
              </m:e>
              <m:sub>
                <m:r>
                  <w:rPr>
                    <w:rFonts w:ascii="Cambria Math" w:hAnsi="Cambria Math" w:cs="Cambria Math"/>
                    <w:noProof/>
                  </w:rPr>
                  <m:t>l</m:t>
                </m:r>
              </m:sub>
            </m:sSub>
          </m:num>
          <m:den>
            <m:r>
              <w:rPr>
                <w:rFonts w:ascii="Cambria Math" w:hAnsi="Cambria Math"/>
                <w:noProof/>
              </w:rPr>
              <m:t>2</m:t>
            </m:r>
          </m:den>
        </m:f>
        <m:r>
          <w:rPr>
            <w:rFonts w:ascii="Cambria Math" w:hAnsi="Cambria Math"/>
            <w:noProof/>
          </w:rPr>
          <m:t xml:space="preserve">= </m:t>
        </m:r>
        <m:f>
          <m:fPr>
            <m:ctrlPr>
              <w:rPr>
                <w:rFonts w:ascii="Cambria Math" w:hAnsi="Cambria Math"/>
                <w:noProof/>
                <w:color w:val="auto"/>
              </w:rPr>
            </m:ctrlPr>
          </m:fPr>
          <m:num>
            <m:r>
              <w:rPr>
                <w:rFonts w:ascii="Cambria Math" w:hAnsi="Cambria Math"/>
                <w:noProof/>
              </w:rPr>
              <m:t>c</m:t>
            </m:r>
          </m:num>
          <m:den>
            <m:r>
              <w:rPr>
                <w:rFonts w:ascii="Cambria Math" w:hAnsi="Cambria Math"/>
                <w:noProof/>
              </w:rPr>
              <m:t>2</m:t>
            </m:r>
            <m:sSub>
              <m:sSubPr>
                <m:ctrlPr>
                  <w:rPr>
                    <w:rFonts w:ascii="Cambria Math" w:hAnsi="Cambria Math"/>
                    <w:noProof/>
                    <w:color w:val="auto"/>
                  </w:rPr>
                </m:ctrlPr>
              </m:sSubPr>
              <m:e>
                <m:r>
                  <w:rPr>
                    <w:rFonts w:ascii="Cambria Math" w:hAnsi="Cambria Math"/>
                    <w:noProof/>
                  </w:rPr>
                  <m:t>f</m:t>
                </m:r>
              </m:e>
              <m:sub>
                <m:r>
                  <w:rPr>
                    <w:rFonts w:ascii="Cambria Math" w:hAnsi="Cambria Math"/>
                    <w:noProof/>
                  </w:rPr>
                  <m:t>l</m:t>
                </m:r>
              </m:sub>
            </m:sSub>
          </m:den>
        </m:f>
      </m:oMath>
      <w:r w:rsidRPr="001F2DBD">
        <w:rPr>
          <w:noProof/>
          <w:color w:val="auto"/>
        </w:rPr>
        <w:tab/>
      </w:r>
      <w:r w:rsidRPr="001F2DBD">
        <w:t xml:space="preserve">( </w:t>
      </w:r>
      <w:fldSimple w:instr=" SEQ ( \* ARABIC ">
        <w:r w:rsidR="003E3CC1">
          <w:rPr>
            <w:noProof/>
          </w:rPr>
          <w:t>6</w:t>
        </w:r>
      </w:fldSimple>
      <w:r w:rsidRPr="001F2DBD">
        <w:t xml:space="preserve"> )</w:t>
      </w:r>
      <w:bookmarkEnd w:id="21"/>
    </w:p>
    <w:p w14:paraId="0263660D" w14:textId="5A58508A" w:rsidR="00BA5821" w:rsidRPr="001F2DBD" w:rsidRDefault="00A34509" w:rsidP="00422096">
      <w:pPr>
        <w:pStyle w:val="Caption"/>
      </w:pPr>
      <w:r w:rsidRPr="001F2DBD">
        <w:rPr>
          <w:noProof/>
        </w:rPr>
        <w:tab/>
      </w:r>
      <w:bookmarkStart w:id="22" w:name="_Ref13127460"/>
      <m:oMath>
        <m:sSub>
          <m:sSubPr>
            <m:ctrlPr>
              <w:rPr>
                <w:rFonts w:ascii="Cambria Math" w:hAnsi="Cambria Math"/>
                <w:noProof/>
                <w:color w:val="auto"/>
              </w:rPr>
            </m:ctrlPr>
          </m:sSubPr>
          <m:e>
            <m:r>
              <w:rPr>
                <w:rFonts w:ascii="Cambria Math" w:hAnsi="Cambria Math"/>
                <w:noProof/>
              </w:rPr>
              <m:t>l</m:t>
            </m:r>
          </m:e>
          <m:sub>
            <m:r>
              <w:rPr>
                <w:rFonts w:ascii="Cambria Math" w:hAnsi="Cambria Math"/>
                <w:noProof/>
              </w:rPr>
              <m:t>i</m:t>
            </m:r>
          </m:sub>
        </m:sSub>
        <m:r>
          <w:rPr>
            <w:rFonts w:ascii="Cambria Math" w:hAnsi="Cambria Math"/>
            <w:noProof/>
          </w:rPr>
          <m:t>= τ</m:t>
        </m:r>
        <m:r>
          <w:rPr>
            <w:rFonts w:ascii="Cambria Math" w:hAnsi="Cambria Math"/>
          </w:rPr>
          <m:t>⋅</m:t>
        </m:r>
        <m:r>
          <w:rPr>
            <w:rFonts w:ascii="Cambria Math" w:hAnsi="Cambria Math" w:cs="Cambria Math"/>
            <w:noProof/>
          </w:rPr>
          <m:t xml:space="preserve"> </m:t>
        </m:r>
        <m:sSub>
          <m:sSubPr>
            <m:ctrlPr>
              <w:rPr>
                <w:rFonts w:ascii="Cambria Math" w:hAnsi="Cambria Math"/>
                <w:noProof/>
                <w:color w:val="auto"/>
              </w:rPr>
            </m:ctrlPr>
          </m:sSubPr>
          <m:e>
            <m:r>
              <w:rPr>
                <w:rFonts w:ascii="Cambria Math" w:hAnsi="Cambria Math"/>
                <w:noProof/>
              </w:rPr>
              <m:t>l</m:t>
            </m:r>
          </m:e>
          <m:sub>
            <m:r>
              <w:rPr>
                <w:rFonts w:ascii="Cambria Math" w:hAnsi="Cambria Math"/>
                <w:noProof/>
              </w:rPr>
              <m:t>i-1</m:t>
            </m:r>
          </m:sub>
        </m:sSub>
      </m:oMath>
      <w:r w:rsidR="00166F79" w:rsidRPr="001F2DBD">
        <w:rPr>
          <w:noProof/>
          <w:color w:val="auto"/>
        </w:rPr>
        <w:tab/>
      </w:r>
      <w:r w:rsidR="00166F79" w:rsidRPr="001F2DBD">
        <w:t xml:space="preserve">( </w:t>
      </w:r>
      <w:fldSimple w:instr=" SEQ ( \* ARABIC ">
        <w:r w:rsidR="003E3CC1">
          <w:rPr>
            <w:noProof/>
          </w:rPr>
          <w:t>7</w:t>
        </w:r>
      </w:fldSimple>
      <w:r w:rsidR="00166F79" w:rsidRPr="001F2DBD">
        <w:t xml:space="preserve"> )</w:t>
      </w:r>
      <w:bookmarkEnd w:id="22"/>
    </w:p>
    <w:p w14:paraId="39D09D4C" w14:textId="1933F360" w:rsidR="00661F11" w:rsidRPr="001F2DBD" w:rsidRDefault="00661F11" w:rsidP="00422096">
      <w:pPr>
        <w:pStyle w:val="Caption"/>
      </w:pPr>
      <w:r w:rsidRPr="001F2DBD">
        <w:rPr>
          <w:noProof/>
        </w:rPr>
        <w:tab/>
      </w:r>
      <w:bookmarkStart w:id="23" w:name="_Ref13127486"/>
      <m:oMath>
        <m:r>
          <w:rPr>
            <w:rFonts w:ascii="Cambria Math" w:hAnsi="Cambria Math" w:cs="Cambria Math"/>
          </w:rPr>
          <m:t>di,i+1=2</m:t>
        </m:r>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r>
          <w:rPr>
            <w:rFonts w:ascii="Cambria Math" w:hAnsi="Cambria Math"/>
            <w:noProof/>
          </w:rPr>
          <m:t>σ</m:t>
        </m:r>
      </m:oMath>
      <w:r w:rsidRPr="001F2DBD">
        <w:rPr>
          <w:rFonts w:ascii="Cambria Math" w:hAnsi="Cambria Math"/>
        </w:rPr>
        <w:tab/>
      </w:r>
      <w:r w:rsidRPr="001F2DBD">
        <w:t xml:space="preserve">( </w:t>
      </w:r>
      <w:fldSimple w:instr=" SEQ ( \* ARABIC ">
        <w:r w:rsidR="003E3CC1">
          <w:rPr>
            <w:noProof/>
          </w:rPr>
          <w:t>8</w:t>
        </w:r>
      </w:fldSimple>
      <w:r w:rsidRPr="001F2DBD">
        <w:t xml:space="preserve"> )</w:t>
      </w:r>
      <w:bookmarkEnd w:id="23"/>
    </w:p>
    <w:p w14:paraId="6B2B3DA4" w14:textId="2EBF5455" w:rsidR="005C77F4" w:rsidRDefault="005C77F4" w:rsidP="005C77F4">
      <w:pPr>
        <w:jc w:val="right"/>
        <w:rPr>
          <w:color w:val="44546A" w:themeColor="text2"/>
          <w:sz w:val="18"/>
          <w:szCs w:val="18"/>
          <w:lang w:val="en-US"/>
        </w:rPr>
      </w:pPr>
      <w:r w:rsidRPr="00243975">
        <w:rPr>
          <w:i/>
          <w:iCs/>
          <w:color w:val="44546A" w:themeColor="text2"/>
          <w:sz w:val="18"/>
          <w:szCs w:val="18"/>
          <w:lang w:val="en-US"/>
        </w:rPr>
        <w:t>Source: the 21st edition of </w:t>
      </w:r>
      <w:r w:rsidRPr="00243975">
        <w:rPr>
          <w:color w:val="44546A" w:themeColor="text2"/>
          <w:sz w:val="18"/>
          <w:szCs w:val="18"/>
          <w:lang w:val="en-US"/>
        </w:rPr>
        <w:t>The ARRL Antenna Handbook</w:t>
      </w:r>
    </w:p>
    <w:p w14:paraId="7D131A6A" w14:textId="6472BA15" w:rsidR="00F10FED" w:rsidRDefault="00F10FED" w:rsidP="005C77F4">
      <w:pPr>
        <w:jc w:val="right"/>
        <w:rPr>
          <w:color w:val="44546A" w:themeColor="text2"/>
          <w:sz w:val="18"/>
          <w:szCs w:val="18"/>
          <w:lang w:val="en-US"/>
        </w:rPr>
      </w:pPr>
    </w:p>
    <w:p w14:paraId="20599870" w14:textId="77777777" w:rsidR="00F10FED" w:rsidRPr="00243975" w:rsidRDefault="00F10FED" w:rsidP="005C77F4">
      <w:pPr>
        <w:jc w:val="right"/>
        <w:rPr>
          <w:color w:val="44546A" w:themeColor="text2"/>
          <w:sz w:val="18"/>
          <w:szCs w:val="18"/>
          <w:lang w:val="en-US"/>
        </w:rPr>
      </w:pPr>
    </w:p>
    <w:p w14:paraId="52F64FBE" w14:textId="77777777" w:rsidR="005C77F4" w:rsidRPr="00243975" w:rsidRDefault="005C77F4" w:rsidP="005C77F4">
      <w:pPr>
        <w:rPr>
          <w:lang w:val="en-US"/>
        </w:rPr>
      </w:pPr>
    </w:p>
    <w:p w14:paraId="60A69F14" w14:textId="2C590F68" w:rsidR="001A2281" w:rsidRPr="001F2DBD" w:rsidRDefault="001A2281" w:rsidP="001A2281">
      <w:r w:rsidRPr="001F2DBD">
        <w:t xml:space="preserve">Voici le schéma 2D permettant </w:t>
      </w:r>
      <w:r w:rsidR="00744006" w:rsidRPr="001F2DBD">
        <w:t xml:space="preserve">la construction d’une LPDA avec les différents paramètres calculés plus haut </w:t>
      </w:r>
      <w:r w:rsidRPr="001F2DBD">
        <w:t>:</w:t>
      </w:r>
    </w:p>
    <w:p w14:paraId="70852587" w14:textId="195CAE3B" w:rsidR="00EF41DB" w:rsidRDefault="00EF41DB" w:rsidP="00AF5DA8">
      <w:pPr>
        <w:rPr>
          <w:noProof/>
        </w:rPr>
      </w:pPr>
    </w:p>
    <w:p w14:paraId="1394C51C" w14:textId="56CE9E64" w:rsidR="00F10FED" w:rsidRDefault="00F10FED" w:rsidP="00AF5DA8">
      <w:pPr>
        <w:rPr>
          <w:noProof/>
        </w:rPr>
      </w:pPr>
    </w:p>
    <w:p w14:paraId="4F9F521F" w14:textId="1FB7C5AB" w:rsidR="00F10FED" w:rsidRDefault="00F10FED" w:rsidP="00AF5DA8">
      <w:pPr>
        <w:rPr>
          <w:noProof/>
        </w:rPr>
      </w:pPr>
    </w:p>
    <w:p w14:paraId="02E58F0E" w14:textId="1C3ECA05" w:rsidR="00F10FED" w:rsidRPr="001F2DBD" w:rsidRDefault="00F10FED" w:rsidP="00AF5DA8">
      <w:pPr>
        <w:rPr>
          <w:noProof/>
        </w:rPr>
      </w:pPr>
    </w:p>
    <w:p w14:paraId="1490ECBE" w14:textId="6E631A3B" w:rsidR="00EF41DB" w:rsidRPr="001F2DBD" w:rsidRDefault="0095355A" w:rsidP="00661F11">
      <w:pPr>
        <w:keepNext/>
        <w:jc w:val="center"/>
      </w:pPr>
      <w:r>
        <w:rPr>
          <w:noProof/>
        </w:rPr>
        <w:pict w14:anchorId="517C84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55pt;height:209.95pt">
            <v:imagedata r:id="rId17" o:title="lpda"/>
          </v:shape>
        </w:pict>
      </w:r>
    </w:p>
    <w:p w14:paraId="573FB238" w14:textId="07D5CCF6" w:rsidR="00EF41DB" w:rsidRPr="001F2DBD" w:rsidRDefault="00EF41DB" w:rsidP="00360172">
      <w:pPr>
        <w:pStyle w:val="Caption"/>
        <w:spacing w:after="0"/>
        <w:ind w:left="720"/>
        <w:jc w:val="center"/>
      </w:pPr>
      <w:bookmarkStart w:id="24" w:name="_Toc14701297"/>
      <w:r w:rsidRPr="001F2DBD">
        <w:t xml:space="preserve">Figure </w:t>
      </w:r>
      <w:fldSimple w:instr=" SEQ Figure \* ARABIC ">
        <w:r w:rsidR="00ED1F3F">
          <w:rPr>
            <w:noProof/>
          </w:rPr>
          <w:t>5</w:t>
        </w:r>
      </w:fldSimple>
      <w:r w:rsidRPr="001F2DBD">
        <w:t>: représentation d'un LPDA</w:t>
      </w:r>
      <w:bookmarkEnd w:id="24"/>
    </w:p>
    <w:p w14:paraId="70965056" w14:textId="30A54463" w:rsidR="00F10FED" w:rsidRPr="007E653F" w:rsidRDefault="00EF41DB" w:rsidP="00422096">
      <w:pPr>
        <w:pStyle w:val="Caption"/>
        <w:rPr>
          <w:rStyle w:val="Hyperlink"/>
        </w:rPr>
      </w:pPr>
      <w:r w:rsidRPr="001F2DBD">
        <w:tab/>
      </w:r>
      <w:r w:rsidR="004A4A24" w:rsidRPr="007E653F">
        <w:t xml:space="preserve">                           Source</w:t>
      </w:r>
      <w:r w:rsidRPr="007E653F">
        <w:t xml:space="preserve">: </w:t>
      </w:r>
      <w:r w:rsidR="004A4A24" w:rsidRPr="007E653F">
        <w:t>Log</w:t>
      </w:r>
      <w:r w:rsidR="004A4A24" w:rsidRPr="007E653F">
        <w:rPr>
          <w:rFonts w:ascii="Cambria Math" w:hAnsi="Cambria Math" w:cs="Cambria Math"/>
        </w:rPr>
        <w:t>‑</w:t>
      </w:r>
      <w:r w:rsidR="004A4A24" w:rsidRPr="007E653F">
        <w:t>Periodic Dipole Array Calculator</w:t>
      </w:r>
    </w:p>
    <w:p w14:paraId="15BAB810" w14:textId="69D2DA28" w:rsidR="00EF41DB" w:rsidRPr="007E653F" w:rsidRDefault="00F10FED" w:rsidP="00F10FED">
      <w:pPr>
        <w:jc w:val="left"/>
        <w:rPr>
          <w:rStyle w:val="Hyperlink"/>
          <w:i/>
          <w:iCs/>
          <w:sz w:val="20"/>
          <w:szCs w:val="20"/>
        </w:rPr>
      </w:pPr>
      <w:r w:rsidRPr="007E653F">
        <w:rPr>
          <w:rStyle w:val="Hyperlink"/>
        </w:rPr>
        <w:br w:type="page"/>
      </w:r>
    </w:p>
    <w:p w14:paraId="7142FE7D" w14:textId="77777777" w:rsidR="003827F7" w:rsidRPr="007E653F" w:rsidRDefault="003827F7" w:rsidP="003827F7"/>
    <w:p w14:paraId="34FA8D12" w14:textId="080FB3C2" w:rsidR="006C5C56" w:rsidRPr="001F2DBD" w:rsidRDefault="006C5C56" w:rsidP="006C5C56">
      <w:r w:rsidRPr="001F2DBD">
        <w:t>Le 1</w:t>
      </w:r>
      <w:r w:rsidRPr="001F2DBD">
        <w:rPr>
          <w:vertAlign w:val="superscript"/>
        </w:rPr>
        <w:t>ème</w:t>
      </w:r>
      <w:r w:rsidRPr="001F2DBD">
        <w:t xml:space="preserve"> paramètre à calculer est le nombre d’éléments à placer sur l’antenne.</w:t>
      </w:r>
    </w:p>
    <w:p w14:paraId="0B02CB3A" w14:textId="77777777" w:rsidR="006C5C56" w:rsidRPr="001F2DBD" w:rsidRDefault="006C5C56" w:rsidP="006C5C56"/>
    <w:p w14:paraId="053B21D4" w14:textId="41089FD7" w:rsidR="006C5C56" w:rsidRPr="001F2DBD" w:rsidRDefault="00987382" w:rsidP="006C5C56">
      <w:pPr>
        <w:pStyle w:val="ListParagraph"/>
        <w:numPr>
          <w:ilvl w:val="0"/>
          <w:numId w:val="20"/>
        </w:numPr>
        <w:rPr>
          <w:noProof/>
        </w:rPr>
      </w:pPr>
      <w:r>
        <w:rPr>
          <w:noProof/>
        </w:rPr>
        <w:t xml:space="preserve">L’équation </w:t>
      </w:r>
      <w:r>
        <w:rPr>
          <w:noProof/>
        </w:rPr>
        <w:fldChar w:fldCharType="begin"/>
      </w:r>
      <w:r>
        <w:rPr>
          <w:noProof/>
        </w:rPr>
        <w:instrText xml:space="preserve"> REF _Ref13127307 \h </w:instrText>
      </w:r>
      <w:r>
        <w:rPr>
          <w:noProof/>
        </w:rPr>
      </w:r>
      <w:r>
        <w:rPr>
          <w:noProof/>
        </w:rPr>
        <w:fldChar w:fldCharType="separate"/>
      </w:r>
      <w:r>
        <w:t>(</w:t>
      </w:r>
      <w:r w:rsidRPr="001F2DBD">
        <w:rPr>
          <w:noProof/>
        </w:rPr>
        <w:t>1</w:t>
      </w:r>
      <w:r w:rsidRPr="001F2DBD">
        <w:t>)</w:t>
      </w:r>
      <w:r>
        <w:rPr>
          <w:noProof/>
        </w:rPr>
        <w:fldChar w:fldCharType="end"/>
      </w:r>
      <w:r w:rsidR="006C5C56" w:rsidRPr="001F2DBD">
        <w:rPr>
          <w:noProof/>
        </w:rPr>
        <w:t xml:space="preserve">permet de determiner l’angle </w:t>
      </w:r>
      <w:r w:rsidR="006C5C56" w:rsidRPr="001F2DBD">
        <w:rPr>
          <w:rFonts w:cs="Arial"/>
          <w:noProof/>
        </w:rPr>
        <w:t>α</w:t>
      </w:r>
      <w:r w:rsidR="006C5C56" w:rsidRPr="001F2DBD">
        <w:rPr>
          <w:noProof/>
        </w:rPr>
        <w:t xml:space="preserve"> que dois prendre l’antenne.</w:t>
      </w:r>
    </w:p>
    <w:p w14:paraId="488D6681" w14:textId="77777777" w:rsidR="006C5C56" w:rsidRPr="001F2DBD" w:rsidRDefault="006C5C56" w:rsidP="006C5C56">
      <w:pPr>
        <w:ind w:left="720"/>
        <w:rPr>
          <w:noProof/>
        </w:rPr>
      </w:pPr>
    </w:p>
    <w:p w14:paraId="22B70B86" w14:textId="77777777" w:rsidR="00E76944" w:rsidRDefault="00CC2CA6" w:rsidP="006C5C56">
      <w:pPr>
        <w:pStyle w:val="ListParagraph"/>
        <w:numPr>
          <w:ilvl w:val="0"/>
          <w:numId w:val="20"/>
        </w:numPr>
        <w:rPr>
          <w:noProof/>
        </w:rPr>
      </w:pPr>
      <w:r w:rsidRPr="001F2DBD">
        <w:rPr>
          <w:noProof/>
        </w:rPr>
        <w:t xml:space="preserve">L’équation </w:t>
      </w:r>
      <w:r w:rsidR="00C25E85">
        <w:rPr>
          <w:noProof/>
        </w:rPr>
        <w:fldChar w:fldCharType="begin"/>
      </w:r>
      <w:r w:rsidR="00C25E85">
        <w:rPr>
          <w:noProof/>
        </w:rPr>
        <w:instrText xml:space="preserve"> REF _Ref13127345 \h </w:instrText>
      </w:r>
      <w:r w:rsidR="00C25E85">
        <w:rPr>
          <w:noProof/>
        </w:rPr>
      </w:r>
      <w:r w:rsidR="00C25E85">
        <w:rPr>
          <w:noProof/>
        </w:rPr>
        <w:fldChar w:fldCharType="separate"/>
      </w:r>
      <w:r w:rsidR="00C25E85">
        <w:t>(</w:t>
      </w:r>
      <w:r w:rsidR="00C25E85" w:rsidRPr="001F2DBD">
        <w:rPr>
          <w:noProof/>
        </w:rPr>
        <w:t>2</w:t>
      </w:r>
      <w:r w:rsidR="00C25E85" w:rsidRPr="001F2DBD">
        <w:t>)</w:t>
      </w:r>
      <w:r w:rsidR="00C25E85">
        <w:rPr>
          <w:noProof/>
        </w:rPr>
        <w:fldChar w:fldCharType="end"/>
      </w:r>
      <w:r w:rsidR="006C5C56" w:rsidRPr="001F2DBD">
        <w:rPr>
          <w:noProof/>
        </w:rPr>
        <w:t>donne la valeur de Bar (relative bandwidth of the active region) la bande passant</w:t>
      </w:r>
      <w:r w:rsidR="00E76944">
        <w:rPr>
          <w:noProof/>
        </w:rPr>
        <w:t>e relative de la region active.</w:t>
      </w:r>
    </w:p>
    <w:p w14:paraId="3506DDA3" w14:textId="77777777" w:rsidR="00E76944" w:rsidRDefault="00E76944" w:rsidP="00E76944">
      <w:pPr>
        <w:pStyle w:val="ListParagraph"/>
        <w:rPr>
          <w:noProof/>
        </w:rPr>
      </w:pPr>
    </w:p>
    <w:p w14:paraId="73A24E4F" w14:textId="67542908" w:rsidR="006C5C56" w:rsidRPr="001F2DBD" w:rsidRDefault="006C5C56" w:rsidP="006C5C56">
      <w:pPr>
        <w:pStyle w:val="ListParagraph"/>
        <w:numPr>
          <w:ilvl w:val="0"/>
          <w:numId w:val="20"/>
        </w:numPr>
        <w:rPr>
          <w:noProof/>
        </w:rPr>
      </w:pPr>
      <w:r w:rsidRPr="001F2DBD">
        <w:rPr>
          <w:noProof/>
        </w:rPr>
        <w:t>Le Bar permet de calculer Le Bs (relative bandwidth of the structure), la bande passante relative de la structure donné par l’é</w:t>
      </w:r>
      <w:r w:rsidR="00CC2CA6" w:rsidRPr="001F2DBD">
        <w:rPr>
          <w:noProof/>
        </w:rPr>
        <w:t xml:space="preserve">quation </w:t>
      </w:r>
      <w:r w:rsidR="00C25E85">
        <w:rPr>
          <w:noProof/>
        </w:rPr>
        <w:fldChar w:fldCharType="begin"/>
      </w:r>
      <w:r w:rsidR="00C25E85">
        <w:rPr>
          <w:noProof/>
        </w:rPr>
        <w:instrText xml:space="preserve"> REF _Ref13127376 \h </w:instrText>
      </w:r>
      <w:r w:rsidR="00C25E85">
        <w:rPr>
          <w:noProof/>
        </w:rPr>
      </w:r>
      <w:r w:rsidR="00C25E85">
        <w:rPr>
          <w:noProof/>
        </w:rPr>
        <w:fldChar w:fldCharType="separate"/>
      </w:r>
      <w:r w:rsidR="00C25E85">
        <w:t>(</w:t>
      </w:r>
      <w:r w:rsidR="00C25E85" w:rsidRPr="001F2DBD">
        <w:rPr>
          <w:noProof/>
        </w:rPr>
        <w:t>3</w:t>
      </w:r>
      <w:r w:rsidR="00C25E85" w:rsidRPr="001F2DBD">
        <w:t>)</w:t>
      </w:r>
      <w:r w:rsidR="00C25E85">
        <w:rPr>
          <w:noProof/>
        </w:rPr>
        <w:fldChar w:fldCharType="end"/>
      </w:r>
      <w:r w:rsidR="00C25E85">
        <w:rPr>
          <w:noProof/>
        </w:rPr>
        <w:t>.</w:t>
      </w:r>
    </w:p>
    <w:p w14:paraId="34A318AC" w14:textId="77777777" w:rsidR="006C5C56" w:rsidRPr="001F2DBD" w:rsidRDefault="006C5C56" w:rsidP="006C5C56">
      <w:pPr>
        <w:pStyle w:val="ListParagraph"/>
        <w:rPr>
          <w:noProof/>
        </w:rPr>
      </w:pPr>
    </w:p>
    <w:p w14:paraId="6FF64E95" w14:textId="7A7CE96A" w:rsidR="006C5C56" w:rsidRDefault="006C5C56" w:rsidP="006C5C56">
      <w:pPr>
        <w:pStyle w:val="ListParagraph"/>
        <w:numPr>
          <w:ilvl w:val="0"/>
          <w:numId w:val="20"/>
        </w:numPr>
        <w:rPr>
          <w:noProof/>
        </w:rPr>
      </w:pPr>
      <w:r w:rsidRPr="001F2DBD">
        <w:rPr>
          <w:noProof/>
        </w:rPr>
        <w:t xml:space="preserve">Il est alors possible de calculer le nombre minimum d’éléments N à fixe sur l’antenne au moyen de l’equation </w:t>
      </w:r>
      <w:r w:rsidR="00C25E85">
        <w:rPr>
          <w:noProof/>
        </w:rPr>
        <w:fldChar w:fldCharType="begin"/>
      </w:r>
      <w:r w:rsidR="00C25E85">
        <w:rPr>
          <w:noProof/>
        </w:rPr>
        <w:instrText xml:space="preserve"> REF _Ref13127397 \h </w:instrText>
      </w:r>
      <w:r w:rsidR="00C25E85">
        <w:rPr>
          <w:noProof/>
        </w:rPr>
      </w:r>
      <w:r w:rsidR="00C25E85">
        <w:rPr>
          <w:noProof/>
        </w:rPr>
        <w:fldChar w:fldCharType="separate"/>
      </w:r>
      <w:r w:rsidR="00C25E85">
        <w:t>(</w:t>
      </w:r>
      <w:r w:rsidR="00C25E85" w:rsidRPr="001F2DBD">
        <w:rPr>
          <w:noProof/>
        </w:rPr>
        <w:t>4</w:t>
      </w:r>
      <w:r w:rsidR="00C25E85" w:rsidRPr="001F2DBD">
        <w:t>)</w:t>
      </w:r>
      <w:r w:rsidR="00C25E85">
        <w:rPr>
          <w:noProof/>
        </w:rPr>
        <w:fldChar w:fldCharType="end"/>
      </w:r>
      <w:r w:rsidR="00C25E85">
        <w:rPr>
          <w:noProof/>
        </w:rPr>
        <w:t xml:space="preserve">. </w:t>
      </w:r>
      <w:r w:rsidRPr="001F2DBD">
        <w:rPr>
          <w:noProof/>
        </w:rPr>
        <w:t>Ce qui donne dans le cas de l’antenne qui doit être réalisée dans le cadre de ce projet, 4 éléments.</w:t>
      </w:r>
    </w:p>
    <w:p w14:paraId="5C41265B" w14:textId="77777777" w:rsidR="00F10FED" w:rsidRDefault="00F10FED" w:rsidP="00F10FED">
      <w:pPr>
        <w:pStyle w:val="ListParagraph"/>
        <w:rPr>
          <w:noProof/>
        </w:rPr>
      </w:pPr>
    </w:p>
    <w:p w14:paraId="25139234" w14:textId="77777777" w:rsidR="00F10FED" w:rsidRPr="001F2DBD" w:rsidRDefault="00F10FED" w:rsidP="00F10FED">
      <w:pPr>
        <w:rPr>
          <w:noProof/>
        </w:rPr>
      </w:pPr>
    </w:p>
    <w:p w14:paraId="600FEAA6" w14:textId="407C7F2D" w:rsidR="00F10FED" w:rsidRPr="001F2DBD" w:rsidRDefault="00F10FED" w:rsidP="00CC2CA6">
      <w:pPr>
        <w:rPr>
          <w:noProof/>
        </w:rPr>
      </w:pPr>
    </w:p>
    <w:p w14:paraId="31861D27" w14:textId="66793654" w:rsidR="00ED0539" w:rsidRPr="001F2DBD" w:rsidRDefault="00ED0539" w:rsidP="00B74313">
      <w:r w:rsidRPr="001F2DBD">
        <w:t>L</w:t>
      </w:r>
      <w:r w:rsidR="00CC2CA6" w:rsidRPr="001F2DBD">
        <w:t>e 2</w:t>
      </w:r>
      <w:r w:rsidRPr="001F2DBD">
        <w:rPr>
          <w:vertAlign w:val="superscript"/>
        </w:rPr>
        <w:t>er</w:t>
      </w:r>
      <w:r w:rsidRPr="001F2DBD">
        <w:t xml:space="preserve"> paramè</w:t>
      </w:r>
      <w:r w:rsidR="000F749A" w:rsidRPr="001F2DBD">
        <w:t>tre à calculer est la longueur Li</w:t>
      </w:r>
      <w:r w:rsidRPr="001F2DBD">
        <w:t xml:space="preserve"> de chaque élément de l’antenne grâce aux équations vu</w:t>
      </w:r>
      <w:r w:rsidR="001A2281" w:rsidRPr="001F2DBD">
        <w:t>es</w:t>
      </w:r>
      <w:r w:rsidRPr="001F2DBD">
        <w:t xml:space="preserve"> plus haut.</w:t>
      </w:r>
    </w:p>
    <w:p w14:paraId="69911CD1" w14:textId="77777777" w:rsidR="00EF41DB" w:rsidRPr="001F2DBD" w:rsidRDefault="00EF41DB" w:rsidP="00B74313">
      <w:pPr>
        <w:rPr>
          <w:noProof/>
        </w:rPr>
      </w:pPr>
    </w:p>
    <w:p w14:paraId="556C5082" w14:textId="086FFB8C" w:rsidR="00A8164F" w:rsidRPr="001F2DBD" w:rsidRDefault="00C25E85" w:rsidP="00B74313">
      <w:pPr>
        <w:pStyle w:val="ListParagraph"/>
        <w:numPr>
          <w:ilvl w:val="0"/>
          <w:numId w:val="20"/>
        </w:numPr>
        <w:rPr>
          <w:noProof/>
        </w:rPr>
      </w:pPr>
      <w:r>
        <w:rPr>
          <w:noProof/>
        </w:rPr>
        <w:t xml:space="preserve">L’équation </w:t>
      </w:r>
      <w:r>
        <w:rPr>
          <w:noProof/>
        </w:rPr>
        <w:fldChar w:fldCharType="begin"/>
      </w:r>
      <w:r>
        <w:rPr>
          <w:noProof/>
        </w:rPr>
        <w:instrText xml:space="preserve"> REF _Ref13127421 \h </w:instrText>
      </w:r>
      <w:r>
        <w:rPr>
          <w:noProof/>
        </w:rPr>
      </w:r>
      <w:r>
        <w:rPr>
          <w:noProof/>
        </w:rPr>
        <w:fldChar w:fldCharType="separate"/>
      </w:r>
      <w:r>
        <w:rPr>
          <w:sz w:val="20"/>
          <w:szCs w:val="20"/>
        </w:rPr>
        <w:t>(</w:t>
      </w:r>
      <w:r w:rsidRPr="001F2DBD">
        <w:rPr>
          <w:noProof/>
          <w:sz w:val="20"/>
          <w:szCs w:val="20"/>
        </w:rPr>
        <w:t>5</w:t>
      </w:r>
      <w:r w:rsidRPr="001F2DBD">
        <w:rPr>
          <w:sz w:val="20"/>
          <w:szCs w:val="20"/>
        </w:rPr>
        <w:t>)</w:t>
      </w:r>
      <w:r>
        <w:rPr>
          <w:noProof/>
        </w:rPr>
        <w:fldChar w:fldCharType="end"/>
      </w:r>
      <w:r w:rsidR="00A934EF" w:rsidRPr="001F2DBD">
        <w:rPr>
          <w:noProof/>
        </w:rPr>
        <w:t xml:space="preserve"> permet de connaitre la fréquence la plus basse à laquelle la reception du signal doit encore être possible.</w:t>
      </w:r>
    </w:p>
    <w:p w14:paraId="67C96534" w14:textId="7044B03B" w:rsidR="00DB5DB3" w:rsidRPr="001F2DBD" w:rsidRDefault="00DB5DB3" w:rsidP="00B74313">
      <w:pPr>
        <w:ind w:left="720"/>
        <w:rPr>
          <w:noProof/>
        </w:rPr>
      </w:pPr>
    </w:p>
    <w:p w14:paraId="017C9942" w14:textId="25F4FB21" w:rsidR="00BA5821" w:rsidRPr="001F2DBD" w:rsidRDefault="00CC2CA6" w:rsidP="00B74313">
      <w:pPr>
        <w:pStyle w:val="ListParagraph"/>
        <w:numPr>
          <w:ilvl w:val="0"/>
          <w:numId w:val="20"/>
        </w:numPr>
        <w:rPr>
          <w:noProof/>
        </w:rPr>
      </w:pPr>
      <w:r w:rsidRPr="001F2DBD">
        <w:rPr>
          <w:noProof/>
        </w:rPr>
        <w:t xml:space="preserve">L’équation </w:t>
      </w:r>
      <w:r w:rsidR="00C25E85">
        <w:rPr>
          <w:noProof/>
        </w:rPr>
        <w:fldChar w:fldCharType="begin"/>
      </w:r>
      <w:r w:rsidR="00C25E85">
        <w:rPr>
          <w:noProof/>
        </w:rPr>
        <w:instrText xml:space="preserve"> REF _Ref13127443 \h </w:instrText>
      </w:r>
      <w:r w:rsidR="00C25E85">
        <w:rPr>
          <w:noProof/>
        </w:rPr>
      </w:r>
      <w:r w:rsidR="00C25E85">
        <w:rPr>
          <w:noProof/>
        </w:rPr>
        <w:fldChar w:fldCharType="separate"/>
      </w:r>
      <w:r w:rsidR="00C25E85">
        <w:rPr>
          <w:sz w:val="20"/>
          <w:szCs w:val="20"/>
        </w:rPr>
        <w:t>(</w:t>
      </w:r>
      <w:r w:rsidR="00C25E85" w:rsidRPr="001F2DBD">
        <w:rPr>
          <w:noProof/>
          <w:sz w:val="20"/>
          <w:szCs w:val="20"/>
        </w:rPr>
        <w:t>6</w:t>
      </w:r>
      <w:r w:rsidR="00C25E85" w:rsidRPr="001F2DBD">
        <w:rPr>
          <w:sz w:val="20"/>
          <w:szCs w:val="20"/>
        </w:rPr>
        <w:t>)</w:t>
      </w:r>
      <w:r w:rsidR="00C25E85">
        <w:rPr>
          <w:noProof/>
        </w:rPr>
        <w:fldChar w:fldCharType="end"/>
      </w:r>
      <w:r w:rsidR="00C25E85">
        <w:rPr>
          <w:noProof/>
        </w:rPr>
        <w:t xml:space="preserve"> </w:t>
      </w:r>
      <w:r w:rsidR="00B74313" w:rsidRPr="001F2DBD">
        <w:rPr>
          <w:noProof/>
        </w:rPr>
        <w:t>perme</w:t>
      </w:r>
      <w:r w:rsidR="00DB5DB3" w:rsidRPr="001F2DBD">
        <w:rPr>
          <w:noProof/>
        </w:rPr>
        <w:t>t de trouver la longue</w:t>
      </w:r>
      <w:r w:rsidR="00BA5821" w:rsidRPr="001F2DBD">
        <w:rPr>
          <w:noProof/>
        </w:rPr>
        <w:t>ur du plus grand des éléments</w:t>
      </w:r>
    </w:p>
    <w:p w14:paraId="78C5ED1D" w14:textId="13D18992" w:rsidR="00BA5821" w:rsidRPr="001F2DBD" w:rsidRDefault="00BA5821" w:rsidP="00B74313">
      <w:pPr>
        <w:rPr>
          <w:noProof/>
        </w:rPr>
      </w:pPr>
    </w:p>
    <w:p w14:paraId="7FCF4E31" w14:textId="12A84E78" w:rsidR="00DB5DB3" w:rsidRPr="001F2DBD" w:rsidRDefault="00BA5821" w:rsidP="00B74313">
      <w:pPr>
        <w:pStyle w:val="ListParagraph"/>
        <w:numPr>
          <w:ilvl w:val="0"/>
          <w:numId w:val="20"/>
        </w:numPr>
        <w:rPr>
          <w:noProof/>
        </w:rPr>
      </w:pPr>
      <w:r w:rsidRPr="001F2DBD">
        <w:rPr>
          <w:noProof/>
        </w:rPr>
        <w:t>Avec la longueur du plus grand élément</w:t>
      </w:r>
      <w:r w:rsidR="00DB5DB3" w:rsidRPr="001F2DBD">
        <w:rPr>
          <w:noProof/>
        </w:rPr>
        <w:t>, il devient pos</w:t>
      </w:r>
      <w:r w:rsidRPr="001F2DBD">
        <w:rPr>
          <w:noProof/>
        </w:rPr>
        <w:t>sible de calculer les autres élé</w:t>
      </w:r>
      <w:r w:rsidR="00DB5DB3" w:rsidRPr="001F2DBD">
        <w:rPr>
          <w:noProof/>
        </w:rPr>
        <w:t>ments grâce au rapport :</w:t>
      </w:r>
      <w:r w:rsidRPr="001F2DBD">
        <w:rPr>
          <w:noProof/>
        </w:rPr>
        <w:t xml:space="preserve"> </w:t>
      </w:r>
      <w:r w:rsidR="00DB5DB3" w:rsidRPr="001F2DBD">
        <w:rPr>
          <w:rFonts w:ascii="Cambria Math" w:hAnsi="Cambria Math" w:cs="Cambria Math"/>
          <w:noProof/>
        </w:rPr>
        <w:t>𝜏</w:t>
      </w:r>
      <w:r w:rsidR="00DB5DB3" w:rsidRPr="001F2DBD">
        <w:rPr>
          <w:noProof/>
        </w:rPr>
        <w:t xml:space="preserve"> = ℓ</w:t>
      </w:r>
      <w:r w:rsidR="00DB5DB3" w:rsidRPr="001F2DBD">
        <w:rPr>
          <w:rFonts w:ascii="Cambria Math" w:hAnsi="Cambria Math" w:cs="Cambria Math"/>
          <w:noProof/>
        </w:rPr>
        <w:t>𝑖</w:t>
      </w:r>
      <w:r w:rsidR="00DB5DB3" w:rsidRPr="001F2DBD">
        <w:rPr>
          <w:noProof/>
        </w:rPr>
        <w:t>/(ℓ</w:t>
      </w:r>
      <w:r w:rsidR="00DB5DB3" w:rsidRPr="001F2DBD">
        <w:rPr>
          <w:rFonts w:ascii="Cambria Math" w:hAnsi="Cambria Math" w:cs="Cambria Math"/>
          <w:noProof/>
        </w:rPr>
        <w:t>𝑖</w:t>
      </w:r>
      <w:r w:rsidR="00DB5DB3" w:rsidRPr="001F2DBD">
        <w:rPr>
          <w:noProof/>
        </w:rPr>
        <w:t>−1)</w:t>
      </w:r>
      <w:r w:rsidR="00CC2CA6" w:rsidRPr="001F2DBD">
        <w:rPr>
          <w:noProof/>
        </w:rPr>
        <w:t xml:space="preserve"> comme le montre l’équation </w:t>
      </w:r>
      <w:r w:rsidR="00C25E85">
        <w:rPr>
          <w:noProof/>
        </w:rPr>
        <w:fldChar w:fldCharType="begin"/>
      </w:r>
      <w:r w:rsidR="00C25E85">
        <w:rPr>
          <w:noProof/>
        </w:rPr>
        <w:instrText xml:space="preserve"> REF _Ref13127460 \h </w:instrText>
      </w:r>
      <w:r w:rsidR="00C25E85">
        <w:rPr>
          <w:noProof/>
        </w:rPr>
      </w:r>
      <w:r w:rsidR="00C25E85">
        <w:rPr>
          <w:noProof/>
        </w:rPr>
        <w:fldChar w:fldCharType="separate"/>
      </w:r>
      <w:r w:rsidR="00C25E85">
        <w:rPr>
          <w:sz w:val="20"/>
          <w:szCs w:val="20"/>
        </w:rPr>
        <w:t>(</w:t>
      </w:r>
      <w:r w:rsidR="00C25E85" w:rsidRPr="001F2DBD">
        <w:rPr>
          <w:noProof/>
          <w:sz w:val="20"/>
          <w:szCs w:val="20"/>
        </w:rPr>
        <w:t>7</w:t>
      </w:r>
      <w:r w:rsidR="00C25E85" w:rsidRPr="001F2DBD">
        <w:rPr>
          <w:sz w:val="20"/>
          <w:szCs w:val="20"/>
        </w:rPr>
        <w:t>)</w:t>
      </w:r>
      <w:r w:rsidR="00C25E85">
        <w:rPr>
          <w:noProof/>
        </w:rPr>
        <w:fldChar w:fldCharType="end"/>
      </w:r>
      <w:r w:rsidR="00C25E85">
        <w:rPr>
          <w:noProof/>
        </w:rPr>
        <w:t>.</w:t>
      </w:r>
    </w:p>
    <w:p w14:paraId="6C999AF4" w14:textId="77777777" w:rsidR="00BA5821" w:rsidRPr="001F2DBD" w:rsidRDefault="00BA5821" w:rsidP="00B74313">
      <w:pPr>
        <w:ind w:left="720"/>
        <w:rPr>
          <w:noProof/>
        </w:rPr>
      </w:pPr>
    </w:p>
    <w:p w14:paraId="3FC32ED1" w14:textId="2A703FEF" w:rsidR="00DB5DB3" w:rsidRDefault="00036B28" w:rsidP="00B74313">
      <w:pPr>
        <w:rPr>
          <w:noProof/>
        </w:rPr>
      </w:pPr>
      <w:r w:rsidRPr="001F2DBD">
        <w:rPr>
          <w:noProof/>
        </w:rPr>
        <w:t>Les resultats de ces calculs ont été co</w:t>
      </w:r>
      <w:r w:rsidR="00650ADC" w:rsidRPr="001F2DBD">
        <w:rPr>
          <w:noProof/>
        </w:rPr>
        <w:t>nsignés dans le tableau suivant</w:t>
      </w:r>
      <w:r w:rsidRPr="001F2DBD">
        <w:rPr>
          <w:noProof/>
        </w:rPr>
        <w:t xml:space="preserve"> et serviront de base pour </w:t>
      </w:r>
      <w:r w:rsidR="00BA5821" w:rsidRPr="001F2DBD">
        <w:rPr>
          <w:noProof/>
        </w:rPr>
        <w:t>la construction de</w:t>
      </w:r>
      <w:r w:rsidRPr="001F2DBD">
        <w:rPr>
          <w:noProof/>
        </w:rPr>
        <w:t xml:space="preserve"> l’antenne.</w:t>
      </w:r>
    </w:p>
    <w:p w14:paraId="2F5177A3" w14:textId="77777777" w:rsidR="00F10FED" w:rsidRPr="001F2DBD" w:rsidRDefault="00F10FED" w:rsidP="00B74313">
      <w:pPr>
        <w:rPr>
          <w:noProof/>
        </w:rPr>
      </w:pPr>
    </w:p>
    <w:p w14:paraId="25695E9A" w14:textId="199F4976" w:rsidR="00650ADC" w:rsidRPr="001F2DBD" w:rsidRDefault="00650ADC" w:rsidP="00AF5DA8">
      <w:pPr>
        <w:rPr>
          <w:noProof/>
        </w:rPr>
      </w:pPr>
    </w:p>
    <w:tbl>
      <w:tblPr>
        <w:tblW w:w="7211" w:type="dxa"/>
        <w:jc w:val="center"/>
        <w:tblCellMar>
          <w:left w:w="70" w:type="dxa"/>
          <w:right w:w="70" w:type="dxa"/>
        </w:tblCellMar>
        <w:tblLook w:val="04A0" w:firstRow="1" w:lastRow="0" w:firstColumn="1" w:lastColumn="0" w:noHBand="0" w:noVBand="1"/>
      </w:tblPr>
      <w:tblGrid>
        <w:gridCol w:w="3192"/>
        <w:gridCol w:w="1088"/>
        <w:gridCol w:w="977"/>
        <w:gridCol w:w="977"/>
        <w:gridCol w:w="977"/>
      </w:tblGrid>
      <w:tr w:rsidR="00650ADC" w:rsidRPr="001F2DBD" w14:paraId="78B0BC82" w14:textId="77777777" w:rsidTr="006C5C56">
        <w:trPr>
          <w:trHeight w:val="300"/>
          <w:jc w:val="center"/>
        </w:trPr>
        <w:tc>
          <w:tcPr>
            <w:tcW w:w="3192"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8A001F2" w14:textId="0A6523DA" w:rsidR="00650ADC" w:rsidRPr="001F2DBD" w:rsidRDefault="00650ADC" w:rsidP="00650ADC">
            <w:pPr>
              <w:jc w:val="center"/>
              <w:rPr>
                <w:rFonts w:ascii="Calibri" w:eastAsia="Times New Roman" w:hAnsi="Calibri"/>
                <w:color w:val="000000"/>
              </w:rPr>
            </w:pPr>
          </w:p>
        </w:tc>
        <w:tc>
          <w:tcPr>
            <w:tcW w:w="1088" w:type="dxa"/>
            <w:tcBorders>
              <w:top w:val="single" w:sz="8" w:space="0" w:color="auto"/>
              <w:left w:val="nil"/>
              <w:bottom w:val="single" w:sz="4" w:space="0" w:color="auto"/>
              <w:right w:val="single" w:sz="4" w:space="0" w:color="auto"/>
            </w:tcBorders>
            <w:shd w:val="clear" w:color="auto" w:fill="auto"/>
            <w:noWrap/>
            <w:vAlign w:val="bottom"/>
            <w:hideMark/>
          </w:tcPr>
          <w:p w14:paraId="2D77A2C4" w14:textId="076133A2" w:rsidR="00650ADC" w:rsidRPr="001F2DBD" w:rsidRDefault="00650ADC" w:rsidP="00650ADC">
            <w:pPr>
              <w:jc w:val="center"/>
              <w:rPr>
                <w:rFonts w:ascii="Calibri" w:eastAsia="Times New Roman" w:hAnsi="Calibri"/>
                <w:color w:val="000000"/>
                <w:vertAlign w:val="subscript"/>
              </w:rPr>
            </w:pPr>
            <w:r w:rsidRPr="001F2DBD">
              <w:rPr>
                <w:rFonts w:ascii="Calibri" w:eastAsia="Times New Roman" w:hAnsi="Calibri"/>
                <w:color w:val="000000"/>
              </w:rPr>
              <w:t>L</w:t>
            </w:r>
            <w:r w:rsidRPr="001F2DBD">
              <w:rPr>
                <w:rFonts w:ascii="Calibri" w:eastAsia="Times New Roman" w:hAnsi="Calibri"/>
                <w:color w:val="000000"/>
                <w:vertAlign w:val="subscript"/>
              </w:rPr>
              <w:t>0</w:t>
            </w:r>
          </w:p>
        </w:tc>
        <w:tc>
          <w:tcPr>
            <w:tcW w:w="977" w:type="dxa"/>
            <w:tcBorders>
              <w:top w:val="single" w:sz="8" w:space="0" w:color="auto"/>
              <w:left w:val="nil"/>
              <w:bottom w:val="single" w:sz="4" w:space="0" w:color="auto"/>
              <w:right w:val="single" w:sz="4" w:space="0" w:color="auto"/>
            </w:tcBorders>
            <w:shd w:val="clear" w:color="auto" w:fill="auto"/>
            <w:noWrap/>
            <w:vAlign w:val="bottom"/>
            <w:hideMark/>
          </w:tcPr>
          <w:p w14:paraId="61AC0ACC" w14:textId="2553CB68" w:rsidR="00650ADC" w:rsidRPr="001F2DBD" w:rsidRDefault="00650ADC" w:rsidP="00650ADC">
            <w:pPr>
              <w:jc w:val="center"/>
              <w:rPr>
                <w:rFonts w:ascii="Calibri" w:eastAsia="Times New Roman" w:hAnsi="Calibri"/>
                <w:color w:val="000000"/>
                <w:vertAlign w:val="subscript"/>
              </w:rPr>
            </w:pPr>
            <w:r w:rsidRPr="001F2DBD">
              <w:rPr>
                <w:rFonts w:ascii="Calibri" w:eastAsia="Times New Roman" w:hAnsi="Calibri"/>
                <w:color w:val="000000"/>
              </w:rPr>
              <w:t>L</w:t>
            </w:r>
            <w:r w:rsidRPr="001F2DBD">
              <w:rPr>
                <w:rFonts w:ascii="Calibri" w:eastAsia="Times New Roman" w:hAnsi="Calibri"/>
                <w:color w:val="000000"/>
                <w:vertAlign w:val="subscript"/>
              </w:rPr>
              <w:t>1</w:t>
            </w:r>
          </w:p>
        </w:tc>
        <w:tc>
          <w:tcPr>
            <w:tcW w:w="977" w:type="dxa"/>
            <w:tcBorders>
              <w:top w:val="single" w:sz="8" w:space="0" w:color="auto"/>
              <w:left w:val="nil"/>
              <w:bottom w:val="single" w:sz="4" w:space="0" w:color="auto"/>
              <w:right w:val="single" w:sz="4" w:space="0" w:color="auto"/>
            </w:tcBorders>
            <w:shd w:val="clear" w:color="auto" w:fill="auto"/>
            <w:noWrap/>
            <w:vAlign w:val="bottom"/>
            <w:hideMark/>
          </w:tcPr>
          <w:p w14:paraId="20272CE5" w14:textId="13199B13" w:rsidR="00650ADC" w:rsidRPr="001F2DBD" w:rsidRDefault="00650ADC" w:rsidP="00650ADC">
            <w:pPr>
              <w:jc w:val="center"/>
              <w:rPr>
                <w:rFonts w:ascii="Calibri" w:eastAsia="Times New Roman" w:hAnsi="Calibri"/>
                <w:color w:val="000000"/>
                <w:vertAlign w:val="subscript"/>
              </w:rPr>
            </w:pPr>
            <w:r w:rsidRPr="001F2DBD">
              <w:rPr>
                <w:rFonts w:ascii="Calibri" w:eastAsia="Times New Roman" w:hAnsi="Calibri"/>
                <w:color w:val="000000"/>
              </w:rPr>
              <w:t>L</w:t>
            </w:r>
            <w:r w:rsidRPr="001F2DBD">
              <w:rPr>
                <w:rFonts w:ascii="Calibri" w:eastAsia="Times New Roman" w:hAnsi="Calibri"/>
                <w:color w:val="000000"/>
                <w:vertAlign w:val="subscript"/>
              </w:rPr>
              <w:t>2</w:t>
            </w:r>
          </w:p>
        </w:tc>
        <w:tc>
          <w:tcPr>
            <w:tcW w:w="977" w:type="dxa"/>
            <w:tcBorders>
              <w:top w:val="single" w:sz="8" w:space="0" w:color="auto"/>
              <w:left w:val="nil"/>
              <w:bottom w:val="single" w:sz="4" w:space="0" w:color="auto"/>
              <w:right w:val="single" w:sz="8" w:space="0" w:color="auto"/>
            </w:tcBorders>
            <w:shd w:val="clear" w:color="auto" w:fill="auto"/>
            <w:noWrap/>
            <w:vAlign w:val="bottom"/>
            <w:hideMark/>
          </w:tcPr>
          <w:p w14:paraId="19F21F8A" w14:textId="23C36EE5" w:rsidR="00650ADC" w:rsidRPr="001F2DBD" w:rsidRDefault="00650ADC" w:rsidP="00650ADC">
            <w:pPr>
              <w:jc w:val="center"/>
              <w:rPr>
                <w:rFonts w:ascii="Calibri" w:eastAsia="Times New Roman" w:hAnsi="Calibri"/>
                <w:color w:val="000000"/>
                <w:vertAlign w:val="subscript"/>
              </w:rPr>
            </w:pPr>
            <w:r w:rsidRPr="001F2DBD">
              <w:rPr>
                <w:rFonts w:ascii="Calibri" w:eastAsia="Times New Roman" w:hAnsi="Calibri"/>
                <w:color w:val="000000"/>
              </w:rPr>
              <w:t>L</w:t>
            </w:r>
            <w:r w:rsidRPr="001F2DBD">
              <w:rPr>
                <w:rFonts w:ascii="Calibri" w:eastAsia="Times New Roman" w:hAnsi="Calibri"/>
                <w:color w:val="000000"/>
                <w:vertAlign w:val="subscript"/>
              </w:rPr>
              <w:t>3</w:t>
            </w:r>
          </w:p>
        </w:tc>
      </w:tr>
      <w:tr w:rsidR="00650ADC" w:rsidRPr="001F2DBD" w14:paraId="355A2446" w14:textId="77777777" w:rsidTr="006C5C56">
        <w:trPr>
          <w:trHeight w:val="315"/>
          <w:jc w:val="center"/>
        </w:trPr>
        <w:tc>
          <w:tcPr>
            <w:tcW w:w="3192" w:type="dxa"/>
            <w:tcBorders>
              <w:top w:val="nil"/>
              <w:left w:val="single" w:sz="8" w:space="0" w:color="auto"/>
              <w:bottom w:val="single" w:sz="8" w:space="0" w:color="auto"/>
              <w:right w:val="single" w:sz="4" w:space="0" w:color="auto"/>
            </w:tcBorders>
            <w:shd w:val="clear" w:color="auto" w:fill="auto"/>
            <w:noWrap/>
            <w:vAlign w:val="bottom"/>
            <w:hideMark/>
          </w:tcPr>
          <w:p w14:paraId="2F3CBD17" w14:textId="77777777" w:rsidR="00650ADC" w:rsidRPr="00243975" w:rsidRDefault="00650ADC" w:rsidP="00650ADC">
            <w:pPr>
              <w:jc w:val="center"/>
              <w:rPr>
                <w:rFonts w:ascii="Calibri" w:eastAsia="Times New Roman" w:hAnsi="Calibri"/>
                <w:color w:val="000000"/>
                <w:lang w:val="en-US"/>
              </w:rPr>
            </w:pPr>
            <w:r w:rsidRPr="00243975">
              <w:rPr>
                <w:rFonts w:ascii="Calibri" w:eastAsia="Times New Roman" w:hAnsi="Calibri"/>
                <w:color w:val="000000"/>
                <w:lang w:val="en-US"/>
              </w:rPr>
              <w:t>Length of dipole element [mm]</w:t>
            </w:r>
          </w:p>
        </w:tc>
        <w:tc>
          <w:tcPr>
            <w:tcW w:w="1088" w:type="dxa"/>
            <w:tcBorders>
              <w:top w:val="nil"/>
              <w:left w:val="nil"/>
              <w:bottom w:val="single" w:sz="8" w:space="0" w:color="auto"/>
              <w:right w:val="single" w:sz="4" w:space="0" w:color="auto"/>
            </w:tcBorders>
            <w:shd w:val="clear" w:color="auto" w:fill="auto"/>
            <w:noWrap/>
            <w:vAlign w:val="bottom"/>
            <w:hideMark/>
          </w:tcPr>
          <w:p w14:paraId="482EEA8E" w14:textId="77777777" w:rsidR="00650ADC" w:rsidRPr="001F2DBD" w:rsidRDefault="00650ADC" w:rsidP="00650ADC">
            <w:pPr>
              <w:jc w:val="center"/>
              <w:rPr>
                <w:rFonts w:ascii="Calibri" w:eastAsia="Times New Roman" w:hAnsi="Calibri"/>
                <w:color w:val="000000"/>
              </w:rPr>
            </w:pPr>
            <w:r w:rsidRPr="001F2DBD">
              <w:rPr>
                <w:rFonts w:ascii="Calibri" w:eastAsia="Times New Roman" w:hAnsi="Calibri"/>
                <w:color w:val="000000"/>
              </w:rPr>
              <w:t>356.89578</w:t>
            </w:r>
          </w:p>
        </w:tc>
        <w:tc>
          <w:tcPr>
            <w:tcW w:w="977" w:type="dxa"/>
            <w:tcBorders>
              <w:top w:val="nil"/>
              <w:left w:val="nil"/>
              <w:bottom w:val="single" w:sz="8" w:space="0" w:color="auto"/>
              <w:right w:val="single" w:sz="4" w:space="0" w:color="auto"/>
            </w:tcBorders>
            <w:shd w:val="clear" w:color="auto" w:fill="auto"/>
            <w:noWrap/>
            <w:vAlign w:val="bottom"/>
            <w:hideMark/>
          </w:tcPr>
          <w:p w14:paraId="4AE92333" w14:textId="77777777" w:rsidR="00650ADC" w:rsidRPr="001F2DBD" w:rsidRDefault="00650ADC" w:rsidP="00650ADC">
            <w:pPr>
              <w:jc w:val="center"/>
              <w:rPr>
                <w:rFonts w:ascii="Calibri" w:eastAsia="Times New Roman" w:hAnsi="Calibri"/>
                <w:color w:val="000000"/>
              </w:rPr>
            </w:pPr>
            <w:r w:rsidRPr="001F2DBD">
              <w:rPr>
                <w:rFonts w:ascii="Calibri" w:eastAsia="Times New Roman" w:hAnsi="Calibri"/>
                <w:color w:val="000000"/>
              </w:rPr>
              <w:t>285.5166</w:t>
            </w:r>
          </w:p>
        </w:tc>
        <w:tc>
          <w:tcPr>
            <w:tcW w:w="977" w:type="dxa"/>
            <w:tcBorders>
              <w:top w:val="nil"/>
              <w:left w:val="nil"/>
              <w:bottom w:val="single" w:sz="8" w:space="0" w:color="auto"/>
              <w:right w:val="single" w:sz="4" w:space="0" w:color="auto"/>
            </w:tcBorders>
            <w:shd w:val="clear" w:color="auto" w:fill="auto"/>
            <w:noWrap/>
            <w:vAlign w:val="bottom"/>
            <w:hideMark/>
          </w:tcPr>
          <w:p w14:paraId="6CF83EA8" w14:textId="77777777" w:rsidR="00650ADC" w:rsidRPr="001F2DBD" w:rsidRDefault="00650ADC" w:rsidP="00650ADC">
            <w:pPr>
              <w:jc w:val="center"/>
              <w:rPr>
                <w:rFonts w:ascii="Calibri" w:eastAsia="Times New Roman" w:hAnsi="Calibri"/>
                <w:color w:val="000000"/>
              </w:rPr>
            </w:pPr>
            <w:r w:rsidRPr="001F2DBD">
              <w:rPr>
                <w:rFonts w:ascii="Calibri" w:eastAsia="Times New Roman" w:hAnsi="Calibri"/>
                <w:color w:val="000000"/>
              </w:rPr>
              <w:t>228.4133</w:t>
            </w:r>
          </w:p>
        </w:tc>
        <w:tc>
          <w:tcPr>
            <w:tcW w:w="977" w:type="dxa"/>
            <w:tcBorders>
              <w:top w:val="nil"/>
              <w:left w:val="nil"/>
              <w:bottom w:val="single" w:sz="8" w:space="0" w:color="auto"/>
              <w:right w:val="single" w:sz="8" w:space="0" w:color="auto"/>
            </w:tcBorders>
            <w:shd w:val="clear" w:color="auto" w:fill="auto"/>
            <w:noWrap/>
            <w:vAlign w:val="bottom"/>
            <w:hideMark/>
          </w:tcPr>
          <w:p w14:paraId="0A8898CA" w14:textId="77777777" w:rsidR="00650ADC" w:rsidRPr="001F2DBD" w:rsidRDefault="00650ADC" w:rsidP="00650ADC">
            <w:pPr>
              <w:jc w:val="center"/>
              <w:rPr>
                <w:rFonts w:ascii="Calibri" w:eastAsia="Times New Roman" w:hAnsi="Calibri"/>
                <w:color w:val="000000"/>
              </w:rPr>
            </w:pPr>
            <w:r w:rsidRPr="001F2DBD">
              <w:rPr>
                <w:rFonts w:ascii="Calibri" w:eastAsia="Times New Roman" w:hAnsi="Calibri"/>
                <w:color w:val="000000"/>
              </w:rPr>
              <w:t>182.7306</w:t>
            </w:r>
          </w:p>
        </w:tc>
      </w:tr>
    </w:tbl>
    <w:p w14:paraId="3B12B0D1" w14:textId="363E7D92" w:rsidR="00650ADC" w:rsidRPr="001F2DBD" w:rsidRDefault="00650ADC" w:rsidP="00650ADC">
      <w:pPr>
        <w:jc w:val="center"/>
        <w:rPr>
          <w:i/>
          <w:iCs/>
          <w:color w:val="44546A" w:themeColor="text2"/>
          <w:sz w:val="18"/>
          <w:szCs w:val="18"/>
        </w:rPr>
      </w:pPr>
      <w:bookmarkStart w:id="25" w:name="_Toc14701348"/>
      <w:r w:rsidRPr="001F2DBD">
        <w:rPr>
          <w:i/>
          <w:iCs/>
          <w:color w:val="44546A" w:themeColor="text2"/>
          <w:sz w:val="18"/>
          <w:szCs w:val="18"/>
        </w:rPr>
        <w:t xml:space="preserve">Tableau </w:t>
      </w:r>
      <w:r w:rsidRPr="001F2DBD">
        <w:rPr>
          <w:i/>
          <w:iCs/>
          <w:color w:val="44546A" w:themeColor="text2"/>
          <w:sz w:val="18"/>
          <w:szCs w:val="18"/>
        </w:rPr>
        <w:fldChar w:fldCharType="begin"/>
      </w:r>
      <w:r w:rsidRPr="001F2DBD">
        <w:rPr>
          <w:i/>
          <w:iCs/>
          <w:color w:val="44546A" w:themeColor="text2"/>
          <w:sz w:val="18"/>
          <w:szCs w:val="18"/>
        </w:rPr>
        <w:instrText xml:space="preserve"> SEQ Tableau \* ARABIC </w:instrText>
      </w:r>
      <w:r w:rsidRPr="001F2DBD">
        <w:rPr>
          <w:i/>
          <w:iCs/>
          <w:color w:val="44546A" w:themeColor="text2"/>
          <w:sz w:val="18"/>
          <w:szCs w:val="18"/>
        </w:rPr>
        <w:fldChar w:fldCharType="separate"/>
      </w:r>
      <w:r w:rsidR="00414E46">
        <w:rPr>
          <w:i/>
          <w:iCs/>
          <w:noProof/>
          <w:color w:val="44546A" w:themeColor="text2"/>
          <w:sz w:val="18"/>
          <w:szCs w:val="18"/>
        </w:rPr>
        <w:t>1</w:t>
      </w:r>
      <w:r w:rsidRPr="001F2DBD">
        <w:rPr>
          <w:i/>
          <w:iCs/>
          <w:color w:val="44546A" w:themeColor="text2"/>
          <w:sz w:val="18"/>
          <w:szCs w:val="18"/>
        </w:rPr>
        <w:fldChar w:fldCharType="end"/>
      </w:r>
      <w:r w:rsidRPr="001F2DBD">
        <w:rPr>
          <w:i/>
          <w:iCs/>
          <w:color w:val="44546A" w:themeColor="text2"/>
          <w:sz w:val="18"/>
          <w:szCs w:val="18"/>
        </w:rPr>
        <w:t>: longueur des éléments de l'antenne</w:t>
      </w:r>
      <w:bookmarkEnd w:id="25"/>
    </w:p>
    <w:p w14:paraId="73319E56" w14:textId="353343C6" w:rsidR="00650ADC" w:rsidRPr="001F2DBD" w:rsidRDefault="00650ADC" w:rsidP="00650ADC"/>
    <w:p w14:paraId="73ED4875" w14:textId="50C7BBD5" w:rsidR="00BA5821" w:rsidRDefault="00BA5821" w:rsidP="00650ADC"/>
    <w:p w14:paraId="6D312596" w14:textId="6F3D5897" w:rsidR="00F10FED" w:rsidRPr="001F2DBD" w:rsidRDefault="00F10FED" w:rsidP="00650ADC"/>
    <w:p w14:paraId="25406EDF" w14:textId="13ED0AA3" w:rsidR="000F749A" w:rsidRPr="001F2DBD" w:rsidRDefault="000F749A" w:rsidP="000F749A">
      <w:r w:rsidRPr="001F2DBD">
        <w:t>Le 3</w:t>
      </w:r>
      <w:r w:rsidRPr="001F2DBD">
        <w:rPr>
          <w:vertAlign w:val="superscript"/>
        </w:rPr>
        <w:t>ème</w:t>
      </w:r>
      <w:r w:rsidRPr="001F2DBD">
        <w:t xml:space="preserve"> paramètre à calculer est la distance entre chaque élément de l’antenne soit la distance</w:t>
      </w:r>
      <w:r w:rsidR="006C5C56" w:rsidRPr="001F2DBD">
        <w:t xml:space="preserve"> relative</w:t>
      </w:r>
      <w:r w:rsidRPr="001F2DBD">
        <w:t xml:space="preserve"> di,i+1.</w:t>
      </w:r>
    </w:p>
    <w:p w14:paraId="4D936A06" w14:textId="77777777" w:rsidR="000F749A" w:rsidRPr="001F2DBD" w:rsidRDefault="000F749A" w:rsidP="000F749A"/>
    <w:p w14:paraId="355F63A5" w14:textId="7BF2E0C7" w:rsidR="006C5C56" w:rsidRPr="001F2DBD" w:rsidRDefault="00CC2CA6" w:rsidP="006C5C56">
      <w:pPr>
        <w:pStyle w:val="ListParagraph"/>
        <w:numPr>
          <w:ilvl w:val="0"/>
          <w:numId w:val="21"/>
        </w:numPr>
        <w:rPr>
          <w:noProof/>
        </w:rPr>
      </w:pPr>
      <w:r w:rsidRPr="001F2DBD">
        <w:rPr>
          <w:noProof/>
        </w:rPr>
        <w:t xml:space="preserve">L’équation </w:t>
      </w:r>
      <w:r w:rsidR="00C25E85">
        <w:rPr>
          <w:noProof/>
        </w:rPr>
        <w:fldChar w:fldCharType="begin"/>
      </w:r>
      <w:r w:rsidR="00C25E85">
        <w:rPr>
          <w:noProof/>
        </w:rPr>
        <w:instrText xml:space="preserve"> REF _Ref13127486 \h </w:instrText>
      </w:r>
      <w:r w:rsidR="00C25E85">
        <w:rPr>
          <w:noProof/>
        </w:rPr>
      </w:r>
      <w:r w:rsidR="00C25E85">
        <w:rPr>
          <w:noProof/>
        </w:rPr>
        <w:fldChar w:fldCharType="separate"/>
      </w:r>
      <w:r w:rsidR="00C25E85">
        <w:t>(</w:t>
      </w:r>
      <w:r w:rsidR="00C25E85" w:rsidRPr="001F2DBD">
        <w:rPr>
          <w:noProof/>
        </w:rPr>
        <w:t>8</w:t>
      </w:r>
      <w:r w:rsidR="00C25E85" w:rsidRPr="001F2DBD">
        <w:t>)</w:t>
      </w:r>
      <w:r w:rsidR="00C25E85">
        <w:rPr>
          <w:noProof/>
        </w:rPr>
        <w:fldChar w:fldCharType="end"/>
      </w:r>
      <w:r w:rsidR="00C25E85">
        <w:rPr>
          <w:noProof/>
        </w:rPr>
        <w:t xml:space="preserve"> </w:t>
      </w:r>
      <w:r w:rsidR="000F749A" w:rsidRPr="001F2DBD">
        <w:rPr>
          <w:noProof/>
        </w:rPr>
        <w:t>permet de trouver la distance</w:t>
      </w:r>
      <w:r w:rsidR="006C5C56" w:rsidRPr="001F2DBD">
        <w:rPr>
          <w:noProof/>
        </w:rPr>
        <w:t xml:space="preserve"> relative entre chaque élément.</w:t>
      </w:r>
    </w:p>
    <w:p w14:paraId="7DFFD4DB" w14:textId="4D9F5554" w:rsidR="006C5C56" w:rsidRPr="001F2DBD" w:rsidRDefault="006C5C56" w:rsidP="006C5C56">
      <w:pPr>
        <w:rPr>
          <w:noProof/>
        </w:rPr>
      </w:pPr>
    </w:p>
    <w:p w14:paraId="39E5E623" w14:textId="03D9A3C3" w:rsidR="00CC2CA6" w:rsidRPr="001F2DBD" w:rsidRDefault="006C5C56" w:rsidP="00CC2CA6">
      <w:pPr>
        <w:rPr>
          <w:noProof/>
        </w:rPr>
      </w:pPr>
      <w:r w:rsidRPr="001F2DBD">
        <w:rPr>
          <w:noProof/>
        </w:rPr>
        <w:t>Les resultats de ces calculs ont été consignés dans le tableau suivant et serviront de base pour la construction de l’antenne.</w:t>
      </w:r>
    </w:p>
    <w:p w14:paraId="4F6C30F4" w14:textId="7D8E8B3B" w:rsidR="00CC2CA6" w:rsidRDefault="00CC2CA6" w:rsidP="00CC2CA6">
      <w:pPr>
        <w:rPr>
          <w:noProof/>
        </w:rPr>
      </w:pPr>
    </w:p>
    <w:p w14:paraId="60804134" w14:textId="77777777" w:rsidR="00F10FED" w:rsidRPr="001F2DBD" w:rsidRDefault="00F10FED" w:rsidP="00CC2CA6">
      <w:pPr>
        <w:rPr>
          <w:noProof/>
        </w:rPr>
      </w:pPr>
    </w:p>
    <w:tbl>
      <w:tblPr>
        <w:tblW w:w="7363" w:type="dxa"/>
        <w:jc w:val="center"/>
        <w:tblCellMar>
          <w:left w:w="70" w:type="dxa"/>
          <w:right w:w="70" w:type="dxa"/>
        </w:tblCellMar>
        <w:tblLook w:val="04A0" w:firstRow="1" w:lastRow="0" w:firstColumn="1" w:lastColumn="0" w:noHBand="0" w:noVBand="1"/>
      </w:tblPr>
      <w:tblGrid>
        <w:gridCol w:w="3344"/>
        <w:gridCol w:w="1088"/>
        <w:gridCol w:w="977"/>
        <w:gridCol w:w="977"/>
        <w:gridCol w:w="977"/>
      </w:tblGrid>
      <w:tr w:rsidR="006C5C56" w:rsidRPr="001F2DBD" w14:paraId="3328829C" w14:textId="77777777" w:rsidTr="006C5C56">
        <w:trPr>
          <w:trHeight w:val="300"/>
          <w:jc w:val="center"/>
        </w:trPr>
        <w:tc>
          <w:tcPr>
            <w:tcW w:w="334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0E83099" w14:textId="77777777" w:rsidR="006C5C56" w:rsidRPr="001F2DBD" w:rsidRDefault="006C5C56" w:rsidP="00A91FFB">
            <w:pPr>
              <w:jc w:val="center"/>
              <w:rPr>
                <w:rFonts w:ascii="Calibri" w:eastAsia="Times New Roman" w:hAnsi="Calibri"/>
                <w:color w:val="000000"/>
              </w:rPr>
            </w:pPr>
          </w:p>
        </w:tc>
        <w:tc>
          <w:tcPr>
            <w:tcW w:w="1088" w:type="dxa"/>
            <w:tcBorders>
              <w:top w:val="single" w:sz="8" w:space="0" w:color="auto"/>
              <w:left w:val="nil"/>
              <w:bottom w:val="single" w:sz="4" w:space="0" w:color="auto"/>
              <w:right w:val="single" w:sz="4" w:space="0" w:color="auto"/>
            </w:tcBorders>
            <w:shd w:val="clear" w:color="auto" w:fill="auto"/>
            <w:noWrap/>
            <w:vAlign w:val="bottom"/>
            <w:hideMark/>
          </w:tcPr>
          <w:p w14:paraId="169D4789" w14:textId="44179076" w:rsidR="006C5C56" w:rsidRPr="001F2DBD" w:rsidRDefault="006C5C56" w:rsidP="00A91FFB">
            <w:pPr>
              <w:jc w:val="center"/>
              <w:rPr>
                <w:rFonts w:ascii="Calibri" w:eastAsia="Times New Roman" w:hAnsi="Calibri"/>
                <w:color w:val="000000"/>
                <w:vertAlign w:val="subscript"/>
              </w:rPr>
            </w:pPr>
            <w:r w:rsidRPr="001F2DBD">
              <w:rPr>
                <w:rFonts w:ascii="Calibri" w:eastAsia="Times New Roman" w:hAnsi="Calibri"/>
                <w:color w:val="000000"/>
              </w:rPr>
              <w:t>D</w:t>
            </w:r>
            <w:r w:rsidRPr="001F2DBD">
              <w:rPr>
                <w:rFonts w:ascii="Calibri" w:eastAsia="Times New Roman" w:hAnsi="Calibri"/>
                <w:color w:val="000000"/>
                <w:vertAlign w:val="subscript"/>
              </w:rPr>
              <w:t>0</w:t>
            </w:r>
          </w:p>
        </w:tc>
        <w:tc>
          <w:tcPr>
            <w:tcW w:w="977" w:type="dxa"/>
            <w:tcBorders>
              <w:top w:val="single" w:sz="8" w:space="0" w:color="auto"/>
              <w:left w:val="nil"/>
              <w:bottom w:val="single" w:sz="4" w:space="0" w:color="auto"/>
              <w:right w:val="single" w:sz="4" w:space="0" w:color="auto"/>
            </w:tcBorders>
            <w:shd w:val="clear" w:color="auto" w:fill="auto"/>
            <w:noWrap/>
            <w:vAlign w:val="bottom"/>
            <w:hideMark/>
          </w:tcPr>
          <w:p w14:paraId="2ACE0041" w14:textId="17F1E2F9" w:rsidR="006C5C56" w:rsidRPr="001F2DBD" w:rsidRDefault="006C5C56" w:rsidP="00A91FFB">
            <w:pPr>
              <w:jc w:val="center"/>
              <w:rPr>
                <w:rFonts w:ascii="Calibri" w:eastAsia="Times New Roman" w:hAnsi="Calibri"/>
                <w:color w:val="000000"/>
                <w:vertAlign w:val="subscript"/>
              </w:rPr>
            </w:pPr>
            <w:r w:rsidRPr="001F2DBD">
              <w:rPr>
                <w:rFonts w:ascii="Calibri" w:eastAsia="Times New Roman" w:hAnsi="Calibri"/>
                <w:color w:val="000000"/>
              </w:rPr>
              <w:t>D</w:t>
            </w:r>
            <w:r w:rsidRPr="001F2DBD">
              <w:rPr>
                <w:rFonts w:ascii="Calibri" w:eastAsia="Times New Roman" w:hAnsi="Calibri"/>
                <w:color w:val="000000"/>
                <w:vertAlign w:val="subscript"/>
              </w:rPr>
              <w:t>1</w:t>
            </w:r>
          </w:p>
        </w:tc>
        <w:tc>
          <w:tcPr>
            <w:tcW w:w="977" w:type="dxa"/>
            <w:tcBorders>
              <w:top w:val="single" w:sz="8" w:space="0" w:color="auto"/>
              <w:left w:val="nil"/>
              <w:bottom w:val="single" w:sz="4" w:space="0" w:color="auto"/>
              <w:right w:val="single" w:sz="4" w:space="0" w:color="auto"/>
            </w:tcBorders>
            <w:shd w:val="clear" w:color="auto" w:fill="auto"/>
            <w:noWrap/>
            <w:vAlign w:val="bottom"/>
            <w:hideMark/>
          </w:tcPr>
          <w:p w14:paraId="3BEC7AE8" w14:textId="64666959" w:rsidR="006C5C56" w:rsidRPr="001F2DBD" w:rsidRDefault="006C5C56" w:rsidP="00A91FFB">
            <w:pPr>
              <w:jc w:val="center"/>
              <w:rPr>
                <w:rFonts w:ascii="Calibri" w:eastAsia="Times New Roman" w:hAnsi="Calibri"/>
                <w:color w:val="000000"/>
                <w:vertAlign w:val="subscript"/>
              </w:rPr>
            </w:pPr>
            <w:r w:rsidRPr="001F2DBD">
              <w:rPr>
                <w:rFonts w:ascii="Calibri" w:eastAsia="Times New Roman" w:hAnsi="Calibri"/>
                <w:color w:val="000000"/>
              </w:rPr>
              <w:t>D</w:t>
            </w:r>
            <w:r w:rsidRPr="001F2DBD">
              <w:rPr>
                <w:rFonts w:ascii="Calibri" w:eastAsia="Times New Roman" w:hAnsi="Calibri"/>
                <w:color w:val="000000"/>
                <w:vertAlign w:val="subscript"/>
              </w:rPr>
              <w:t>2</w:t>
            </w:r>
          </w:p>
        </w:tc>
        <w:tc>
          <w:tcPr>
            <w:tcW w:w="977" w:type="dxa"/>
            <w:tcBorders>
              <w:top w:val="single" w:sz="8" w:space="0" w:color="auto"/>
              <w:left w:val="nil"/>
              <w:bottom w:val="single" w:sz="4" w:space="0" w:color="auto"/>
              <w:right w:val="single" w:sz="8" w:space="0" w:color="auto"/>
            </w:tcBorders>
            <w:shd w:val="clear" w:color="auto" w:fill="auto"/>
            <w:noWrap/>
            <w:vAlign w:val="bottom"/>
            <w:hideMark/>
          </w:tcPr>
          <w:p w14:paraId="7A33E015" w14:textId="5B172034" w:rsidR="006C5C56" w:rsidRPr="001F2DBD" w:rsidRDefault="006C5C56" w:rsidP="00A91FFB">
            <w:pPr>
              <w:jc w:val="center"/>
              <w:rPr>
                <w:rFonts w:ascii="Calibri" w:eastAsia="Times New Roman" w:hAnsi="Calibri"/>
                <w:color w:val="000000"/>
                <w:vertAlign w:val="subscript"/>
              </w:rPr>
            </w:pPr>
            <w:r w:rsidRPr="001F2DBD">
              <w:rPr>
                <w:rFonts w:ascii="Calibri" w:eastAsia="Times New Roman" w:hAnsi="Calibri"/>
                <w:color w:val="000000"/>
              </w:rPr>
              <w:t>D</w:t>
            </w:r>
            <w:r w:rsidRPr="001F2DBD">
              <w:rPr>
                <w:rFonts w:ascii="Calibri" w:eastAsia="Times New Roman" w:hAnsi="Calibri"/>
                <w:color w:val="000000"/>
                <w:vertAlign w:val="subscript"/>
              </w:rPr>
              <w:t>3</w:t>
            </w:r>
          </w:p>
        </w:tc>
      </w:tr>
      <w:tr w:rsidR="006C5C56" w:rsidRPr="001F2DBD" w14:paraId="2EB1E368" w14:textId="77777777" w:rsidTr="006C5C56">
        <w:trPr>
          <w:trHeight w:val="315"/>
          <w:jc w:val="center"/>
        </w:trPr>
        <w:tc>
          <w:tcPr>
            <w:tcW w:w="3344" w:type="dxa"/>
            <w:tcBorders>
              <w:top w:val="nil"/>
              <w:left w:val="single" w:sz="8" w:space="0" w:color="auto"/>
              <w:bottom w:val="single" w:sz="8" w:space="0" w:color="auto"/>
              <w:right w:val="single" w:sz="4" w:space="0" w:color="auto"/>
            </w:tcBorders>
            <w:shd w:val="clear" w:color="auto" w:fill="auto"/>
            <w:noWrap/>
            <w:vAlign w:val="bottom"/>
            <w:hideMark/>
          </w:tcPr>
          <w:p w14:paraId="3427739D" w14:textId="33A8B0B3" w:rsidR="006C5C56" w:rsidRPr="00243975" w:rsidRDefault="006C5C56" w:rsidP="00A91FFB">
            <w:pPr>
              <w:jc w:val="center"/>
              <w:rPr>
                <w:rFonts w:ascii="Calibri" w:eastAsia="Times New Roman" w:hAnsi="Calibri"/>
                <w:color w:val="000000"/>
                <w:lang w:val="en-US"/>
              </w:rPr>
            </w:pPr>
            <w:r w:rsidRPr="00243975">
              <w:rPr>
                <w:rFonts w:ascii="Calibri" w:eastAsia="Times New Roman" w:hAnsi="Calibri"/>
                <w:color w:val="000000"/>
                <w:lang w:val="en-US"/>
              </w:rPr>
              <w:t>Distance of dipole element [mm]</w:t>
            </w:r>
          </w:p>
        </w:tc>
        <w:tc>
          <w:tcPr>
            <w:tcW w:w="1088" w:type="dxa"/>
            <w:tcBorders>
              <w:top w:val="nil"/>
              <w:left w:val="nil"/>
              <w:bottom w:val="single" w:sz="8" w:space="0" w:color="auto"/>
              <w:right w:val="single" w:sz="4" w:space="0" w:color="auto"/>
            </w:tcBorders>
            <w:shd w:val="clear" w:color="auto" w:fill="auto"/>
            <w:noWrap/>
            <w:vAlign w:val="bottom"/>
            <w:hideMark/>
          </w:tcPr>
          <w:p w14:paraId="688B18D0" w14:textId="76846B45" w:rsidR="006C5C56" w:rsidRPr="001F2DBD" w:rsidRDefault="00CC2CA6" w:rsidP="00A91FFB">
            <w:pPr>
              <w:jc w:val="center"/>
              <w:rPr>
                <w:rFonts w:ascii="Calibri" w:eastAsia="Times New Roman" w:hAnsi="Calibri"/>
                <w:color w:val="000000"/>
              </w:rPr>
            </w:pPr>
            <w:r w:rsidRPr="001F2DBD">
              <w:rPr>
                <w:rFonts w:ascii="Calibri" w:eastAsia="Times New Roman" w:hAnsi="Calibri"/>
                <w:color w:val="000000"/>
              </w:rPr>
              <w:t>67.83</w:t>
            </w:r>
          </w:p>
        </w:tc>
        <w:tc>
          <w:tcPr>
            <w:tcW w:w="977" w:type="dxa"/>
            <w:tcBorders>
              <w:top w:val="nil"/>
              <w:left w:val="nil"/>
              <w:bottom w:val="single" w:sz="8" w:space="0" w:color="auto"/>
              <w:right w:val="single" w:sz="4" w:space="0" w:color="auto"/>
            </w:tcBorders>
            <w:shd w:val="clear" w:color="auto" w:fill="auto"/>
            <w:noWrap/>
            <w:vAlign w:val="bottom"/>
            <w:hideMark/>
          </w:tcPr>
          <w:p w14:paraId="3B43C80B" w14:textId="4FEBC6E5" w:rsidR="006C5C56" w:rsidRPr="001F2DBD" w:rsidRDefault="00CC2CA6" w:rsidP="00A91FFB">
            <w:pPr>
              <w:jc w:val="center"/>
              <w:rPr>
                <w:rFonts w:ascii="Calibri" w:eastAsia="Times New Roman" w:hAnsi="Calibri"/>
                <w:color w:val="000000"/>
              </w:rPr>
            </w:pPr>
            <w:r w:rsidRPr="001F2DBD">
              <w:rPr>
                <w:rFonts w:ascii="Calibri" w:eastAsia="Times New Roman" w:hAnsi="Calibri"/>
                <w:color w:val="000000"/>
              </w:rPr>
              <w:t>122.094</w:t>
            </w:r>
          </w:p>
        </w:tc>
        <w:tc>
          <w:tcPr>
            <w:tcW w:w="977" w:type="dxa"/>
            <w:tcBorders>
              <w:top w:val="nil"/>
              <w:left w:val="nil"/>
              <w:bottom w:val="single" w:sz="8" w:space="0" w:color="auto"/>
              <w:right w:val="single" w:sz="4" w:space="0" w:color="auto"/>
            </w:tcBorders>
            <w:shd w:val="clear" w:color="auto" w:fill="auto"/>
            <w:noWrap/>
            <w:vAlign w:val="bottom"/>
            <w:hideMark/>
          </w:tcPr>
          <w:p w14:paraId="325E17BA" w14:textId="0594F667" w:rsidR="006C5C56" w:rsidRPr="001F2DBD" w:rsidRDefault="00CC2CA6" w:rsidP="00A91FFB">
            <w:pPr>
              <w:jc w:val="center"/>
              <w:rPr>
                <w:rFonts w:ascii="Calibri" w:eastAsia="Times New Roman" w:hAnsi="Calibri"/>
                <w:color w:val="000000"/>
              </w:rPr>
            </w:pPr>
            <w:r w:rsidRPr="001F2DBD">
              <w:rPr>
                <w:rFonts w:ascii="Calibri" w:eastAsia="Times New Roman" w:hAnsi="Calibri"/>
                <w:color w:val="000000"/>
              </w:rPr>
              <w:t>165.5052</w:t>
            </w:r>
          </w:p>
        </w:tc>
        <w:tc>
          <w:tcPr>
            <w:tcW w:w="977" w:type="dxa"/>
            <w:tcBorders>
              <w:top w:val="nil"/>
              <w:left w:val="nil"/>
              <w:bottom w:val="single" w:sz="8" w:space="0" w:color="auto"/>
              <w:right w:val="single" w:sz="8" w:space="0" w:color="auto"/>
            </w:tcBorders>
            <w:shd w:val="clear" w:color="auto" w:fill="auto"/>
            <w:noWrap/>
            <w:vAlign w:val="bottom"/>
            <w:hideMark/>
          </w:tcPr>
          <w:p w14:paraId="5EC10A38" w14:textId="02A3B6FC" w:rsidR="006C5C56" w:rsidRPr="001F2DBD" w:rsidRDefault="00CC2CA6" w:rsidP="00A91FFB">
            <w:pPr>
              <w:jc w:val="center"/>
              <w:rPr>
                <w:rFonts w:ascii="Calibri" w:eastAsia="Times New Roman" w:hAnsi="Calibri"/>
                <w:color w:val="000000"/>
              </w:rPr>
            </w:pPr>
            <w:r w:rsidRPr="001F2DBD">
              <w:rPr>
                <w:rFonts w:ascii="Calibri" w:eastAsia="Times New Roman" w:hAnsi="Calibri"/>
                <w:color w:val="000000"/>
              </w:rPr>
              <w:t>254.5052</w:t>
            </w:r>
          </w:p>
        </w:tc>
      </w:tr>
    </w:tbl>
    <w:p w14:paraId="369DED7F" w14:textId="06DA6D49" w:rsidR="00F10FED" w:rsidRDefault="00CC2CA6" w:rsidP="00360172">
      <w:pPr>
        <w:pStyle w:val="Caption"/>
        <w:jc w:val="center"/>
      </w:pPr>
      <w:bookmarkStart w:id="26" w:name="_Toc14701349"/>
      <w:r w:rsidRPr="001F2DBD">
        <w:t xml:space="preserve">Tableau </w:t>
      </w:r>
      <w:fldSimple w:instr=" SEQ Tableau \* ARABIC ">
        <w:r w:rsidR="00414E46">
          <w:rPr>
            <w:noProof/>
          </w:rPr>
          <w:t>2</w:t>
        </w:r>
      </w:fldSimple>
      <w:r w:rsidRPr="001F2DBD">
        <w:t>: distance de chaque éléments de l'antenne (par rapport au point 0)</w:t>
      </w:r>
      <w:bookmarkEnd w:id="26"/>
    </w:p>
    <w:p w14:paraId="3386671B" w14:textId="3D768B2D" w:rsidR="00CC2CA6" w:rsidRPr="00F10FED" w:rsidRDefault="00F10FED" w:rsidP="00F10FED">
      <w:pPr>
        <w:jc w:val="left"/>
        <w:rPr>
          <w:i/>
          <w:iCs/>
          <w:color w:val="44546A" w:themeColor="text2"/>
          <w:sz w:val="20"/>
          <w:szCs w:val="20"/>
        </w:rPr>
      </w:pPr>
      <w:r>
        <w:br w:type="page"/>
      </w:r>
    </w:p>
    <w:p w14:paraId="4CC327AE" w14:textId="67EFF2F7" w:rsidR="00AE5BCE" w:rsidRPr="001F2DBD" w:rsidRDefault="00D1077B" w:rsidP="00AE5BCE">
      <w:r w:rsidRPr="001F2DBD">
        <w:lastRenderedPageBreak/>
        <w:t>Le</w:t>
      </w:r>
      <w:r w:rsidR="00AE5BCE" w:rsidRPr="001F2DBD">
        <w:t xml:space="preserve"> dernier paramètre à calculer est la longueur de la terminaison LzTerm est peut être trouvé avec l’équation suivante :</w:t>
      </w:r>
    </w:p>
    <w:p w14:paraId="1A6F1899" w14:textId="5E96B3B4" w:rsidR="00AE5BCE" w:rsidRPr="001F2DBD" w:rsidRDefault="00AE5BCE" w:rsidP="00422096">
      <w:pPr>
        <w:pStyle w:val="Caption"/>
      </w:pPr>
      <w:r w:rsidRPr="001F2DBD">
        <w:rPr>
          <w:noProof/>
        </w:rPr>
        <w:tab/>
      </w:r>
      <w:bookmarkStart w:id="27" w:name="_Ref13127622"/>
      <m:oMath>
        <m:sSub>
          <m:sSubPr>
            <m:ctrlPr>
              <w:rPr>
                <w:rFonts w:ascii="Cambria Math" w:hAnsi="Cambria Math" w:cs="Cambria Math"/>
              </w:rPr>
            </m:ctrlPr>
          </m:sSubPr>
          <m:e>
            <m:r>
              <m:rPr>
                <m:scr m:val="script"/>
              </m:rPr>
              <w:rPr>
                <w:rFonts w:ascii="Cambria Math" w:hAnsi="Cambria Math" w:cs="Cambria Math"/>
              </w:rPr>
              <m:t>l</m:t>
            </m:r>
          </m:e>
          <m:sub>
            <m:sSub>
              <m:sSubPr>
                <m:ctrlPr>
                  <w:rPr>
                    <w:rFonts w:ascii="Cambria Math" w:hAnsi="Cambria Math" w:cs="Cambria Math"/>
                  </w:rPr>
                </m:ctrlPr>
              </m:sSubPr>
              <m:e>
                <m:r>
                  <w:rPr>
                    <w:rFonts w:ascii="Cambria Math" w:hAnsi="Cambria Math" w:cs="Cambria Math"/>
                  </w:rPr>
                  <m:t>Z</m:t>
                </m:r>
              </m:e>
              <m:sub>
                <m:r>
                  <w:rPr>
                    <w:rFonts w:ascii="Cambria Math" w:hAnsi="Cambria Math" w:cs="Cambria Math"/>
                  </w:rPr>
                  <m:t>term</m:t>
                </m:r>
              </m:sub>
            </m:sSub>
          </m:sub>
        </m:sSub>
        <m:r>
          <w:rPr>
            <w:rFonts w:ascii="Cambria Math" w:hAnsi="Cambria Math" w:cs="Cambria Math"/>
          </w:rPr>
          <m:t>=</m:t>
        </m:r>
        <m:f>
          <m:fPr>
            <m:ctrlPr>
              <w:rPr>
                <w:rFonts w:ascii="Cambria Math" w:hAnsi="Cambria Math" w:cs="Cambria Math"/>
              </w:rPr>
            </m:ctrlPr>
          </m:fPr>
          <m:num>
            <m:r>
              <w:rPr>
                <w:rFonts w:ascii="Cambria Math" w:hAnsi="Cambria Math" w:cs="Cambria Math"/>
              </w:rPr>
              <m:t>λl</m:t>
            </m:r>
          </m:num>
          <m:den>
            <m:r>
              <w:rPr>
                <w:rFonts w:ascii="Cambria Math" w:hAnsi="Cambria Math" w:cs="Cambria Math"/>
              </w:rPr>
              <m:t>8</m:t>
            </m:r>
          </m:den>
        </m:f>
        <m:r>
          <w:rPr>
            <w:rFonts w:ascii="Cambria Math" w:hAnsi="Cambria Math" w:cs="Cambria Math"/>
          </w:rPr>
          <m:t xml:space="preserve">= </m:t>
        </m:r>
        <m:f>
          <m:fPr>
            <m:ctrlPr>
              <w:rPr>
                <w:rFonts w:ascii="Cambria Math" w:hAnsi="Cambria Math"/>
                <w:noProof/>
                <w:color w:val="auto"/>
              </w:rPr>
            </m:ctrlPr>
          </m:fPr>
          <m:num>
            <m:r>
              <w:rPr>
                <w:rFonts w:ascii="Cambria Math" w:hAnsi="Cambria Math"/>
                <w:noProof/>
              </w:rPr>
              <m:t>c</m:t>
            </m:r>
          </m:num>
          <m:den>
            <m:r>
              <w:rPr>
                <w:rFonts w:ascii="Cambria Math" w:hAnsi="Cambria Math"/>
                <w:noProof/>
              </w:rPr>
              <m:t>8</m:t>
            </m:r>
            <m:sSub>
              <m:sSubPr>
                <m:ctrlPr>
                  <w:rPr>
                    <w:rFonts w:ascii="Cambria Math" w:hAnsi="Cambria Math"/>
                    <w:noProof/>
                    <w:color w:val="auto"/>
                  </w:rPr>
                </m:ctrlPr>
              </m:sSubPr>
              <m:e>
                <m:r>
                  <w:rPr>
                    <w:rFonts w:ascii="Cambria Math" w:hAnsi="Cambria Math"/>
                    <w:noProof/>
                  </w:rPr>
                  <m:t>f</m:t>
                </m:r>
              </m:e>
              <m:sub>
                <m:r>
                  <w:rPr>
                    <w:rFonts w:ascii="Cambria Math" w:hAnsi="Cambria Math"/>
                    <w:noProof/>
                  </w:rPr>
                  <m:t>l</m:t>
                </m:r>
              </m:sub>
            </m:sSub>
          </m:den>
        </m:f>
      </m:oMath>
      <w:r w:rsidRPr="001F2DBD">
        <w:tab/>
        <w:t xml:space="preserve">( </w:t>
      </w:r>
      <w:fldSimple w:instr=" SEQ ( \* ARABIC ">
        <w:r w:rsidR="003E3CC1">
          <w:rPr>
            <w:noProof/>
          </w:rPr>
          <w:t>9</w:t>
        </w:r>
      </w:fldSimple>
      <w:r w:rsidRPr="001F2DBD">
        <w:t xml:space="preserve"> )</w:t>
      </w:r>
      <w:bookmarkEnd w:id="27"/>
    </w:p>
    <w:p w14:paraId="4EA5A187" w14:textId="44580B03" w:rsidR="00D1077B" w:rsidRPr="001F2DBD" w:rsidRDefault="00D1077B" w:rsidP="00D1077B">
      <w:r w:rsidRPr="001F2DBD">
        <w:t xml:space="preserve">Le résultat de l’équation </w:t>
      </w:r>
      <w:r w:rsidR="00C25E85">
        <w:fldChar w:fldCharType="begin"/>
      </w:r>
      <w:r w:rsidR="00C25E85">
        <w:instrText xml:space="preserve"> REF _Ref13127622 \h </w:instrText>
      </w:r>
      <w:r w:rsidR="00C25E85">
        <w:fldChar w:fldCharType="separate"/>
      </w:r>
      <w:r w:rsidR="00C25E85">
        <w:t>(</w:t>
      </w:r>
      <w:r w:rsidR="00C25E85" w:rsidRPr="001F2DBD">
        <w:rPr>
          <w:noProof/>
        </w:rPr>
        <w:t>9</w:t>
      </w:r>
      <w:r w:rsidR="00C25E85" w:rsidRPr="001F2DBD">
        <w:t>)</w:t>
      </w:r>
      <w:r w:rsidR="00C25E85">
        <w:fldChar w:fldCharType="end"/>
      </w:r>
      <w:r w:rsidR="00C25E85">
        <w:t xml:space="preserve"> </w:t>
      </w:r>
      <w:r w:rsidRPr="001F2DBD">
        <w:t xml:space="preserve">donne comme valeur 89mm. </w:t>
      </w:r>
    </w:p>
    <w:p w14:paraId="6FDC6035" w14:textId="3B26A4D1" w:rsidR="00D1077B" w:rsidRPr="001F2DBD" w:rsidRDefault="00D1077B" w:rsidP="00D1077B">
      <w:r w:rsidRPr="001F2DBD">
        <w:t>Grâce à cette valeur, il est maintenant possible de calculer la longueur totale des 2 tiges verticales qui composent l’antenne.</w:t>
      </w:r>
    </w:p>
    <w:p w14:paraId="548DAF94" w14:textId="0146E88D" w:rsidR="00D1077B" w:rsidRPr="001F2DBD" w:rsidRDefault="00D1077B" w:rsidP="00D1077B"/>
    <w:p w14:paraId="18540985" w14:textId="3CB574DA" w:rsidR="00D1077B" w:rsidRPr="001F2DBD" w:rsidRDefault="00D1077B" w:rsidP="00D1077B">
      <w:r w:rsidRPr="001F2DBD">
        <w:t>Le calcul pour trouver la longueu</w:t>
      </w:r>
      <w:r w:rsidR="00C25E85">
        <w:t>r maximum de l’antenne sera donc</w:t>
      </w:r>
      <w:r w:rsidRPr="001F2DBD">
        <w:t>:</w:t>
      </w:r>
    </w:p>
    <w:p w14:paraId="15B6298D" w14:textId="7A2FE21B" w:rsidR="00D1077B" w:rsidRPr="001F2DBD" w:rsidRDefault="00D1077B" w:rsidP="00D1077B"/>
    <w:p w14:paraId="1266A17F" w14:textId="62D01BB1" w:rsidR="00D1077B" w:rsidRPr="001F2DBD" w:rsidRDefault="00D1077B" w:rsidP="00422096">
      <w:pPr>
        <w:pStyle w:val="Caption"/>
      </w:pPr>
      <w:r w:rsidRPr="001F2DBD">
        <w:rPr>
          <w:noProof/>
        </w:rPr>
        <w:tab/>
      </w:r>
      <m:oMath>
        <m:r>
          <w:rPr>
            <w:rFonts w:ascii="Cambria Math" w:hAnsi="Cambria Math" w:cs="Cambria Math"/>
          </w:rPr>
          <m:t xml:space="preserve">L= </m:t>
        </m:r>
        <m:nary>
          <m:naryPr>
            <m:chr m:val="∑"/>
            <m:limLoc m:val="undOvr"/>
            <m:ctrlPr>
              <w:rPr>
                <w:rFonts w:ascii="Cambria Math" w:hAnsi="Cambria Math" w:cs="Cambria Math"/>
              </w:rPr>
            </m:ctrlPr>
          </m:naryPr>
          <m:sub>
            <m:r>
              <w:rPr>
                <w:rFonts w:ascii="Cambria Math" w:hAnsi="Cambria Math" w:cs="Cambria Math"/>
              </w:rPr>
              <m:t>i=1</m:t>
            </m:r>
          </m:sub>
          <m:sup>
            <m:r>
              <w:rPr>
                <w:rFonts w:ascii="Cambria Math" w:hAnsi="Cambria Math" w:cs="Cambria Math"/>
              </w:rPr>
              <m:t>n-1</m:t>
            </m:r>
          </m:sup>
          <m:e>
            <m:r>
              <w:rPr>
                <w:rFonts w:ascii="Cambria Math" w:hAnsi="Cambria Math" w:cs="Cambria Math"/>
              </w:rPr>
              <m:t>di,i+1</m:t>
            </m:r>
          </m:e>
        </m:nary>
      </m:oMath>
      <w:r w:rsidRPr="001F2DBD">
        <w:rPr>
          <w:rFonts w:ascii="Cambria Math" w:hAnsi="Cambria Math"/>
        </w:rPr>
        <w:tab/>
      </w:r>
      <w:r w:rsidRPr="001F2DBD">
        <w:t xml:space="preserve">( </w:t>
      </w:r>
      <w:fldSimple w:instr=" SEQ ( \* ARABIC ">
        <w:r w:rsidR="003E3CC1">
          <w:rPr>
            <w:noProof/>
          </w:rPr>
          <w:t>10</w:t>
        </w:r>
      </w:fldSimple>
      <w:r w:rsidR="00422096">
        <w:rPr>
          <w:noProof/>
        </w:rPr>
        <w:t xml:space="preserve"> </w:t>
      </w:r>
      <w:r w:rsidRPr="001F2DBD">
        <w:t>)</w:t>
      </w:r>
    </w:p>
    <w:p w14:paraId="1A02220B" w14:textId="544A2E16" w:rsidR="00D1077B" w:rsidRPr="001F2DBD" w:rsidRDefault="00D1077B" w:rsidP="00D1077B">
      <w:r w:rsidRPr="001F2DBD">
        <w:t>Dans le cas de cette antenne, le résultat est </w:t>
      </w:r>
      <w:r w:rsidR="00E8360F" w:rsidRPr="001F2DBD">
        <w:t>de 256mm de long.</w:t>
      </w:r>
    </w:p>
    <w:p w14:paraId="1863D14A" w14:textId="77777777" w:rsidR="00E8360F" w:rsidRPr="001F2DBD" w:rsidRDefault="00E8360F" w:rsidP="00D1077B"/>
    <w:p w14:paraId="2B37042A" w14:textId="152E51CF" w:rsidR="0044021E" w:rsidRPr="001F2DBD" w:rsidRDefault="0044021E" w:rsidP="00CC2CA6">
      <w:r w:rsidRPr="001F2DBD">
        <w:t xml:space="preserve">Un paramètre qui </w:t>
      </w:r>
      <w:r w:rsidR="00E8360F" w:rsidRPr="001F2DBD">
        <w:t>reste encore à être défini</w:t>
      </w:r>
      <w:r w:rsidRPr="001F2DBD">
        <w:t xml:space="preserve"> est la distance entre les 2 tiges de l’antenne.</w:t>
      </w:r>
      <w:r w:rsidR="00E8360F" w:rsidRPr="001F2DBD">
        <w:t xml:space="preserve"> Comme les calculs pour déterminer cette distance sont très compliqué, la distance sera</w:t>
      </w:r>
      <w:r w:rsidRPr="001F2DBD">
        <w:t xml:space="preserve"> </w:t>
      </w:r>
      <w:r w:rsidR="00E8360F" w:rsidRPr="001F2DBD">
        <w:t>d</w:t>
      </w:r>
      <w:r w:rsidRPr="001F2DBD">
        <w:t>ans un premier temps</w:t>
      </w:r>
      <w:r w:rsidR="00E8360F" w:rsidRPr="001F2DBD">
        <w:t xml:space="preserve"> fixée à</w:t>
      </w:r>
      <w:r w:rsidRPr="001F2DBD">
        <w:t xml:space="preserve"> 4mm mais pourra être </w:t>
      </w:r>
      <w:r w:rsidR="00E8360F" w:rsidRPr="001F2DBD">
        <w:t>changée</w:t>
      </w:r>
      <w:r w:rsidRPr="001F2DBD">
        <w:t xml:space="preserve"> après les simulations</w:t>
      </w:r>
      <w:r w:rsidR="00E8360F" w:rsidRPr="001F2DBD">
        <w:t xml:space="preserve"> si elle n’est pas bonne.</w:t>
      </w:r>
    </w:p>
    <w:p w14:paraId="09A9B7C3" w14:textId="77777777" w:rsidR="0044021E" w:rsidRPr="001F2DBD" w:rsidRDefault="0044021E" w:rsidP="00CC2CA6">
      <w:r w:rsidRPr="001F2DBD">
        <w:t>Cette distance permet de régler l’impédance finale de l’antenne ce qui permet d’éviter de devoir faire une adaptation si l’impédance ne correspond pas à l’impédance d’un câble coaxial (50Ohms).</w:t>
      </w:r>
    </w:p>
    <w:p w14:paraId="3F69E5AB" w14:textId="2B17D1E8" w:rsidR="0044021E" w:rsidRPr="001F2DBD" w:rsidRDefault="0044021E" w:rsidP="00CC2CA6">
      <w:r w:rsidRPr="001F2DBD">
        <w:t xml:space="preserve">     </w:t>
      </w:r>
    </w:p>
    <w:p w14:paraId="7D7A1E37" w14:textId="03F6C39A" w:rsidR="00F10FED" w:rsidRDefault="00CC2CA6" w:rsidP="00CC2CA6">
      <w:r w:rsidRPr="001F2DBD">
        <w:t>Maintenant que les calculs sont faits, l’</w:t>
      </w:r>
      <w:r w:rsidR="005F5C3A" w:rsidRPr="001F2DBD">
        <w:t>antenne va pouvoir être dessinée</w:t>
      </w:r>
      <w:r w:rsidRPr="001F2DBD">
        <w:t xml:space="preserve"> et simulée grâce au logiciel Ansys.</w:t>
      </w:r>
    </w:p>
    <w:p w14:paraId="065328E4" w14:textId="1EFF429E" w:rsidR="00AE5BCE" w:rsidRPr="001F2DBD" w:rsidRDefault="00F10FED" w:rsidP="006C2150">
      <w:pPr>
        <w:jc w:val="left"/>
      </w:pPr>
      <w:r>
        <w:br w:type="page"/>
      </w:r>
    </w:p>
    <w:p w14:paraId="73BC055A" w14:textId="2CA2A845" w:rsidR="00CC2CA6" w:rsidRPr="001F2DBD" w:rsidRDefault="00CC2CA6" w:rsidP="00CC2CA6">
      <w:r w:rsidRPr="001F2DBD">
        <w:lastRenderedPageBreak/>
        <w:t xml:space="preserve">Voici une représentation 3D de l’antenne finale : </w:t>
      </w:r>
    </w:p>
    <w:p w14:paraId="771E1D67" w14:textId="77777777" w:rsidR="00AE5BCE" w:rsidRPr="001F2DBD" w:rsidRDefault="00AE5BCE" w:rsidP="00CC2CA6"/>
    <w:p w14:paraId="0AE277F7" w14:textId="77777777" w:rsidR="004569CC" w:rsidRPr="001F2DBD" w:rsidRDefault="004569CC" w:rsidP="00CC2CA6"/>
    <w:p w14:paraId="6756B7CE" w14:textId="77777777" w:rsidR="001A2281" w:rsidRPr="001F2DBD" w:rsidRDefault="00FB4A1D" w:rsidP="004569CC">
      <w:pPr>
        <w:keepNext/>
        <w:jc w:val="center"/>
      </w:pPr>
      <w:r w:rsidRPr="001F2DBD">
        <w:rPr>
          <w:noProof/>
        </w:rPr>
        <w:drawing>
          <wp:inline distT="0" distB="0" distL="0" distR="0" wp14:anchorId="0012A84B" wp14:editId="508DB7B5">
            <wp:extent cx="5281780" cy="3873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4368" cy="3882732"/>
                    </a:xfrm>
                    <a:prstGeom prst="rect">
                      <a:avLst/>
                    </a:prstGeom>
                  </pic:spPr>
                </pic:pic>
              </a:graphicData>
            </a:graphic>
          </wp:inline>
        </w:drawing>
      </w:r>
    </w:p>
    <w:p w14:paraId="3C9B6715" w14:textId="43DFBF7D" w:rsidR="00E8360F" w:rsidRPr="001F2DBD" w:rsidRDefault="001A2281" w:rsidP="00360172">
      <w:pPr>
        <w:pStyle w:val="Caption"/>
        <w:jc w:val="center"/>
      </w:pPr>
      <w:bookmarkStart w:id="28" w:name="_Toc14701298"/>
      <w:r w:rsidRPr="001F2DBD">
        <w:t xml:space="preserve">Figure </w:t>
      </w:r>
      <w:fldSimple w:instr=" SEQ Figure \* ARABIC ">
        <w:r w:rsidR="00ED1F3F">
          <w:rPr>
            <w:noProof/>
          </w:rPr>
          <w:t>6</w:t>
        </w:r>
      </w:fldSimple>
      <w:r w:rsidRPr="001F2DBD">
        <w:t>: design final de l'antenne LPDA</w:t>
      </w:r>
      <w:bookmarkEnd w:id="28"/>
    </w:p>
    <w:p w14:paraId="2E393E09" w14:textId="7E5976B1" w:rsidR="00AF5DA8" w:rsidRPr="001F2DBD" w:rsidRDefault="00AF5DA8" w:rsidP="00E8360F">
      <w:pPr>
        <w:jc w:val="left"/>
        <w:rPr>
          <w:i/>
          <w:iCs/>
          <w:color w:val="44546A" w:themeColor="text2"/>
          <w:sz w:val="18"/>
          <w:szCs w:val="18"/>
        </w:rPr>
      </w:pPr>
    </w:p>
    <w:p w14:paraId="15E30092" w14:textId="3CC2279D" w:rsidR="0044021E" w:rsidRPr="001F2DBD" w:rsidRDefault="00AE5BCE" w:rsidP="0044021E">
      <w:r w:rsidRPr="001F2DBD">
        <w:t>Les éléments perpendiculaires qui sont à la même hauteur sont croisés. C’est-à-dire qu’ils ne sont pas sur la même tige verticale.</w:t>
      </w:r>
    </w:p>
    <w:p w14:paraId="7F767ED5" w14:textId="56D289A4" w:rsidR="00AE5BCE" w:rsidRPr="001F2DBD" w:rsidRDefault="00AE5BCE" w:rsidP="0044021E"/>
    <w:p w14:paraId="3DDACACF" w14:textId="6C767291" w:rsidR="0044021E" w:rsidRPr="001F2DBD" w:rsidRDefault="0044021E" w:rsidP="0044021E">
      <w:r w:rsidRPr="001F2DBD">
        <w:t>Il ne faut pas oublier que les 2 tiges doivent être connectés électriquement au fond de l’antenne pour fonctionner correctement</w:t>
      </w:r>
      <w:r w:rsidR="00AE5BCE" w:rsidRPr="001F2DBD">
        <w:t>.</w:t>
      </w:r>
      <w:r w:rsidRPr="001F2DBD">
        <w:t xml:space="preserve">   </w:t>
      </w:r>
    </w:p>
    <w:p w14:paraId="1716216F" w14:textId="4EBA4C5D" w:rsidR="00E8360F" w:rsidRPr="001F2DBD" w:rsidRDefault="00E8360F" w:rsidP="0044021E"/>
    <w:p w14:paraId="13F09345" w14:textId="62CAC046" w:rsidR="004569CC" w:rsidRPr="001F2DBD" w:rsidRDefault="00F10FED" w:rsidP="00F10FED">
      <w:pPr>
        <w:jc w:val="left"/>
      </w:pPr>
      <w:r>
        <w:br w:type="page"/>
      </w:r>
    </w:p>
    <w:p w14:paraId="19ADA7AF" w14:textId="693C0810" w:rsidR="005F5C3A" w:rsidRPr="001F2DBD" w:rsidRDefault="00425EBB" w:rsidP="00425EBB">
      <w:pPr>
        <w:pStyle w:val="Heading3"/>
        <w:rPr>
          <w:lang w:val="fr-CH"/>
        </w:rPr>
      </w:pPr>
      <w:bookmarkStart w:id="29" w:name="_Toc14701629"/>
      <w:r w:rsidRPr="001F2DBD">
        <w:rPr>
          <w:lang w:val="fr-CH"/>
        </w:rPr>
        <w:lastRenderedPageBreak/>
        <w:t>Simulation</w:t>
      </w:r>
      <w:bookmarkEnd w:id="29"/>
    </w:p>
    <w:p w14:paraId="6BF4B9F9" w14:textId="77777777" w:rsidR="004D151C" w:rsidRPr="001F2DBD" w:rsidRDefault="004D151C" w:rsidP="004D151C"/>
    <w:p w14:paraId="37520AF3" w14:textId="42F69F74" w:rsidR="00A91FFB" w:rsidRPr="001F2DBD" w:rsidRDefault="005F5C3A" w:rsidP="00425EBB">
      <w:r w:rsidRPr="001F2DBD">
        <w:t>La simulation</w:t>
      </w:r>
      <w:r w:rsidR="00D073CA" w:rsidRPr="001F2DBD">
        <w:t xml:space="preserve"> </w:t>
      </w:r>
      <w:r w:rsidR="0060038D">
        <w:t>de</w:t>
      </w:r>
      <w:r w:rsidR="00D073CA" w:rsidRPr="001F2DBD">
        <w:t xml:space="preserve"> </w:t>
      </w:r>
      <w:r w:rsidR="0060038D">
        <w:t>l’antenne</w:t>
      </w:r>
      <w:r w:rsidR="00D073CA" w:rsidRPr="001F2DBD">
        <w:t xml:space="preserve"> va permettre </w:t>
      </w:r>
      <w:r w:rsidR="00A91FFB" w:rsidRPr="001F2DBD">
        <w:t>de vérifier si certaines valeurs doivent être modifiées afin qu’elles répondent mieux aux attentes.</w:t>
      </w:r>
    </w:p>
    <w:p w14:paraId="01267938" w14:textId="022E03D4" w:rsidR="00A91FFB" w:rsidRPr="001F2DBD" w:rsidRDefault="00A91FFB" w:rsidP="00425EBB">
      <w:r w:rsidRPr="001F2DBD">
        <w:t>Trois paramètres sont à vérifier :</w:t>
      </w:r>
    </w:p>
    <w:p w14:paraId="3A559FFA" w14:textId="3D859E97" w:rsidR="00A91FFB" w:rsidRPr="001F2DBD" w:rsidRDefault="00A91FFB" w:rsidP="00425EBB"/>
    <w:p w14:paraId="42C813D0" w14:textId="2FDFAAE9" w:rsidR="00045282" w:rsidRPr="001F2DBD" w:rsidRDefault="00045282" w:rsidP="00045282">
      <w:pPr>
        <w:pStyle w:val="ListParagraph"/>
        <w:numPr>
          <w:ilvl w:val="0"/>
          <w:numId w:val="21"/>
        </w:numPr>
      </w:pPr>
      <w:r w:rsidRPr="001F2DBD">
        <w:t>Le coefficient de réflexion S : lorsqu’un signal est transmis sous forme d’onde, une certaine partie de cette onde sera réfléchie. Ce paramètre permet de déterminer le rapport onde transmise sur onde reçue. Plus ce paramètre est faible, plus le signal sera de bonne qualité car moins réfléchi.</w:t>
      </w:r>
    </w:p>
    <w:p w14:paraId="4A21DB60" w14:textId="00B82AC2" w:rsidR="00A91FFB" w:rsidRPr="001F2DBD" w:rsidRDefault="00A91FFB" w:rsidP="00045282">
      <w:pPr>
        <w:pStyle w:val="ListParagraph"/>
      </w:pPr>
    </w:p>
    <w:p w14:paraId="344CF9A4" w14:textId="5AC30BE7" w:rsidR="00045282" w:rsidRPr="001F2DBD" w:rsidRDefault="00045282" w:rsidP="00045282">
      <w:pPr>
        <w:pStyle w:val="ListParagraph"/>
        <w:numPr>
          <w:ilvl w:val="0"/>
          <w:numId w:val="21"/>
        </w:numPr>
      </w:pPr>
      <w:r w:rsidRPr="001F2DBD">
        <w:t xml:space="preserve">L’impédance de l’antenne : </w:t>
      </w:r>
      <w:r w:rsidR="002C3388" w:rsidRPr="001F2DBD">
        <w:t>elle doit être le plus proche possible de l’impédance de la ligne de transmission (câble coaxial 50Ohm) ce que permet de d’éviter la réflexion. Si l‘impédance n’est pas bonne, il faudra adapté l’antenne pour correspondre avec la ligne de transmission.</w:t>
      </w:r>
    </w:p>
    <w:p w14:paraId="2007F98F" w14:textId="77777777" w:rsidR="002C3388" w:rsidRPr="001F2DBD" w:rsidRDefault="002C3388" w:rsidP="002C3388">
      <w:pPr>
        <w:pStyle w:val="ListParagraph"/>
      </w:pPr>
    </w:p>
    <w:p w14:paraId="07AC8299" w14:textId="76145655" w:rsidR="002C3388" w:rsidRPr="001F2DBD" w:rsidRDefault="002C3388" w:rsidP="00045282">
      <w:pPr>
        <w:pStyle w:val="ListParagraph"/>
        <w:numPr>
          <w:ilvl w:val="0"/>
          <w:numId w:val="21"/>
        </w:numPr>
      </w:pPr>
      <w:r w:rsidRPr="001F2DBD">
        <w:t xml:space="preserve">La radiation : elle montre comment et avec quelle puissance sera transmise l’onde (en 3D). Si l’antenne n’a pas été designée correctement, </w:t>
      </w:r>
      <w:r w:rsidR="004569CC" w:rsidRPr="001F2DBD">
        <w:t>l’onde aura une faible puissance dans la direction</w:t>
      </w:r>
      <w:r w:rsidRPr="001F2DBD">
        <w:t xml:space="preserve"> escomptée</w:t>
      </w:r>
      <w:r w:rsidR="004569CC" w:rsidRPr="001F2DBD">
        <w:t xml:space="preserve"> et la distance de transmission sera moins grande.</w:t>
      </w:r>
    </w:p>
    <w:p w14:paraId="0540E08F" w14:textId="50C7EE52" w:rsidR="004569CC" w:rsidRPr="001F2DBD" w:rsidRDefault="004569CC" w:rsidP="004569CC"/>
    <w:p w14:paraId="59F525A8" w14:textId="0A671AC5" w:rsidR="005F5C3A" w:rsidRDefault="004569CC" w:rsidP="005C77F4">
      <w:pPr>
        <w:jc w:val="left"/>
      </w:pPr>
      <w:r w:rsidRPr="001F2DBD">
        <w:t>Ces informations seront données par le logiciel Ansys soit sous forme de graphe XY ou sous forme de smith chart ce qui permettra de vérifier le bon fonctionnent des antennes.</w:t>
      </w:r>
    </w:p>
    <w:p w14:paraId="307A9B29" w14:textId="740248C8" w:rsidR="009E684D" w:rsidRDefault="009E684D" w:rsidP="005C77F4">
      <w:pPr>
        <w:jc w:val="left"/>
      </w:pPr>
    </w:p>
    <w:p w14:paraId="47F5DE8E" w14:textId="1771ED20" w:rsidR="009E684D" w:rsidRPr="001F2DBD" w:rsidRDefault="003274A8" w:rsidP="005C77F4">
      <w:pPr>
        <w:jc w:val="left"/>
      </w:pPr>
      <w:r>
        <w:t>**</w:t>
      </w:r>
      <w:r w:rsidR="009E684D">
        <w:t xml:space="preserve">Bien que les antennes soient faites pour la réception dans ce projet, </w:t>
      </w:r>
      <w:r w:rsidR="00B37703">
        <w:t>chaque valeur donnée par la simulation fera référence à une</w:t>
      </w:r>
      <w:r w:rsidR="009E684D">
        <w:t xml:space="preserve"> </w:t>
      </w:r>
      <w:r w:rsidR="00B37703">
        <w:t xml:space="preserve">émission. A noter qu’en RF, </w:t>
      </w:r>
      <w:r>
        <w:t xml:space="preserve">les résultats </w:t>
      </w:r>
      <w:r w:rsidR="00B37703">
        <w:t xml:space="preserve">pour une émission sont semblables à ceux d’une réception </w:t>
      </w:r>
    </w:p>
    <w:p w14:paraId="31A3D3CD" w14:textId="77777777" w:rsidR="005F5C3A" w:rsidRPr="001F2DBD" w:rsidRDefault="005F5C3A" w:rsidP="005C77F4">
      <w:pPr>
        <w:jc w:val="left"/>
      </w:pPr>
    </w:p>
    <w:p w14:paraId="7C43CE8A" w14:textId="6BFFC64C" w:rsidR="00BD6572" w:rsidRDefault="005F5C3A" w:rsidP="00BD6572">
      <w:pPr>
        <w:jc w:val="left"/>
      </w:pPr>
      <w:r w:rsidRPr="001F2DBD">
        <w:t>Se référer au chapitre Annexe pour la démarche de simulation.</w:t>
      </w:r>
    </w:p>
    <w:p w14:paraId="4E673D6E" w14:textId="5123D0F4" w:rsidR="002E0922" w:rsidRDefault="002E0922" w:rsidP="00BD6572">
      <w:pPr>
        <w:jc w:val="left"/>
      </w:pPr>
    </w:p>
    <w:p w14:paraId="6613F981" w14:textId="77777777" w:rsidR="002E0922" w:rsidRDefault="002E0922" w:rsidP="00BD6572">
      <w:pPr>
        <w:jc w:val="left"/>
      </w:pPr>
    </w:p>
    <w:p w14:paraId="39E4F9E8" w14:textId="3310EEE7" w:rsidR="00BD6572" w:rsidRPr="001F2DBD" w:rsidRDefault="00BD6572" w:rsidP="00BD6572">
      <w:pPr>
        <w:pStyle w:val="Heading4"/>
      </w:pPr>
      <w:bookmarkStart w:id="30" w:name="_Toc14701630"/>
      <w:r w:rsidRPr="001F2DBD">
        <w:t>Impédance</w:t>
      </w:r>
      <w:bookmarkEnd w:id="30"/>
    </w:p>
    <w:p w14:paraId="205406C2" w14:textId="77777777" w:rsidR="00BD6572" w:rsidRPr="001F2DBD" w:rsidRDefault="00BD6572" w:rsidP="00BD6572"/>
    <w:p w14:paraId="52941346" w14:textId="77777777" w:rsidR="00BD6572" w:rsidRPr="001F2DBD" w:rsidRDefault="00BD6572" w:rsidP="00BD6572">
      <w:r w:rsidRPr="001F2DBD">
        <w:t>Sur le graphique ci-dessous, l’impédance de l’antenne est très proche de 50Ohms en réel est la valeur imaginaire est proche de 0 à la fréquence souhaitée. Cela indique de l’antenne n’aura pas besoin d’être adaptée car très proche des valeurs souhaitées.</w:t>
      </w:r>
    </w:p>
    <w:p w14:paraId="15B43342" w14:textId="77777777" w:rsidR="00BD6572" w:rsidRPr="001F2DBD" w:rsidRDefault="00BD6572" w:rsidP="00BD6572"/>
    <w:p w14:paraId="3D1F21C0" w14:textId="77777777" w:rsidR="00BD6572" w:rsidRPr="001F2DBD" w:rsidRDefault="00BD6572" w:rsidP="00BD6572">
      <w:pPr>
        <w:keepNext/>
        <w:ind w:left="-142"/>
        <w:jc w:val="center"/>
      </w:pPr>
      <w:r w:rsidRPr="001F2DBD">
        <w:rPr>
          <w:noProof/>
        </w:rPr>
        <w:drawing>
          <wp:inline distT="0" distB="0" distL="0" distR="0" wp14:anchorId="3D654D24" wp14:editId="724D3CDC">
            <wp:extent cx="6052446" cy="3085106"/>
            <wp:effectExtent l="0" t="0" r="571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03"/>
                    <a:stretch/>
                  </pic:blipFill>
                  <pic:spPr bwMode="auto">
                    <a:xfrm>
                      <a:off x="0" y="0"/>
                      <a:ext cx="6105877" cy="3112341"/>
                    </a:xfrm>
                    <a:prstGeom prst="rect">
                      <a:avLst/>
                    </a:prstGeom>
                    <a:ln>
                      <a:noFill/>
                    </a:ln>
                    <a:extLst>
                      <a:ext uri="{53640926-AAD7-44D8-BBD7-CCE9431645EC}">
                        <a14:shadowObscured xmlns:a14="http://schemas.microsoft.com/office/drawing/2010/main"/>
                      </a:ext>
                    </a:extLst>
                  </pic:spPr>
                </pic:pic>
              </a:graphicData>
            </a:graphic>
          </wp:inline>
        </w:drawing>
      </w:r>
    </w:p>
    <w:p w14:paraId="7F99DDA7" w14:textId="133C688A" w:rsidR="00BD6572" w:rsidRDefault="00BD6572" w:rsidP="003274A8">
      <w:pPr>
        <w:pStyle w:val="Caption"/>
        <w:jc w:val="center"/>
      </w:pPr>
      <w:bookmarkStart w:id="31" w:name="_Toc14701299"/>
      <w:r w:rsidRPr="001F2DBD">
        <w:t xml:space="preserve">Figure </w:t>
      </w:r>
      <w:fldSimple w:instr=" SEQ Figure \* ARABIC ">
        <w:r w:rsidR="00ED1F3F">
          <w:rPr>
            <w:noProof/>
          </w:rPr>
          <w:t>7</w:t>
        </w:r>
      </w:fldSimple>
      <w:r w:rsidRPr="001F2DBD">
        <w:t xml:space="preserve"> : impédance de l'antenne LPDA</w:t>
      </w:r>
      <w:bookmarkEnd w:id="31"/>
    </w:p>
    <w:p w14:paraId="1EC7CC9E" w14:textId="391A69DA" w:rsidR="00A91FFB" w:rsidRPr="001F2DBD" w:rsidRDefault="00A91FFB" w:rsidP="005C77F4">
      <w:pPr>
        <w:pStyle w:val="Heading4"/>
      </w:pPr>
      <w:bookmarkStart w:id="32" w:name="_Toc14701631"/>
      <w:r w:rsidRPr="001F2DBD">
        <w:lastRenderedPageBreak/>
        <w:t>Réflexion</w:t>
      </w:r>
      <w:bookmarkEnd w:id="32"/>
    </w:p>
    <w:p w14:paraId="5988977E" w14:textId="58D0B027" w:rsidR="00A91FFB" w:rsidRPr="001F2DBD" w:rsidRDefault="00A91FFB" w:rsidP="00A91FFB"/>
    <w:p w14:paraId="4A6296AC" w14:textId="77777777" w:rsidR="00A91FFB" w:rsidRPr="001F2DBD" w:rsidRDefault="00A91FFB" w:rsidP="00A91FFB">
      <w:r w:rsidRPr="001F2DBD">
        <w:t>Sur le graphique ci-dessous, la réflexion est dessinée en fonction de la fréquence. Il est à observer que le point le plus bas est à 460MHz.</w:t>
      </w:r>
    </w:p>
    <w:p w14:paraId="5902B111" w14:textId="2A74143D" w:rsidR="00A91FFB" w:rsidRPr="001F2DBD" w:rsidRDefault="00A91FFB" w:rsidP="00A91FFB">
      <w:r w:rsidRPr="001F2DBD">
        <w:t>À la fréquence de travail</w:t>
      </w:r>
      <w:r w:rsidR="000443E2">
        <w:t xml:space="preserve"> soit 434MHz</w:t>
      </w:r>
      <w:r w:rsidRPr="001F2DBD">
        <w:t>, la réflexion est de -10</w:t>
      </w:r>
      <w:r w:rsidR="000443E2">
        <w:t>dB</w:t>
      </w:r>
      <w:r w:rsidRPr="001F2DBD">
        <w:t xml:space="preserve"> ce qui est satisfaisant pour l’utilisation qui doit être faite</w:t>
      </w:r>
      <w:r w:rsidR="000443E2">
        <w:t xml:space="preserve"> de l’antenne</w:t>
      </w:r>
      <w:r w:rsidRPr="001F2DBD">
        <w:t xml:space="preserve">. </w:t>
      </w:r>
    </w:p>
    <w:p w14:paraId="2B8E60B7" w14:textId="77777777" w:rsidR="00A91FFB" w:rsidRPr="001F2DBD" w:rsidRDefault="00A91FFB" w:rsidP="00A91FFB"/>
    <w:p w14:paraId="10B702F0" w14:textId="77777777" w:rsidR="004D151C" w:rsidRPr="001F2DBD" w:rsidRDefault="004569CC" w:rsidP="00F05715">
      <w:pPr>
        <w:keepNext/>
        <w:ind w:left="-142"/>
        <w:jc w:val="center"/>
      </w:pPr>
      <w:r w:rsidRPr="001F2DBD">
        <w:rPr>
          <w:noProof/>
        </w:rPr>
        <w:drawing>
          <wp:inline distT="0" distB="0" distL="0" distR="0" wp14:anchorId="1A9E2656" wp14:editId="776E863D">
            <wp:extent cx="5946240" cy="3101009"/>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4511" cy="3115752"/>
                    </a:xfrm>
                    <a:prstGeom prst="rect">
                      <a:avLst/>
                    </a:prstGeom>
                  </pic:spPr>
                </pic:pic>
              </a:graphicData>
            </a:graphic>
          </wp:inline>
        </w:drawing>
      </w:r>
    </w:p>
    <w:p w14:paraId="409BDB56" w14:textId="1958A941" w:rsidR="00425EBB" w:rsidRPr="001F2DBD" w:rsidRDefault="004D151C" w:rsidP="00360172">
      <w:pPr>
        <w:pStyle w:val="Caption"/>
        <w:jc w:val="center"/>
      </w:pPr>
      <w:bookmarkStart w:id="33" w:name="_Toc14701300"/>
      <w:r w:rsidRPr="001F2DBD">
        <w:t xml:space="preserve">Figure </w:t>
      </w:r>
      <w:fldSimple w:instr=" SEQ Figure \* ARABIC ">
        <w:r w:rsidR="00ED1F3F">
          <w:rPr>
            <w:noProof/>
          </w:rPr>
          <w:t>8</w:t>
        </w:r>
      </w:fldSimple>
      <w:r w:rsidRPr="001F2DBD">
        <w:t xml:space="preserve"> : réflexion de l'antenne LPDA</w:t>
      </w:r>
      <w:bookmarkEnd w:id="33"/>
    </w:p>
    <w:p w14:paraId="712BC4F7" w14:textId="01091126" w:rsidR="004D151C" w:rsidRPr="001F2DBD" w:rsidRDefault="002E0922" w:rsidP="002E0922">
      <w:pPr>
        <w:jc w:val="left"/>
      </w:pPr>
      <w:r>
        <w:br w:type="page"/>
      </w:r>
    </w:p>
    <w:p w14:paraId="1E2EB131" w14:textId="5487DD4B" w:rsidR="00C56EDE" w:rsidRPr="001F2DBD" w:rsidRDefault="00C56EDE" w:rsidP="00C56EDE">
      <w:pPr>
        <w:pStyle w:val="Heading4"/>
      </w:pPr>
      <w:bookmarkStart w:id="34" w:name="_Toc14701632"/>
      <w:r w:rsidRPr="001F2DBD">
        <w:lastRenderedPageBreak/>
        <w:t>Radiation</w:t>
      </w:r>
      <w:bookmarkEnd w:id="34"/>
    </w:p>
    <w:p w14:paraId="1F7CAE9C" w14:textId="397D8A95" w:rsidR="00C56EDE" w:rsidRPr="001F2DBD" w:rsidRDefault="00C56EDE" w:rsidP="00C56EDE"/>
    <w:p w14:paraId="63716E3B" w14:textId="23A5DA67" w:rsidR="00C56EDE" w:rsidRPr="001F2DBD" w:rsidRDefault="00C56EDE" w:rsidP="00C56EDE">
      <w:r w:rsidRPr="001F2DBD">
        <w:t xml:space="preserve">Sur le graphique ci-dessous, </w:t>
      </w:r>
      <w:r w:rsidR="00D073CA" w:rsidRPr="001F2DBD">
        <w:t xml:space="preserve">les ondes émises par l’antenne irradient fortement dans une direction (partie rouge). Inversement dans l’axe perpendiculaire à la radiation, la puissance est beaucoup moins forte (vert et bleu) ce qui correspond aux résultat attendus.  </w:t>
      </w:r>
    </w:p>
    <w:p w14:paraId="203A3D8A" w14:textId="77777777" w:rsidR="00C56EDE" w:rsidRPr="001F2DBD" w:rsidRDefault="00C56EDE" w:rsidP="00C56EDE"/>
    <w:p w14:paraId="265D58F8" w14:textId="77777777" w:rsidR="004D151C" w:rsidRPr="001F2DBD" w:rsidRDefault="00425EBB" w:rsidP="004D151C">
      <w:pPr>
        <w:keepNext/>
      </w:pPr>
      <w:r w:rsidRPr="001F2DBD">
        <w:rPr>
          <w:noProof/>
        </w:rPr>
        <w:drawing>
          <wp:inline distT="0" distB="0" distL="0" distR="0" wp14:anchorId="14566C99" wp14:editId="18781BCE">
            <wp:extent cx="5410200" cy="384532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14048" cy="3848056"/>
                    </a:xfrm>
                    <a:prstGeom prst="rect">
                      <a:avLst/>
                    </a:prstGeom>
                  </pic:spPr>
                </pic:pic>
              </a:graphicData>
            </a:graphic>
          </wp:inline>
        </w:drawing>
      </w:r>
    </w:p>
    <w:p w14:paraId="6DF9C4FD" w14:textId="327A59FA" w:rsidR="00C56EDE" w:rsidRPr="001F2DBD" w:rsidRDefault="004D151C" w:rsidP="00360172">
      <w:pPr>
        <w:pStyle w:val="Caption"/>
        <w:jc w:val="center"/>
      </w:pPr>
      <w:bookmarkStart w:id="35" w:name="_Toc14701301"/>
      <w:r w:rsidRPr="001F2DBD">
        <w:t xml:space="preserve">Figure </w:t>
      </w:r>
      <w:fldSimple w:instr=" SEQ Figure \* ARABIC ">
        <w:r w:rsidR="00ED1F3F">
          <w:rPr>
            <w:noProof/>
          </w:rPr>
          <w:t>9</w:t>
        </w:r>
      </w:fldSimple>
      <w:r w:rsidRPr="001F2DBD">
        <w:t xml:space="preserve"> : radiation de l'antenne LPDA</w:t>
      </w:r>
      <w:bookmarkEnd w:id="35"/>
    </w:p>
    <w:p w14:paraId="42F962C6" w14:textId="73C5C1DE" w:rsidR="003F48A5" w:rsidRPr="001F2DBD" w:rsidRDefault="003F48A5" w:rsidP="00425EBB"/>
    <w:p w14:paraId="04AB5677" w14:textId="77777777" w:rsidR="003F48A5" w:rsidRPr="001F2DBD" w:rsidRDefault="003F48A5" w:rsidP="00425EBB"/>
    <w:p w14:paraId="76CF95BB" w14:textId="00D466E8" w:rsidR="00D073CA" w:rsidRPr="001F2DBD" w:rsidRDefault="00D073CA" w:rsidP="00425EBB">
      <w:r w:rsidRPr="001F2DBD">
        <w:t>Si le graphe est superposé avec l’antenne, cela indique comment l’antenne devra être tenue pour pouvoir détecter au mieux les sensorBalls.</w:t>
      </w:r>
    </w:p>
    <w:p w14:paraId="5807A102" w14:textId="238C969D" w:rsidR="00D073CA" w:rsidRPr="001F2DBD" w:rsidRDefault="00D073CA" w:rsidP="00425EBB">
      <w:r w:rsidRPr="001F2DBD">
        <w:t xml:space="preserve">L’image ci-dessous montre la position de l’antenne avec son graphe de radiation :  </w:t>
      </w:r>
    </w:p>
    <w:p w14:paraId="637AC818" w14:textId="68568CA7" w:rsidR="004D151C" w:rsidRPr="001F2DBD" w:rsidRDefault="004D151C" w:rsidP="00425EBB"/>
    <w:p w14:paraId="5B5ED8D4" w14:textId="77777777" w:rsidR="003F48A5" w:rsidRPr="001F2DBD" w:rsidRDefault="003F48A5" w:rsidP="00425EBB"/>
    <w:p w14:paraId="4515DC68" w14:textId="77777777" w:rsidR="004D151C" w:rsidRPr="001F2DBD" w:rsidRDefault="00C56EDE" w:rsidP="004D151C">
      <w:pPr>
        <w:keepNext/>
        <w:jc w:val="center"/>
      </w:pPr>
      <w:r w:rsidRPr="001F2DBD">
        <w:rPr>
          <w:noProof/>
        </w:rPr>
        <w:drawing>
          <wp:inline distT="0" distB="0" distL="0" distR="0" wp14:anchorId="49284080" wp14:editId="0E4B2924">
            <wp:extent cx="3175000" cy="261849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7559" cy="2620605"/>
                    </a:xfrm>
                    <a:prstGeom prst="rect">
                      <a:avLst/>
                    </a:prstGeom>
                  </pic:spPr>
                </pic:pic>
              </a:graphicData>
            </a:graphic>
          </wp:inline>
        </w:drawing>
      </w:r>
    </w:p>
    <w:p w14:paraId="4C93E0B8" w14:textId="53C18B38" w:rsidR="001E28ED" w:rsidRPr="001F2DBD" w:rsidRDefault="004D151C" w:rsidP="00360172">
      <w:pPr>
        <w:pStyle w:val="Caption"/>
        <w:jc w:val="center"/>
      </w:pPr>
      <w:bookmarkStart w:id="36" w:name="_Toc14701302"/>
      <w:r w:rsidRPr="001F2DBD">
        <w:t xml:space="preserve">Figure </w:t>
      </w:r>
      <w:fldSimple w:instr=" SEQ Figure \* ARABIC ">
        <w:r w:rsidR="00ED1F3F">
          <w:rPr>
            <w:noProof/>
          </w:rPr>
          <w:t>10</w:t>
        </w:r>
      </w:fldSimple>
      <w:r w:rsidRPr="001F2DBD">
        <w:t xml:space="preserve"> : radiation de l'antenne LPDA avec l'antenne</w:t>
      </w:r>
      <w:bookmarkEnd w:id="36"/>
    </w:p>
    <w:p w14:paraId="1D3DF26A" w14:textId="0A5EFA85" w:rsidR="004569CC" w:rsidRPr="001F2DBD" w:rsidRDefault="004569CC" w:rsidP="005C77F4">
      <w:pPr>
        <w:pStyle w:val="Heading3"/>
        <w:rPr>
          <w:lang w:val="fr-CH"/>
        </w:rPr>
      </w:pPr>
      <w:bookmarkStart w:id="37" w:name="_Toc14701633"/>
      <w:r w:rsidRPr="001F2DBD">
        <w:rPr>
          <w:lang w:val="fr-CH"/>
        </w:rPr>
        <w:lastRenderedPageBreak/>
        <w:t>Tests et résultats</w:t>
      </w:r>
      <w:bookmarkEnd w:id="37"/>
    </w:p>
    <w:p w14:paraId="209B9F64" w14:textId="6D42F0BC" w:rsidR="00D073CA" w:rsidRPr="001F2DBD" w:rsidRDefault="00D073CA" w:rsidP="00D073CA"/>
    <w:p w14:paraId="3C1A5010" w14:textId="334F6205" w:rsidR="00D073CA" w:rsidRDefault="00A55018" w:rsidP="00D073CA">
      <w:r>
        <w:t>Dans cette partie, l’antenne LPDA</w:t>
      </w:r>
      <w:r w:rsidR="005F5C3A" w:rsidRPr="001F2DBD">
        <w:t xml:space="preserve"> ser</w:t>
      </w:r>
      <w:r>
        <w:t>a</w:t>
      </w:r>
      <w:r w:rsidR="005F5C3A" w:rsidRPr="001F2DBD">
        <w:t xml:space="preserve"> </w:t>
      </w:r>
      <w:r>
        <w:t>mesurée</w:t>
      </w:r>
      <w:r w:rsidR="005F5C3A" w:rsidRPr="001F2DBD">
        <w:t xml:space="preserve"> et </w:t>
      </w:r>
      <w:r>
        <w:t>son résultat</w:t>
      </w:r>
      <w:r w:rsidR="005F5C3A" w:rsidRPr="001F2DBD">
        <w:t xml:space="preserve"> ser</w:t>
      </w:r>
      <w:r>
        <w:t>a</w:t>
      </w:r>
      <w:r w:rsidR="005F5C3A" w:rsidRPr="001F2DBD">
        <w:t xml:space="preserve"> comparé avec les simulations précédentes pour vérifier</w:t>
      </w:r>
      <w:r>
        <w:t xml:space="preserve"> le bon fonctionnement de celle</w:t>
      </w:r>
      <w:r w:rsidR="005F5C3A" w:rsidRPr="001F2DBD">
        <w:t>-ci.</w:t>
      </w:r>
    </w:p>
    <w:p w14:paraId="07703994" w14:textId="62CC7003" w:rsidR="003274A8" w:rsidRDefault="003274A8" w:rsidP="00D073CA"/>
    <w:p w14:paraId="6BDCBE16" w14:textId="7E1AA01D" w:rsidR="003274A8" w:rsidRPr="001F2DBD" w:rsidRDefault="003274A8" w:rsidP="003274A8">
      <w:pPr>
        <w:jc w:val="left"/>
      </w:pPr>
      <w:r>
        <w:t>**Bien que les antennes soient faites pour la réception dans ce projet, les mesures seront toujours faites pour de la transmission mais les résultats seront les mêmes dans les 2 cas.</w:t>
      </w:r>
    </w:p>
    <w:p w14:paraId="57F21AAD" w14:textId="77777777" w:rsidR="003274A8" w:rsidRPr="001F2DBD" w:rsidRDefault="003274A8" w:rsidP="00D073CA"/>
    <w:p w14:paraId="028DE0FB" w14:textId="77777777" w:rsidR="005F5C3A" w:rsidRPr="001F2DBD" w:rsidRDefault="005F5C3A" w:rsidP="00D073CA"/>
    <w:p w14:paraId="6958550D" w14:textId="1554FABE" w:rsidR="005F5C3A" w:rsidRPr="001F2DBD" w:rsidRDefault="00425EBB" w:rsidP="00B86A0E">
      <w:pPr>
        <w:pStyle w:val="Heading4"/>
      </w:pPr>
      <w:bookmarkStart w:id="38" w:name="_Ref14682509"/>
      <w:bookmarkStart w:id="39" w:name="_Toc14701634"/>
      <w:r w:rsidRPr="001F2DBD">
        <w:t>PCB Test</w:t>
      </w:r>
      <w:bookmarkEnd w:id="38"/>
      <w:bookmarkEnd w:id="39"/>
    </w:p>
    <w:p w14:paraId="19C7BA51" w14:textId="77777777" w:rsidR="005F5C3A" w:rsidRPr="001F2DBD" w:rsidRDefault="005F5C3A" w:rsidP="00B86A0E"/>
    <w:p w14:paraId="4E871B11" w14:textId="77777777" w:rsidR="005F5C3A" w:rsidRPr="001F2DBD" w:rsidRDefault="005F5C3A" w:rsidP="00EA09A4">
      <w:r w:rsidRPr="001F2DBD">
        <w:t>Pour ce faire, un Analyseur de réseau (Network Analyser), un Agilent E5071C sera utilisé pour les mesures. Pour pouvoir connecter cet appareil avec l’antenne, un petit circuit va devoir être créer.</w:t>
      </w:r>
    </w:p>
    <w:p w14:paraId="02A956BE" w14:textId="77777777" w:rsidR="003A494F" w:rsidRPr="001F2DBD" w:rsidRDefault="005F5C3A" w:rsidP="00EA09A4">
      <w:r w:rsidRPr="001F2DBD">
        <w:t>Celui-ci permettra de connecter la sortie de l’antenne</w:t>
      </w:r>
      <w:r w:rsidR="004D151C" w:rsidRPr="001F2DBD">
        <w:t xml:space="preserve"> sur les 2 port</w:t>
      </w:r>
      <w:r w:rsidR="003A494F" w:rsidRPr="001F2DBD">
        <w:t>s de l’Agilent.</w:t>
      </w:r>
    </w:p>
    <w:p w14:paraId="4E564400" w14:textId="277758EB" w:rsidR="003A494F" w:rsidRPr="001F2DBD" w:rsidRDefault="003A494F" w:rsidP="00EA09A4"/>
    <w:p w14:paraId="289AE9AB" w14:textId="3C8D6E43" w:rsidR="003A494F" w:rsidRPr="001F2DBD" w:rsidRDefault="003A494F" w:rsidP="00EA09A4">
      <w:r w:rsidRPr="001F2DBD">
        <w:t xml:space="preserve">L’antenne viendra se visser à l’entrée est sortira sur deux connecteur SMA qu’il faudra connecter sur l’Agilent au moyen d’un câble coaxial. </w:t>
      </w:r>
    </w:p>
    <w:p w14:paraId="18CBDEAD" w14:textId="77777777" w:rsidR="0044021E" w:rsidRPr="001F2DBD" w:rsidRDefault="0044021E" w:rsidP="00EA09A4"/>
    <w:p w14:paraId="3F9F1F48" w14:textId="7B56E868" w:rsidR="003A494F" w:rsidRPr="001F2DBD" w:rsidRDefault="003A494F" w:rsidP="00EA09A4"/>
    <w:p w14:paraId="31A670C7" w14:textId="77777777" w:rsidR="003A494F" w:rsidRPr="001F2DBD" w:rsidRDefault="003A494F" w:rsidP="003A494F">
      <w:pPr>
        <w:keepNext/>
      </w:pPr>
      <w:r w:rsidRPr="001F2DBD">
        <w:rPr>
          <w:noProof/>
        </w:rPr>
        <w:drawing>
          <wp:inline distT="0" distB="0" distL="0" distR="0" wp14:anchorId="28ECBB8E" wp14:editId="1CE3FC6C">
            <wp:extent cx="5727700" cy="2304415"/>
            <wp:effectExtent l="0" t="0" r="635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304415"/>
                    </a:xfrm>
                    <a:prstGeom prst="rect">
                      <a:avLst/>
                    </a:prstGeom>
                  </pic:spPr>
                </pic:pic>
              </a:graphicData>
            </a:graphic>
          </wp:inline>
        </w:drawing>
      </w:r>
    </w:p>
    <w:p w14:paraId="04665CC6" w14:textId="04400531" w:rsidR="003A494F" w:rsidRPr="007E653F" w:rsidRDefault="003A494F" w:rsidP="00360172">
      <w:pPr>
        <w:pStyle w:val="Caption"/>
        <w:jc w:val="center"/>
      </w:pPr>
      <w:bookmarkStart w:id="40" w:name="_Toc14701303"/>
      <w:r w:rsidRPr="007E653F">
        <w:t xml:space="preserve">Figure </w:t>
      </w:r>
      <w:r w:rsidR="00243975">
        <w:fldChar w:fldCharType="begin"/>
      </w:r>
      <w:r w:rsidR="00243975" w:rsidRPr="007E653F">
        <w:instrText xml:space="preserve"> SEQ Figure \* ARABIC </w:instrText>
      </w:r>
      <w:r w:rsidR="00243975">
        <w:fldChar w:fldCharType="separate"/>
      </w:r>
      <w:r w:rsidR="00ED1F3F">
        <w:rPr>
          <w:noProof/>
        </w:rPr>
        <w:t>11</w:t>
      </w:r>
      <w:r w:rsidR="00243975">
        <w:rPr>
          <w:noProof/>
        </w:rPr>
        <w:fldChar w:fldCharType="end"/>
      </w:r>
      <w:r w:rsidRPr="007E653F">
        <w:t xml:space="preserve"> : schéma PCB test LPDA</w:t>
      </w:r>
      <w:bookmarkEnd w:id="40"/>
    </w:p>
    <w:p w14:paraId="06D74EFC" w14:textId="208CED12" w:rsidR="00446F2A" w:rsidRPr="007E653F" w:rsidRDefault="003A494F" w:rsidP="00EA09A4">
      <w:r w:rsidRPr="007E653F">
        <w:t xml:space="preserve"> </w:t>
      </w:r>
    </w:p>
    <w:p w14:paraId="596F9D36" w14:textId="6F4F2453" w:rsidR="0044021E" w:rsidRPr="001F2DBD" w:rsidRDefault="00E8360F" w:rsidP="00EA09A4">
      <w:r w:rsidRPr="001F2DBD">
        <w:t xml:space="preserve">Il y a 2 vis par connexion sur l’antenne </w:t>
      </w:r>
      <w:r w:rsidR="00B37703">
        <w:t>ce qui</w:t>
      </w:r>
      <w:r w:rsidRPr="001F2DBD">
        <w:t xml:space="preserve"> permettra de créer un trou allongé. Il est nécessaire d’exécuter cette </w:t>
      </w:r>
      <w:r w:rsidR="00D857A9" w:rsidRPr="001F2DBD">
        <w:t>étape pour pouvoir régler les distances des 2 tiges verticales comme discuté plus haut.</w:t>
      </w:r>
      <w:r w:rsidRPr="001F2DBD">
        <w:t xml:space="preserve">   </w:t>
      </w:r>
    </w:p>
    <w:p w14:paraId="1A14B2AE" w14:textId="77777777" w:rsidR="00E8360F" w:rsidRPr="001F2DBD" w:rsidRDefault="00E8360F" w:rsidP="00EA09A4"/>
    <w:p w14:paraId="3FE01C80" w14:textId="02DC4383" w:rsidR="00D857A9" w:rsidRPr="001F2DBD" w:rsidRDefault="0044021E" w:rsidP="00446F2A">
      <w:pPr>
        <w:jc w:val="left"/>
      </w:pPr>
      <w:r w:rsidRPr="001F2DBD">
        <w:t>La partie routage du PCB sera donné en Annexe.</w:t>
      </w:r>
    </w:p>
    <w:p w14:paraId="3C7CFEE9" w14:textId="1506A876" w:rsidR="00D857A9" w:rsidRPr="001F2DBD" w:rsidRDefault="00D857A9" w:rsidP="00446F2A">
      <w:pPr>
        <w:jc w:val="left"/>
      </w:pPr>
      <w:r w:rsidRPr="001F2DBD">
        <w:br w:type="page"/>
      </w:r>
    </w:p>
    <w:p w14:paraId="72E3C20D" w14:textId="342A8007" w:rsidR="00DA029F" w:rsidRPr="001F2DBD" w:rsidRDefault="00DA029F" w:rsidP="007E3E63">
      <w:pPr>
        <w:pStyle w:val="Heading4"/>
      </w:pPr>
      <w:bookmarkStart w:id="41" w:name="_Toc14701635"/>
      <w:r w:rsidRPr="001F2DBD">
        <w:lastRenderedPageBreak/>
        <w:t>Mesures</w:t>
      </w:r>
      <w:bookmarkEnd w:id="41"/>
    </w:p>
    <w:p w14:paraId="2C47F3BA" w14:textId="78164561" w:rsidR="00060E2D" w:rsidRPr="001F2DBD" w:rsidRDefault="00060E2D" w:rsidP="00060E2D"/>
    <w:p w14:paraId="0970A0BD" w14:textId="27FEB88B" w:rsidR="00D857A9" w:rsidRDefault="00446F2A" w:rsidP="00060E2D">
      <w:r w:rsidRPr="001F2DBD">
        <w:t>Les mesures prisent avec l’Agilent donnent une bonne appréciation des résultats mais ne sont pas des plus précises. Beaucoup de perturbations électromagnétiques à côté de l’antenne du</w:t>
      </w:r>
      <w:r w:rsidR="0044021E" w:rsidRPr="001F2DBD">
        <w:t>es</w:t>
      </w:r>
      <w:r w:rsidRPr="001F2DBD">
        <w:t xml:space="preserve"> aux autres appareils électriques et à tout ce qui est métallique trop proche de ladite antenne </w:t>
      </w:r>
      <w:r w:rsidR="0044021E" w:rsidRPr="001F2DBD">
        <w:t>peuvent faire baisser</w:t>
      </w:r>
      <w:r w:rsidRPr="001F2DBD">
        <w:t xml:space="preserve"> ses performances.</w:t>
      </w:r>
    </w:p>
    <w:p w14:paraId="71FA8655" w14:textId="55B4A140" w:rsidR="00EE5628" w:rsidRDefault="00EE5628" w:rsidP="00060E2D"/>
    <w:p w14:paraId="0D9AFF83" w14:textId="2DFD7F62" w:rsidR="00EE5628" w:rsidRPr="001F2DBD" w:rsidRDefault="00EE5628" w:rsidP="00060E2D">
      <w:r>
        <w:t>Les mesure sont faites sur une plage de fréquence de 283 à 583MHz</w:t>
      </w:r>
    </w:p>
    <w:p w14:paraId="2EB2AFC3" w14:textId="356B167E" w:rsidR="001F2DBD" w:rsidRPr="001F2DBD" w:rsidRDefault="001F2DBD" w:rsidP="00060E2D"/>
    <w:p w14:paraId="3A9A27BF" w14:textId="50DD375D" w:rsidR="00446F2A" w:rsidRPr="001F2DBD" w:rsidRDefault="00446F2A" w:rsidP="00D857A9">
      <w:pPr>
        <w:jc w:val="left"/>
      </w:pPr>
    </w:p>
    <w:p w14:paraId="37C9C90B" w14:textId="3EDEF3F4" w:rsidR="005055E8" w:rsidRPr="001F2DBD" w:rsidRDefault="005055E8" w:rsidP="005055E8">
      <w:pPr>
        <w:pStyle w:val="Heading5"/>
      </w:pPr>
      <w:bookmarkStart w:id="42" w:name="_Toc14701636"/>
      <w:r w:rsidRPr="001F2DBD">
        <w:t>Impédance</w:t>
      </w:r>
      <w:bookmarkEnd w:id="42"/>
    </w:p>
    <w:p w14:paraId="61604765" w14:textId="0287491F" w:rsidR="005055E8" w:rsidRPr="001F2DBD" w:rsidRDefault="005055E8" w:rsidP="005055E8"/>
    <w:p w14:paraId="0C5641DD" w14:textId="42448F5F" w:rsidR="00F30BE7" w:rsidRPr="001F2DBD" w:rsidRDefault="00F30BE7" w:rsidP="005055E8">
      <w:r w:rsidRPr="001F2DBD">
        <w:t>L’impédance et, cette fois donnée sous forme d’un diagramme de Smith. Le marqueur 1 indique la fréquence 434Mhz. Pour éviter un adaptation d’impédance, le curseur doit être le plus près possible du centre du graphe qui indique 50Ohm et aucune valeur imaginaire.</w:t>
      </w:r>
    </w:p>
    <w:p w14:paraId="5B3CFF9C" w14:textId="77777777" w:rsidR="00F30BE7" w:rsidRPr="001F2DBD" w:rsidRDefault="00F30BE7" w:rsidP="005055E8"/>
    <w:p w14:paraId="198A51BD" w14:textId="50707370" w:rsidR="00BB742D" w:rsidRDefault="00A968A5" w:rsidP="005055E8">
      <w:r>
        <w:t>Ici, le point est à 34,4 + 8.4iΩ</w:t>
      </w:r>
      <w:r w:rsidR="00F30BE7" w:rsidRPr="001F2DBD">
        <w:t>. La valeur imaginaire est plutôt correct tandis que la valeur réelle est un peu basse</w:t>
      </w:r>
      <w:r w:rsidR="001F2DBD" w:rsidRPr="001F2DBD">
        <w:t xml:space="preserve"> mais reste encore valide c</w:t>
      </w:r>
      <w:r w:rsidR="00F30BE7" w:rsidRPr="001F2DBD">
        <w:t>ompte tenu de la précision de l’appareil de mesure</w:t>
      </w:r>
      <w:r w:rsidR="00BB742D">
        <w:t xml:space="preserve"> et qu’une antenne log-périodique est large en bande</w:t>
      </w:r>
      <w:r w:rsidR="001F2DBD" w:rsidRPr="001F2DBD">
        <w:t>.</w:t>
      </w:r>
    </w:p>
    <w:p w14:paraId="051C16A5" w14:textId="26396C05" w:rsidR="00F30BE7" w:rsidRDefault="00F30BE7" w:rsidP="005055E8">
      <w:r w:rsidRPr="001F2DBD">
        <w:t xml:space="preserve"> </w:t>
      </w:r>
    </w:p>
    <w:p w14:paraId="294279D9" w14:textId="51179E1D" w:rsidR="00E4345B" w:rsidRDefault="00E4345B" w:rsidP="005055E8"/>
    <w:p w14:paraId="12198E0A" w14:textId="77777777" w:rsidR="00E4345B" w:rsidRPr="001F2DBD" w:rsidRDefault="00E4345B" w:rsidP="005055E8"/>
    <w:p w14:paraId="6B26154F" w14:textId="77777777" w:rsidR="005055E8" w:rsidRPr="001F2DBD" w:rsidRDefault="005055E8" w:rsidP="005055E8"/>
    <w:p w14:paraId="3A8FDE80" w14:textId="77777777" w:rsidR="001F2DBD" w:rsidRPr="001F2DBD" w:rsidRDefault="0095355A" w:rsidP="001F2DBD">
      <w:pPr>
        <w:keepNext/>
        <w:jc w:val="center"/>
      </w:pPr>
      <w:r>
        <w:rPr>
          <w:noProof/>
        </w:rPr>
        <w:pict w14:anchorId="07AC0708">
          <v:shape id="_x0000_i1026" type="#_x0000_t75" style="width:365.35pt;height:284.25pt">
            <v:imagedata r:id="rId24" o:title="lpda smith"/>
          </v:shape>
        </w:pict>
      </w:r>
    </w:p>
    <w:p w14:paraId="3DF987A6" w14:textId="7CE0B0C8" w:rsidR="006C2150" w:rsidRDefault="001F2DBD" w:rsidP="00360172">
      <w:pPr>
        <w:pStyle w:val="Caption"/>
        <w:jc w:val="center"/>
      </w:pPr>
      <w:bookmarkStart w:id="43" w:name="_Toc14701304"/>
      <w:r w:rsidRPr="001F2DBD">
        <w:t xml:space="preserve">Figure </w:t>
      </w:r>
      <w:fldSimple w:instr=" SEQ Figure \* ARABIC ">
        <w:r w:rsidR="00ED1F3F">
          <w:rPr>
            <w:noProof/>
          </w:rPr>
          <w:t>12</w:t>
        </w:r>
      </w:fldSimple>
      <w:r w:rsidRPr="001F2DBD">
        <w:t xml:space="preserve"> : impédance de l'antenne LPDA</w:t>
      </w:r>
      <w:bookmarkEnd w:id="43"/>
    </w:p>
    <w:p w14:paraId="478CF563" w14:textId="77777777" w:rsidR="006C2150" w:rsidRDefault="006C2150">
      <w:pPr>
        <w:jc w:val="left"/>
        <w:rPr>
          <w:i/>
          <w:iCs/>
          <w:color w:val="44546A" w:themeColor="text2"/>
          <w:sz w:val="18"/>
          <w:szCs w:val="18"/>
        </w:rPr>
      </w:pPr>
      <w:r>
        <w:br w:type="page"/>
      </w:r>
    </w:p>
    <w:p w14:paraId="745F2A6E" w14:textId="77777777" w:rsidR="001F2DBD" w:rsidRPr="001F2DBD" w:rsidRDefault="001F2DBD" w:rsidP="00422096">
      <w:pPr>
        <w:pStyle w:val="Caption"/>
      </w:pPr>
    </w:p>
    <w:p w14:paraId="3A98738D" w14:textId="24028DF3" w:rsidR="0001781B" w:rsidRPr="001F2DBD" w:rsidRDefault="0001781B" w:rsidP="0001781B">
      <w:pPr>
        <w:pStyle w:val="Heading5"/>
      </w:pPr>
      <w:bookmarkStart w:id="44" w:name="_Toc14701637"/>
      <w:r w:rsidRPr="001F2DBD">
        <w:t>Réflexion</w:t>
      </w:r>
      <w:bookmarkEnd w:id="44"/>
    </w:p>
    <w:p w14:paraId="0595B9C0" w14:textId="77777777" w:rsidR="0001781B" w:rsidRPr="001F2DBD" w:rsidRDefault="0001781B" w:rsidP="0001781B"/>
    <w:p w14:paraId="5C039FD7" w14:textId="77777777" w:rsidR="0001781B" w:rsidRPr="001F2DBD" w:rsidRDefault="0001781B" w:rsidP="0001781B">
      <w:r w:rsidRPr="001F2DBD">
        <w:t>Sur ce graphe, la réflexion est la plus basse à 434MHz. Ce qui indique que le transfert de puissance est le plus grand à cette fréquence et indique que l’antenne a été correctement designée.</w:t>
      </w:r>
    </w:p>
    <w:p w14:paraId="1217D193" w14:textId="0CB89B26" w:rsidR="0001781B" w:rsidRDefault="0001781B" w:rsidP="0001781B">
      <w:r w:rsidRPr="001F2DBD">
        <w:t>La valeur de la réflexion est de -13dB à 434MHz</w:t>
      </w:r>
      <w:r w:rsidR="00CA3DCB">
        <w:t xml:space="preserve"> (*)</w:t>
      </w:r>
      <w:r w:rsidRPr="001F2DBD">
        <w:t>. Cela est suffisant pour l’utilisation qui en est faite.</w:t>
      </w:r>
    </w:p>
    <w:p w14:paraId="36CFBF68" w14:textId="77777777" w:rsidR="0001781B" w:rsidRDefault="0001781B" w:rsidP="0001781B"/>
    <w:p w14:paraId="5AEECBCD" w14:textId="77777777" w:rsidR="0001781B" w:rsidRDefault="0001781B" w:rsidP="0001781B"/>
    <w:p w14:paraId="160D5B35" w14:textId="77777777" w:rsidR="0001781B" w:rsidRPr="001F2DBD" w:rsidRDefault="0001781B" w:rsidP="0001781B"/>
    <w:p w14:paraId="1970AAAA" w14:textId="77777777" w:rsidR="0001781B" w:rsidRPr="001F2DBD" w:rsidRDefault="0001781B" w:rsidP="0001781B"/>
    <w:p w14:paraId="12500E42" w14:textId="77777777" w:rsidR="0001781B" w:rsidRPr="001F2DBD" w:rsidRDefault="0001781B" w:rsidP="0001781B">
      <w:pPr>
        <w:keepNext/>
        <w:jc w:val="center"/>
      </w:pPr>
      <w:r w:rsidRPr="001F2DBD">
        <w:rPr>
          <w:noProof/>
        </w:rPr>
        <w:drawing>
          <wp:inline distT="0" distB="0" distL="0" distR="0" wp14:anchorId="1A740D73" wp14:editId="7134B2E4">
            <wp:extent cx="4104345" cy="3188473"/>
            <wp:effectExtent l="0" t="0" r="0" b="0"/>
            <wp:docPr id="19" name="Picture 19" descr="C:\Users\johan.chenaux\AppData\Local\Microsoft\Windows\INetCache\Content.Word\lpd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johan.chenaux\AppData\Local\Microsoft\Windows\INetCache\Content.Word\lpda.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7811" cy="3206703"/>
                    </a:xfrm>
                    <a:prstGeom prst="rect">
                      <a:avLst/>
                    </a:prstGeom>
                    <a:noFill/>
                    <a:ln>
                      <a:noFill/>
                    </a:ln>
                  </pic:spPr>
                </pic:pic>
              </a:graphicData>
            </a:graphic>
          </wp:inline>
        </w:drawing>
      </w:r>
    </w:p>
    <w:p w14:paraId="243FACEE" w14:textId="588E3566" w:rsidR="0001781B" w:rsidRPr="001F2DBD" w:rsidRDefault="0001781B" w:rsidP="00360172">
      <w:pPr>
        <w:pStyle w:val="Caption"/>
        <w:jc w:val="center"/>
      </w:pPr>
      <w:bookmarkStart w:id="45" w:name="_Toc14701305"/>
      <w:r w:rsidRPr="001F2DBD">
        <w:t xml:space="preserve">Figure </w:t>
      </w:r>
      <w:fldSimple w:instr=" SEQ Figure \* ARABIC ">
        <w:r w:rsidR="00ED1F3F">
          <w:rPr>
            <w:noProof/>
          </w:rPr>
          <w:t>13</w:t>
        </w:r>
      </w:fldSimple>
      <w:r w:rsidRPr="001F2DBD">
        <w:t xml:space="preserve"> : réflexion de l'antenne LPDA</w:t>
      </w:r>
      <w:bookmarkEnd w:id="45"/>
    </w:p>
    <w:p w14:paraId="39D9EDB8" w14:textId="77777777" w:rsidR="0001781B" w:rsidRPr="001F2DBD" w:rsidRDefault="0001781B" w:rsidP="0001781B"/>
    <w:p w14:paraId="775ABEE7" w14:textId="77777777" w:rsidR="00CA3DCB" w:rsidRDefault="00CA3DCB" w:rsidP="00BB742D">
      <w:pPr>
        <w:jc w:val="left"/>
      </w:pPr>
      <w:r>
        <w:t>Une réflexion de -13db correspond à a une réflexion d’environ 20% ce qui veut dire que la puissance transmise est de 80%. Il est possible de voir cela avec l’équation suivante :</w:t>
      </w:r>
    </w:p>
    <w:p w14:paraId="71C9F0A5" w14:textId="77777777" w:rsidR="00CA3DCB" w:rsidRDefault="00CA3DCB" w:rsidP="00BB742D">
      <w:pPr>
        <w:jc w:val="left"/>
      </w:pPr>
    </w:p>
    <w:p w14:paraId="7B18DA0A" w14:textId="5DCB56C5" w:rsidR="00B0198A" w:rsidRDefault="00CA3DCB" w:rsidP="00CA3DCB">
      <w:pPr>
        <w:pStyle w:val="Caption"/>
      </w:pPr>
      <w:r>
        <w:tab/>
      </w:r>
      <w:bookmarkStart w:id="46" w:name="_Ref14677712"/>
      <m:oMath>
        <m:r>
          <w:rPr>
            <w:rFonts w:ascii="Cambria Math" w:hAnsi="Cambria Math"/>
          </w:rPr>
          <m:t>y</m:t>
        </m:r>
        <m:d>
          <m:dPr>
            <m:begChr m:val="["/>
            <m:endChr m:val="]"/>
            <m:ctrlPr>
              <w:rPr>
                <w:rFonts w:ascii="Cambria Math" w:hAnsi="Cambria Math"/>
              </w:rPr>
            </m:ctrlPr>
          </m:dPr>
          <m:e>
            <m:r>
              <w:rPr>
                <w:rFonts w:ascii="Cambria Math" w:hAnsi="Cambria Math"/>
              </w:rPr>
              <m:t>dB</m:t>
            </m:r>
          </m:e>
        </m:d>
        <m:r>
          <w:rPr>
            <w:rFonts w:ascii="Cambria Math" w:hAnsi="Cambria Math"/>
          </w:rPr>
          <m:t>=20*</m:t>
        </m:r>
        <m:func>
          <m:funcPr>
            <m:ctrlPr>
              <w:rPr>
                <w:rFonts w:ascii="Cambria Math" w:hAnsi="Cambria Math"/>
              </w:rPr>
            </m:ctrlPr>
          </m:funcPr>
          <m:fName>
            <m:r>
              <w:rPr>
                <w:rFonts w:ascii="Cambria Math" w:hAnsi="Cambria Math"/>
              </w:rPr>
              <m:t>log</m:t>
            </m:r>
          </m:fName>
          <m:e>
            <m:r>
              <w:rPr>
                <w:rFonts w:ascii="Cambria Math" w:hAnsi="Cambria Math"/>
              </w:rPr>
              <m:t>(</m:t>
            </m:r>
            <m:f>
              <m:fPr>
                <m:ctrlPr>
                  <w:rPr>
                    <w:rFonts w:ascii="Cambria Math" w:hAnsi="Cambria Math"/>
                  </w:rPr>
                </m:ctrlPr>
              </m:fPr>
              <m:num>
                <m:r>
                  <w:rPr>
                    <w:rFonts w:ascii="Cambria Math" w:hAnsi="Cambria Math"/>
                  </w:rPr>
                  <m:t>x[%]</m:t>
                </m:r>
              </m:num>
              <m:den>
                <m:r>
                  <w:rPr>
                    <w:rFonts w:ascii="Cambria Math" w:hAnsi="Cambria Math"/>
                  </w:rPr>
                  <m:t>100</m:t>
                </m:r>
              </m:den>
            </m:f>
            <m:r>
              <w:rPr>
                <w:rFonts w:ascii="Cambria Math" w:hAnsi="Cambria Math"/>
              </w:rPr>
              <m:t>)</m:t>
            </m:r>
          </m:e>
        </m:func>
      </m:oMath>
      <w:r>
        <w:tab/>
        <w:t xml:space="preserve">( </w:t>
      </w:r>
      <w:fldSimple w:instr=" SEQ ( \* ARABIC ">
        <w:r w:rsidR="003E3CC1">
          <w:rPr>
            <w:noProof/>
          </w:rPr>
          <w:t>11</w:t>
        </w:r>
      </w:fldSimple>
      <w:bookmarkEnd w:id="46"/>
      <w:r>
        <w:t xml:space="preserve"> )</w:t>
      </w:r>
    </w:p>
    <w:p w14:paraId="400677B7" w14:textId="77777777" w:rsidR="00B0198A" w:rsidRDefault="00B0198A" w:rsidP="00B0198A"/>
    <w:p w14:paraId="78817BB7" w14:textId="5F29A640" w:rsidR="0001781B" w:rsidRPr="001F2DBD" w:rsidRDefault="0001781B" w:rsidP="00B0198A">
      <w:r w:rsidRPr="001F2DBD">
        <w:br w:type="page"/>
      </w:r>
    </w:p>
    <w:p w14:paraId="2E3F0F18" w14:textId="355DCA3E" w:rsidR="006C2150" w:rsidRDefault="00446F2A" w:rsidP="0065101A">
      <w:pPr>
        <w:pStyle w:val="Heading4"/>
        <w:ind w:left="851" w:hanging="851"/>
        <w:jc w:val="left"/>
      </w:pPr>
      <w:bookmarkStart w:id="47" w:name="_Toc14701638"/>
      <w:r w:rsidRPr="001F2DBD">
        <w:lastRenderedPageBreak/>
        <w:t>Comparaison mesures simulation</w:t>
      </w:r>
      <w:bookmarkEnd w:id="47"/>
    </w:p>
    <w:p w14:paraId="65677436" w14:textId="1B0165F6" w:rsidR="0065101A" w:rsidRDefault="0065101A" w:rsidP="0065101A"/>
    <w:p w14:paraId="1FB13C4D" w14:textId="620BE836" w:rsidR="0065101A" w:rsidRPr="0065101A" w:rsidRDefault="0065101A" w:rsidP="0065101A">
      <w:pPr>
        <w:jc w:val="center"/>
      </w:pPr>
      <w:r>
        <w:rPr>
          <w:noProof/>
        </w:rPr>
        <w:drawing>
          <wp:inline distT="0" distB="0" distL="0" distR="0" wp14:anchorId="7DD84511" wp14:editId="6CDE9B21">
            <wp:extent cx="3466769" cy="3416036"/>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1895" cy="3421087"/>
                    </a:xfrm>
                    <a:prstGeom prst="rect">
                      <a:avLst/>
                    </a:prstGeom>
                  </pic:spPr>
                </pic:pic>
              </a:graphicData>
            </a:graphic>
          </wp:inline>
        </w:drawing>
      </w:r>
    </w:p>
    <w:p w14:paraId="71263C32" w14:textId="3D935A60" w:rsidR="0065101A" w:rsidRDefault="006C2150" w:rsidP="00360172">
      <w:pPr>
        <w:pStyle w:val="Caption"/>
        <w:jc w:val="center"/>
      </w:pPr>
      <w:bookmarkStart w:id="48" w:name="_Ref13126004"/>
      <w:bookmarkStart w:id="49" w:name="_Toc14701306"/>
      <w:r>
        <w:t xml:space="preserve">Figure </w:t>
      </w:r>
      <w:fldSimple w:instr=" SEQ Figure \* ARABIC ">
        <w:r w:rsidR="00ED1F3F">
          <w:rPr>
            <w:noProof/>
          </w:rPr>
          <w:t>14</w:t>
        </w:r>
      </w:fldSimple>
      <w:r>
        <w:t xml:space="preserve"> : S</w:t>
      </w:r>
      <w:r w:rsidR="0065101A">
        <w:t>mith chart simulé de la LPD</w:t>
      </w:r>
      <w:bookmarkEnd w:id="48"/>
      <w:r w:rsidR="003E05F1">
        <w:t>A</w:t>
      </w:r>
      <w:bookmarkEnd w:id="49"/>
    </w:p>
    <w:p w14:paraId="7448DFA2" w14:textId="4B0A9C97" w:rsidR="006C2150" w:rsidRDefault="006C2150" w:rsidP="00F10FED">
      <w:pPr>
        <w:pStyle w:val="Caption"/>
        <w:jc w:val="center"/>
      </w:pPr>
      <w:r>
        <w:rPr>
          <w:noProof/>
        </w:rPr>
        <w:drawing>
          <wp:inline distT="0" distB="0" distL="0" distR="0" wp14:anchorId="356ACD1B" wp14:editId="7D69EC22">
            <wp:extent cx="4150581" cy="3226590"/>
            <wp:effectExtent l="0" t="0" r="2540" b="0"/>
            <wp:docPr id="22" name="Picture 22" descr="lpda sm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pda smit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5437" cy="3261461"/>
                    </a:xfrm>
                    <a:prstGeom prst="rect">
                      <a:avLst/>
                    </a:prstGeom>
                    <a:noFill/>
                    <a:ln>
                      <a:noFill/>
                    </a:ln>
                  </pic:spPr>
                </pic:pic>
              </a:graphicData>
            </a:graphic>
          </wp:inline>
        </w:drawing>
      </w:r>
    </w:p>
    <w:p w14:paraId="1347DF9C" w14:textId="2B28EFBD" w:rsidR="001733EF" w:rsidRDefault="006C2150" w:rsidP="00360172">
      <w:pPr>
        <w:pStyle w:val="Caption"/>
        <w:jc w:val="center"/>
      </w:pPr>
      <w:bookmarkStart w:id="50" w:name="_Ref13126066"/>
      <w:bookmarkStart w:id="51" w:name="_Toc14701307"/>
      <w:r>
        <w:t xml:space="preserve">Figure </w:t>
      </w:r>
      <w:fldSimple w:instr=" SEQ Figure \* ARABIC ">
        <w:r w:rsidR="00ED1F3F">
          <w:rPr>
            <w:noProof/>
          </w:rPr>
          <w:t>15</w:t>
        </w:r>
      </w:fldSimple>
      <w:r>
        <w:t xml:space="preserve"> : Smith chart mesuré de la LPDA</w:t>
      </w:r>
      <w:bookmarkEnd w:id="50"/>
      <w:bookmarkEnd w:id="51"/>
    </w:p>
    <w:p w14:paraId="27191B4C" w14:textId="77777777" w:rsidR="00C92F84" w:rsidRDefault="00C92F84" w:rsidP="006C2150">
      <w:r>
        <w:t>Une manière simple de comparer les résultats entre la simulation et les mesures d’une antenne est le Smith chart. Il permet de visualiser l’efficacité de de l’antenne sur une plage de fréquence.</w:t>
      </w:r>
    </w:p>
    <w:p w14:paraId="347EF633" w14:textId="5768D9F5" w:rsidR="006C2150" w:rsidRDefault="00C92F84" w:rsidP="006C2150">
      <w:r>
        <w:t>Les valeurs intéressantes se situent vers la fréquence de fonctionnement, soit 434MHz</w:t>
      </w:r>
      <w:r w:rsidR="00C75D67">
        <w:t>.</w:t>
      </w:r>
    </w:p>
    <w:p w14:paraId="6C7E64A4" w14:textId="33093488" w:rsidR="00C75D67" w:rsidRDefault="0065101A" w:rsidP="006C2150">
      <w:r>
        <w:t xml:space="preserve">Sur la </w:t>
      </w:r>
      <w:r>
        <w:fldChar w:fldCharType="begin"/>
      </w:r>
      <w:r>
        <w:instrText xml:space="preserve"> REF _Ref13126004 \h </w:instrText>
      </w:r>
      <w:r>
        <w:fldChar w:fldCharType="separate"/>
      </w:r>
      <w:r>
        <w:t xml:space="preserve">Figure </w:t>
      </w:r>
      <w:r>
        <w:rPr>
          <w:noProof/>
        </w:rPr>
        <w:t>14</w:t>
      </w:r>
      <w:r>
        <w:fldChar w:fldCharType="end"/>
      </w:r>
      <w:r w:rsidR="00C75D67">
        <w:t xml:space="preserve"> </w:t>
      </w:r>
      <w:r>
        <w:t>(simulation)</w:t>
      </w:r>
      <w:r w:rsidR="00C75D67">
        <w:t>la fréquence 434MHz</w:t>
      </w:r>
      <w:r w:rsidR="00987382">
        <w:t xml:space="preserve"> et la plage de fréquence qui forme un cercle </w:t>
      </w:r>
      <w:r w:rsidR="00C75D67">
        <w:t xml:space="preserve"> </w:t>
      </w:r>
      <w:r w:rsidR="00987382">
        <w:t xml:space="preserve"> (rouge) sont</w:t>
      </w:r>
      <w:r w:rsidR="00C75D67">
        <w:t xml:space="preserve"> très près du centre du graphe ce qui est très bon</w:t>
      </w:r>
      <w:r w:rsidR="00987382">
        <w:t>.</w:t>
      </w:r>
    </w:p>
    <w:p w14:paraId="3B406F44" w14:textId="03673758" w:rsidR="0065101A" w:rsidRDefault="0065101A" w:rsidP="006C2150">
      <w:r>
        <w:t xml:space="preserve">Mais sur </w:t>
      </w:r>
      <w:r>
        <w:fldChar w:fldCharType="begin"/>
      </w:r>
      <w:r>
        <w:instrText xml:space="preserve"> REF _Ref13126066 \h </w:instrText>
      </w:r>
      <w:r>
        <w:fldChar w:fldCharType="separate"/>
      </w:r>
      <w:r>
        <w:t xml:space="preserve">Figure </w:t>
      </w:r>
      <w:r>
        <w:rPr>
          <w:noProof/>
        </w:rPr>
        <w:t>15</w:t>
      </w:r>
      <w:r>
        <w:fldChar w:fldCharType="end"/>
      </w:r>
      <w:r w:rsidR="00987382">
        <w:t xml:space="preserve"> le cercle (bleu) lui est un peu décalé du centre. Il faut alors observer que l’antenne est une réalité un peu plus inductive que sur simulation.</w:t>
      </w:r>
    </w:p>
    <w:p w14:paraId="29C2CAE4" w14:textId="4BE1D411" w:rsidR="00987382" w:rsidRDefault="00987382" w:rsidP="006C2150">
      <w:r>
        <w:lastRenderedPageBreak/>
        <w:t xml:space="preserve">Vu que la différence entre les simulations et la réalité est faible, cette antenne sera conservée telle quelle. </w:t>
      </w:r>
    </w:p>
    <w:p w14:paraId="3191696B" w14:textId="15B1C758" w:rsidR="00BD37CB" w:rsidRDefault="00BD37CB" w:rsidP="00BD37CB">
      <w:pPr>
        <w:pStyle w:val="Heading4"/>
      </w:pPr>
      <w:bookmarkStart w:id="52" w:name="_Toc14701639"/>
      <w:r>
        <w:t>Résultats</w:t>
      </w:r>
      <w:bookmarkEnd w:id="52"/>
    </w:p>
    <w:p w14:paraId="0D4A8F51" w14:textId="72BFB3D6" w:rsidR="00BD37CB" w:rsidRDefault="00BD37CB" w:rsidP="00BD37CB"/>
    <w:p w14:paraId="3F630829" w14:textId="69C4EF69" w:rsidR="00BD37CB" w:rsidRPr="00BD37CB" w:rsidRDefault="00BD37CB" w:rsidP="00BD37CB">
      <w:r>
        <w:t xml:space="preserve">D’après les mesures prisent plus haut, l’antenne est dans l’ensemble correcte. Il faudra ensuite tester le projet dans sa globalité pour pouvoir vérifier si l’antenne fonctionne va fonctionner correctement avec les autres composants. </w:t>
      </w:r>
    </w:p>
    <w:p w14:paraId="294D4C42" w14:textId="56B325C5" w:rsidR="00C75D67" w:rsidRDefault="00C75D67" w:rsidP="0065101A">
      <w:pPr>
        <w:jc w:val="left"/>
      </w:pPr>
    </w:p>
    <w:p w14:paraId="68D3D809" w14:textId="77777777" w:rsidR="00FB04C6" w:rsidRDefault="00BD37CB" w:rsidP="00FB04C6">
      <w:pPr>
        <w:keepNext/>
        <w:jc w:val="left"/>
      </w:pPr>
      <w:r w:rsidRPr="00BD37CB">
        <w:rPr>
          <w:noProof/>
        </w:rPr>
        <w:drawing>
          <wp:inline distT="0" distB="0" distL="0" distR="0" wp14:anchorId="0EC8F2D0" wp14:editId="1E348AF3">
            <wp:extent cx="5727700" cy="4295775"/>
            <wp:effectExtent l="0" t="0" r="6350" b="9525"/>
            <wp:docPr id="33" name="Picture 33" descr="C:\Users\johan.chenaux\AppData\Local\Microsoft\Windows\INetCache\Content.Outlook\AJ89ZRW3\IMG_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ohan.chenaux\AppData\Local\Microsoft\Windows\INetCache\Content.Outlook\AJ89ZRW3\IMG_1433.JPG"/>
                    <pic:cNvPicPr>
                      <a:picLocks noChangeAspect="1" noChangeArrowheads="1"/>
                    </pic:cNvPicPr>
                  </pic:nvPicPr>
                  <pic:blipFill>
                    <a:blip r:embed="rId28" cstate="print">
                      <a:extLst>
                        <a:ext uri="{BEBA8EAE-BF5A-486C-A8C5-ECC9F3942E4B}">
                          <a14:imgProps xmlns:a14="http://schemas.microsoft.com/office/drawing/2010/main">
                            <a14:imgLayer r:embed="rId29">
                              <a14:imgEffect>
                                <a14:backgroundRemoval t="678" b="90707" l="944" r="97894">
                                  <a14:foregroundMark x1="57887" y1="82937" x2="55952" y2="82937"/>
                                  <a14:foregroundMark x1="42609" y1="83995" x2="22173" y2="83862"/>
                                  <a14:foregroundMark x1="56498" y1="90873" x2="56944" y2="89947"/>
                                  <a14:foregroundMark x1="50248" y1="76852" x2="50000" y2="75463"/>
                                  <a14:foregroundMark x1="57440" y1="64881" x2="59673" y2="65013"/>
                                  <a14:foregroundMark x1="50794" y1="63955" x2="14038" y2="63889"/>
                                  <a14:foregroundMark x1="51141" y1="60384" x2="50942" y2="70437"/>
                                  <a14:foregroundMark x1="56300" y1="43386" x2="54117" y2="43651"/>
                                  <a14:foregroundMark x1="49107" y1="45172" x2="8581" y2="43519"/>
                                  <a14:foregroundMark x1="50099" y1="45503" x2="51736" y2="45503"/>
                                  <a14:foregroundMark x1="50942" y1="60450" x2="50893" y2="45833"/>
                                  <a14:foregroundMark x1="50000" y1="73942" x2="50000" y2="71362"/>
                                  <a14:foregroundMark x1="51687" y1="81283" x2="51935" y2="82011"/>
                                  <a14:foregroundMark x1="55010" y1="75926" x2="55010" y2="77646"/>
                                  <a14:foregroundMark x1="54563" y1="79563" x2="54563" y2="80688"/>
                                  <a14:foregroundMark x1="54663" y1="38228" x2="54315" y2="32143"/>
                                  <a14:foregroundMark x1="49901" y1="35450" x2="49802" y2="32606"/>
                                  <a14:foregroundMark x1="51587" y1="9259" x2="51687" y2="794"/>
                                  <a14:foregroundMark x1="53671" y1="12765" x2="53671" y2="12765"/>
                                  <a14:foregroundMark x1="53423" y1="14881" x2="53423" y2="14881"/>
                                  <a14:foregroundMark x1="49653" y1="10648" x2="49653" y2="10648"/>
                                  <a14:foregroundMark x1="49802" y1="8862" x2="49802" y2="8862"/>
                                  <a14:foregroundMark x1="89583" y1="27712" x2="97917" y2="28439"/>
                                  <a14:foregroundMark x1="7887" y1="20701" x2="1736" y2="20503"/>
                                  <a14:foregroundMark x1="50546" y1="18122" x2="50446" y2="22354"/>
                                  <a14:foregroundMark x1="14385" y1="64418" x2="13492" y2="64418"/>
                                  <a14:foregroundMark x1="50694" y1="85119" x2="50694" y2="85119"/>
                                  <a14:foregroundMark x1="58234" y1="85714" x2="48958" y2="85847"/>
                                  <a14:foregroundMark x1="49405" y1="83598" x2="51339" y2="83862"/>
                                  <a14:foregroundMark x1="49206" y1="3175" x2="49206" y2="3175"/>
                                  <a14:foregroundMark x1="57589" y1="25460" x2="53450" y2="25073"/>
                                  <a14:foregroundMark x1="55120" y1="74250" x2="55120" y2="74250"/>
                                  <a14:foregroundMark x1="55120" y1="69603" x2="55120" y2="69603"/>
                                  <a14:foregroundMark x1="48584" y1="23233" x2="49092" y2="22362"/>
                                  <a14:foregroundMark x1="46550" y1="64666" x2="14234" y2="64472"/>
                                  <a14:foregroundMark x1="48003" y1="45886" x2="48003" y2="45886"/>
                                  <a14:foregroundMark x1="19753" y1="22072" x2="1452" y2="21297"/>
                                  <a14:foregroundMark x1="944" y1="21104" x2="944" y2="21104"/>
                                  <a14:foregroundMark x1="35076" y1="45111" x2="8860" y2="44434"/>
                                  <a14:foregroundMark x1="8497" y1="44434" x2="8497" y2="44434"/>
                                  <a14:foregroundMark x1="32317" y1="43853" x2="32317" y2="43853"/>
                                  <a14:foregroundMark x1="32244" y1="43659" x2="50182" y2="44627"/>
                                  <a14:backgroundMark x1="57192" y1="79299" x2="55952" y2="80952"/>
                                  <a14:backgroundMark x1="49306" y1="81415" x2="50198" y2="81085"/>
                                  <a14:backgroundMark x1="49653" y1="2116" x2="49653" y2="2116"/>
                                  <a14:backgroundMark x1="91766" y1="35780" x2="76736" y2="35780"/>
                                  <a14:backgroundMark x1="37202" y1="33201" x2="30903" y2="32540"/>
                                  <a14:backgroundMark x1="84276" y1="49471" x2="67014" y2="50198"/>
                                  <a14:backgroundMark x1="70685" y1="35648" x2="62698" y2="36111"/>
                                  <a14:backgroundMark x1="62897" y1="54167" x2="59375" y2="54630"/>
                                  <a14:backgroundMark x1="43601" y1="55423" x2="43601" y2="55423"/>
                                  <a14:backgroundMark x1="50347" y1="82011" x2="50347" y2="82011"/>
                                  <a14:backgroundMark x1="49383" y1="21878" x2="49383" y2="21878"/>
                                  <a14:backgroundMark x1="50036" y1="22072" x2="50036" y2="22072"/>
                                  <a14:backgroundMark x1="48874" y1="22362" x2="49383" y2="22168"/>
                                  <a14:backgroundMark x1="38853" y1="65150" x2="46187" y2="64956"/>
                                  <a14:backgroundMark x1="44590" y1="40658" x2="44154" y2="31849"/>
                                  <a14:backgroundMark x1="32244" y1="43466" x2="50182" y2="44143"/>
                                </a14:backgroundRemoval>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5727700" cy="4295775"/>
                    </a:xfrm>
                    <a:prstGeom prst="rect">
                      <a:avLst/>
                    </a:prstGeom>
                    <a:noFill/>
                    <a:ln>
                      <a:noFill/>
                    </a:ln>
                  </pic:spPr>
                </pic:pic>
              </a:graphicData>
            </a:graphic>
          </wp:inline>
        </w:drawing>
      </w:r>
    </w:p>
    <w:p w14:paraId="31BCD5A7" w14:textId="25768FDE" w:rsidR="00F10FED" w:rsidRDefault="00FB04C6" w:rsidP="00360172">
      <w:pPr>
        <w:pStyle w:val="Caption"/>
        <w:jc w:val="center"/>
      </w:pPr>
      <w:bookmarkStart w:id="53" w:name="_Toc14701308"/>
      <w:r>
        <w:t xml:space="preserve">Figure </w:t>
      </w:r>
      <w:fldSimple w:instr=" SEQ Figure \* ARABIC ">
        <w:r w:rsidR="00ED1F3F">
          <w:rPr>
            <w:noProof/>
          </w:rPr>
          <w:t>16</w:t>
        </w:r>
      </w:fldSimple>
      <w:r>
        <w:t xml:space="preserve"> : Antenne </w:t>
      </w:r>
      <w:r w:rsidR="00176E71">
        <w:t xml:space="preserve">LPDA </w:t>
      </w:r>
      <w:r>
        <w:t>finale</w:t>
      </w:r>
      <w:bookmarkEnd w:id="53"/>
    </w:p>
    <w:p w14:paraId="4EFBBDEE" w14:textId="21B705C5" w:rsidR="00FB04C6" w:rsidRPr="00F10FED" w:rsidRDefault="00F10FED" w:rsidP="0065101A">
      <w:pPr>
        <w:jc w:val="left"/>
        <w:rPr>
          <w:i/>
          <w:iCs/>
          <w:color w:val="44546A" w:themeColor="text2"/>
          <w:sz w:val="20"/>
          <w:szCs w:val="20"/>
        </w:rPr>
      </w:pPr>
      <w:r>
        <w:br w:type="page"/>
      </w:r>
    </w:p>
    <w:p w14:paraId="215E705D" w14:textId="7CDD280B" w:rsidR="006C4933" w:rsidRPr="001F2DBD" w:rsidRDefault="00524082" w:rsidP="006C4933">
      <w:pPr>
        <w:pStyle w:val="Heading2"/>
      </w:pPr>
      <w:bookmarkStart w:id="54" w:name="_Toc14701640"/>
      <w:r w:rsidRPr="001F2DBD">
        <w:lastRenderedPageBreak/>
        <w:t>Antenne en boucle (Loop Antenna)</w:t>
      </w:r>
      <w:bookmarkEnd w:id="54"/>
    </w:p>
    <w:p w14:paraId="4E357BB1" w14:textId="451C910E" w:rsidR="00524082" w:rsidRPr="001F2DBD" w:rsidRDefault="00524082" w:rsidP="00524082"/>
    <w:p w14:paraId="2FCFCF83" w14:textId="3D587EC9" w:rsidR="00D90FD7" w:rsidRPr="001F2DBD" w:rsidRDefault="00567659" w:rsidP="00D90FD7">
      <w:pPr>
        <w:pStyle w:val="Heading3"/>
        <w:rPr>
          <w:lang w:val="fr-CH"/>
        </w:rPr>
      </w:pPr>
      <w:bookmarkStart w:id="55" w:name="_Toc14701641"/>
      <w:r w:rsidRPr="001F2DBD">
        <w:rPr>
          <w:lang w:val="fr-CH"/>
        </w:rPr>
        <w:t>Définition</w:t>
      </w:r>
      <w:bookmarkEnd w:id="55"/>
      <w:r w:rsidR="00524082" w:rsidRPr="001F2DBD">
        <w:rPr>
          <w:lang w:val="fr-CH"/>
        </w:rPr>
        <w:t xml:space="preserve"> </w:t>
      </w:r>
    </w:p>
    <w:p w14:paraId="0CB88F3B" w14:textId="77777777" w:rsidR="00D90FD7" w:rsidRPr="001F2DBD" w:rsidRDefault="00D90FD7" w:rsidP="00524082"/>
    <w:p w14:paraId="18975318" w14:textId="6DB9D1F5" w:rsidR="00524082" w:rsidRPr="001F2DBD" w:rsidRDefault="00D90FD7" w:rsidP="00524082">
      <w:r w:rsidRPr="001F2DBD">
        <w:rPr>
          <w:noProof/>
        </w:rPr>
        <w:drawing>
          <wp:anchor distT="0" distB="0" distL="114300" distR="114300" simplePos="0" relativeHeight="251664384" behindDoc="0" locked="0" layoutInCell="1" allowOverlap="1" wp14:anchorId="675D8332" wp14:editId="3050DA5E">
            <wp:simplePos x="0" y="0"/>
            <wp:positionH relativeFrom="column">
              <wp:posOffset>-132080</wp:posOffset>
            </wp:positionH>
            <wp:positionV relativeFrom="paragraph">
              <wp:posOffset>120650</wp:posOffset>
            </wp:positionV>
            <wp:extent cx="1586865" cy="1579245"/>
            <wp:effectExtent l="0" t="0" r="0" b="1905"/>
            <wp:wrapSquare wrapText="bothSides"/>
            <wp:docPr id="4" name="Picture 4" descr="https://static.dxengineering.com/global/images/prod/xlarge/mzz-midi_xl.jpg?rep=Fa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atic.dxengineering.com/global/images/prod/xlarge/mzz-midi_xl.jpg?rep=Fals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86865" cy="1579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7CC64C" w14:textId="798343B2" w:rsidR="00524082" w:rsidRPr="001F2DBD" w:rsidRDefault="00A3091B" w:rsidP="00524082">
      <w:r w:rsidRPr="001F2DBD">
        <w:t>L’antenne</w:t>
      </w:r>
      <w:r w:rsidR="00524082" w:rsidRPr="001F2DBD">
        <w:t xml:space="preserve"> </w:t>
      </w:r>
      <w:r w:rsidRPr="001F2DBD">
        <w:t xml:space="preserve">en boucle </w:t>
      </w:r>
      <w:r w:rsidR="00B86A0E" w:rsidRPr="001F2DBD">
        <w:t xml:space="preserve">une antenne radioélectrique construite avec une simple boucle ou une bobine de fil, de tube ou autre </w:t>
      </w:r>
      <w:hyperlink r:id="rId31" w:tooltip="Conducteur électrique" w:history="1">
        <w:r w:rsidR="00B86A0E" w:rsidRPr="001F2DBD">
          <w:t>conducteur électrique</w:t>
        </w:r>
      </w:hyperlink>
      <w:r w:rsidR="00B86A0E" w:rsidRPr="001F2DBD">
        <w:t>.</w:t>
      </w:r>
      <w:r w:rsidR="00D90FD7" w:rsidRPr="001F2DBD">
        <w:t xml:space="preserve"> Il en existe plusieurs types </w:t>
      </w:r>
      <w:r w:rsidR="00EA09A4" w:rsidRPr="001F2DBD">
        <w:t>d’antennes en boucle</w:t>
      </w:r>
      <w:r w:rsidR="00D90FD7" w:rsidRPr="001F2DBD">
        <w:t>. Celle qui sera utilisée est la grande antenne en</w:t>
      </w:r>
      <w:r w:rsidR="00EA09A4" w:rsidRPr="001F2DBD">
        <w:t xml:space="preserve"> boucle auto-résonante qui a une circonférence </w:t>
      </w:r>
      <w:r w:rsidR="00D90FD7" w:rsidRPr="001F2DBD">
        <w:t xml:space="preserve">proche de la </w:t>
      </w:r>
      <w:hyperlink r:id="rId32" w:tooltip="Longueur d'onde" w:history="1">
        <w:r w:rsidR="00D90FD7" w:rsidRPr="001F2DBD">
          <w:t>longueur</w:t>
        </w:r>
      </w:hyperlink>
      <w:r w:rsidR="00D90FD7" w:rsidRPr="001F2DBD">
        <w:t xml:space="preserve"> d'</w:t>
      </w:r>
      <w:hyperlink r:id="rId33" w:tooltip="Wavelength" w:history="1">
        <w:r w:rsidR="00D90FD7" w:rsidRPr="001F2DBD">
          <w:t>onde</w:t>
        </w:r>
      </w:hyperlink>
      <w:r w:rsidR="00D90FD7" w:rsidRPr="001F2DBD">
        <w:t xml:space="preserve"> de la </w:t>
      </w:r>
      <w:hyperlink r:id="rId34" w:tooltip="La fréquence" w:history="1">
        <w:r w:rsidR="00D90FD7" w:rsidRPr="001F2DBD">
          <w:t>fréquence de</w:t>
        </w:r>
      </w:hyperlink>
      <w:r w:rsidR="00D90FD7" w:rsidRPr="001F2DBD">
        <w:t xml:space="preserve"> fonctionnement et est donc </w:t>
      </w:r>
      <w:hyperlink r:id="rId35" w:tooltip="Résonnant" w:history="1">
        <w:r w:rsidR="00D90FD7" w:rsidRPr="001F2DBD">
          <w:t>résonante</w:t>
        </w:r>
      </w:hyperlink>
      <w:r w:rsidR="00D90FD7" w:rsidRPr="001F2DBD">
        <w:t xml:space="preserve"> à cette fréquence.</w:t>
      </w:r>
      <w:sdt>
        <w:sdtPr>
          <w:id w:val="1605152126"/>
          <w:citation/>
        </w:sdtPr>
        <w:sdtContent>
          <w:r w:rsidR="006767E5">
            <w:fldChar w:fldCharType="begin"/>
          </w:r>
          <w:r w:rsidR="006767E5">
            <w:instrText xml:space="preserve"> CITATION Wik \l 4108 </w:instrText>
          </w:r>
          <w:r w:rsidR="006767E5">
            <w:fldChar w:fldCharType="separate"/>
          </w:r>
          <w:r w:rsidR="006767E5">
            <w:rPr>
              <w:noProof/>
            </w:rPr>
            <w:t xml:space="preserve"> </w:t>
          </w:r>
          <w:r w:rsidR="006767E5" w:rsidRPr="006767E5">
            <w:rPr>
              <w:noProof/>
            </w:rPr>
            <w:t>(Wikipedia, s.d.)</w:t>
          </w:r>
          <w:r w:rsidR="006767E5">
            <w:fldChar w:fldCharType="end"/>
          </w:r>
        </w:sdtContent>
      </w:sdt>
    </w:p>
    <w:p w14:paraId="3F097607" w14:textId="2D3FA97B" w:rsidR="006C4933" w:rsidRPr="001F2DBD" w:rsidRDefault="006C4933" w:rsidP="006C4933"/>
    <w:p w14:paraId="7E55A4C1" w14:textId="179E89FE" w:rsidR="00D90FD7" w:rsidRPr="001F2DBD" w:rsidRDefault="00D90FD7" w:rsidP="006C4933"/>
    <w:p w14:paraId="382088C0" w14:textId="31565C39" w:rsidR="00D90FD7" w:rsidRPr="001F2DBD" w:rsidRDefault="00D90FD7" w:rsidP="006C4933"/>
    <w:p w14:paraId="591CBABE" w14:textId="7C1BF7CC" w:rsidR="00D90FD7" w:rsidRDefault="00D90FD7" w:rsidP="006C4933"/>
    <w:p w14:paraId="0AF5055B" w14:textId="61602867" w:rsidR="00360172" w:rsidRPr="001630AC" w:rsidRDefault="00360172" w:rsidP="00F10FED">
      <w:pPr>
        <w:pStyle w:val="Caption"/>
        <w:ind w:left="-142"/>
        <w:rPr>
          <w:noProof/>
          <w:color w:val="auto"/>
        </w:rPr>
      </w:pPr>
      <w:bookmarkStart w:id="56" w:name="_Toc14701309"/>
      <w:r>
        <w:t xml:space="preserve">Figure </w:t>
      </w:r>
      <w:fldSimple w:instr=" SEQ Figure \* ARABIC ">
        <w:r w:rsidR="00ED1F3F">
          <w:rPr>
            <w:noProof/>
          </w:rPr>
          <w:t>17</w:t>
        </w:r>
      </w:fldSimple>
      <w:r>
        <w:t xml:space="preserve">: </w:t>
      </w:r>
      <w:r w:rsidR="00F10FED">
        <w:t>antenne en boucle</w:t>
      </w:r>
      <w:bookmarkEnd w:id="56"/>
    </w:p>
    <w:p w14:paraId="57FE55C7" w14:textId="77777777" w:rsidR="00360172" w:rsidRDefault="00360172" w:rsidP="006C4933"/>
    <w:p w14:paraId="7E9FDB0C" w14:textId="56CF73BD" w:rsidR="009073F0" w:rsidRDefault="009073F0" w:rsidP="009073F0">
      <w:pPr>
        <w:pStyle w:val="Heading3"/>
      </w:pPr>
      <w:bookmarkStart w:id="57" w:name="_Toc14701642"/>
      <w:r>
        <w:t>Analyse</w:t>
      </w:r>
      <w:bookmarkEnd w:id="57"/>
    </w:p>
    <w:p w14:paraId="0F3195C3" w14:textId="726519C6" w:rsidR="00E4345B" w:rsidRDefault="00E4345B" w:rsidP="00E4345B">
      <w:pPr>
        <w:rPr>
          <w:lang w:val="de-CH"/>
        </w:rPr>
      </w:pPr>
    </w:p>
    <w:p w14:paraId="40FC8090" w14:textId="1E2217CF" w:rsidR="002E0922" w:rsidRDefault="00E4345B" w:rsidP="00E4345B">
      <w:r w:rsidRPr="001F2DBD">
        <w:t>Cette antenne</w:t>
      </w:r>
      <w:r>
        <w:t xml:space="preserve"> a été choisie car son pattern de radiation complète très bien celui de la première antenne, ce qui permettra d’être </w:t>
      </w:r>
      <w:r w:rsidR="00B37703">
        <w:t>plus</w:t>
      </w:r>
      <w:r>
        <w:t xml:space="preserve"> précis pour la détection des balles </w:t>
      </w:r>
    </w:p>
    <w:p w14:paraId="7540B2AA" w14:textId="77777777" w:rsidR="002E0922" w:rsidRDefault="002E0922" w:rsidP="00E4345B"/>
    <w:p w14:paraId="5D92EBC1" w14:textId="14D83BA9" w:rsidR="00FB18D7" w:rsidRDefault="00FB18D7" w:rsidP="00FB18D7">
      <w:pPr>
        <w:keepNext/>
        <w:jc w:val="center"/>
      </w:pPr>
      <w:r>
        <w:rPr>
          <w:noProof/>
        </w:rPr>
        <w:drawing>
          <wp:inline distT="0" distB="0" distL="0" distR="0" wp14:anchorId="467586F4" wp14:editId="25C72033">
            <wp:extent cx="2686050" cy="2752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86050" cy="2752725"/>
                    </a:xfrm>
                    <a:prstGeom prst="rect">
                      <a:avLst/>
                    </a:prstGeom>
                  </pic:spPr>
                </pic:pic>
              </a:graphicData>
            </a:graphic>
          </wp:inline>
        </w:drawing>
      </w:r>
    </w:p>
    <w:p w14:paraId="2A35B1AF" w14:textId="130D67AA" w:rsidR="00FB18D7" w:rsidRDefault="00FB18D7" w:rsidP="00360172">
      <w:pPr>
        <w:pStyle w:val="Caption"/>
        <w:jc w:val="center"/>
      </w:pPr>
      <w:bookmarkStart w:id="58" w:name="_Toc14701310"/>
      <w:r>
        <w:t xml:space="preserve">Figure </w:t>
      </w:r>
      <w:fldSimple w:instr=" SEQ Figure \* ARABIC ">
        <w:r w:rsidR="00ED1F3F">
          <w:rPr>
            <w:noProof/>
          </w:rPr>
          <w:t>18</w:t>
        </w:r>
      </w:fldSimple>
      <w:r>
        <w:t xml:space="preserve"> : radiation de l'antenne LPDA</w:t>
      </w:r>
      <w:bookmarkEnd w:id="58"/>
    </w:p>
    <w:p w14:paraId="354D7910" w14:textId="35A0BFD2" w:rsidR="00FB18D7" w:rsidRDefault="00FB18D7" w:rsidP="00FB18D7"/>
    <w:p w14:paraId="5CE02DAE" w14:textId="2900ADC3" w:rsidR="00A55018" w:rsidRDefault="00FB18D7" w:rsidP="00FB18D7">
      <w:r>
        <w:t xml:space="preserve">Ce qui est </w:t>
      </w:r>
      <w:r w:rsidR="00B37703">
        <w:t>intéressant avec ce pattern ce n</w:t>
      </w:r>
      <w:r>
        <w:t>’est pas l’endroit où l’antenne irradie le plus mais où elle irradie le moins. Le but sera de mettre cette antenne de façon à ce que lorsqu’on est en face de l’émetteur</w:t>
      </w:r>
      <w:r w:rsidR="00A55018">
        <w:t>, elle ne capte plus rien.</w:t>
      </w:r>
    </w:p>
    <w:p w14:paraId="72EBBD11" w14:textId="71E02C90" w:rsidR="00F10FED" w:rsidRDefault="00A55018" w:rsidP="00FB18D7">
      <w:r>
        <w:t>C</w:t>
      </w:r>
      <w:r w:rsidR="00FB18D7">
        <w:t xml:space="preserve">omme </w:t>
      </w:r>
      <w:r>
        <w:t>la pente</w:t>
      </w:r>
      <w:r w:rsidR="00FB18D7">
        <w:t xml:space="preserve"> </w:t>
      </w:r>
      <w:r>
        <w:t xml:space="preserve">sera très raide, l’antenne sera d’une bonne </w:t>
      </w:r>
      <w:r w:rsidR="00F10FED">
        <w:t>précision</w:t>
      </w:r>
      <w:r>
        <w:t>.</w:t>
      </w:r>
    </w:p>
    <w:p w14:paraId="2B9AA7BC" w14:textId="60F0E3FB" w:rsidR="00E4345B" w:rsidRPr="00E4345B" w:rsidRDefault="00F10FED" w:rsidP="00F10FED">
      <w:pPr>
        <w:jc w:val="left"/>
      </w:pPr>
      <w:r>
        <w:br w:type="page"/>
      </w:r>
    </w:p>
    <w:p w14:paraId="627626A5" w14:textId="09EEF4E2" w:rsidR="001E28ED" w:rsidRPr="001F2DBD" w:rsidRDefault="00EA09A4" w:rsidP="001E28ED">
      <w:pPr>
        <w:pStyle w:val="Heading3"/>
        <w:rPr>
          <w:lang w:val="fr-CH"/>
        </w:rPr>
      </w:pPr>
      <w:bookmarkStart w:id="59" w:name="_Toc14701643"/>
      <w:r w:rsidRPr="001F2DBD">
        <w:rPr>
          <w:lang w:val="fr-CH"/>
        </w:rPr>
        <w:lastRenderedPageBreak/>
        <w:t>Design</w:t>
      </w:r>
      <w:bookmarkEnd w:id="59"/>
    </w:p>
    <w:p w14:paraId="09FAEC0E" w14:textId="3DCA4EF6" w:rsidR="00EA09A4" w:rsidRPr="001F2DBD" w:rsidRDefault="00EA09A4" w:rsidP="00EA09A4"/>
    <w:p w14:paraId="6E5EFC4A" w14:textId="77777777" w:rsidR="003D51E3" w:rsidRPr="001F2DBD" w:rsidRDefault="003D51E3" w:rsidP="00EA09A4">
      <w:r w:rsidRPr="001F2DBD">
        <w:t>Pour le design de cette antenne, la fréquence est la même que précédemment, soit 434MHz.</w:t>
      </w:r>
    </w:p>
    <w:p w14:paraId="15440664" w14:textId="0360FB84" w:rsidR="003D51E3" w:rsidRPr="001F2DBD" w:rsidRDefault="00A40A37" w:rsidP="00FC1638">
      <w:pPr>
        <w:jc w:val="left"/>
      </w:pPr>
      <w:r w:rsidRPr="001F2DBD">
        <w:t xml:space="preserve">La construction est plutôt simple, il s’agit simplement d’un fil de cuivre </w:t>
      </w:r>
      <w:r w:rsidR="009540ED" w:rsidRPr="001F2DBD">
        <w:t>qui sera placer autour d’un cadre circulaire créé avec une graveuse laser.</w:t>
      </w:r>
    </w:p>
    <w:p w14:paraId="3A9DB43F" w14:textId="77777777" w:rsidR="009540ED" w:rsidRPr="001F2DBD" w:rsidRDefault="009540ED" w:rsidP="00FC1638">
      <w:pPr>
        <w:jc w:val="left"/>
      </w:pPr>
    </w:p>
    <w:p w14:paraId="25BC7B98" w14:textId="3B7DC72A" w:rsidR="001E28ED" w:rsidRPr="001F2DBD" w:rsidRDefault="00EA09A4" w:rsidP="006C4933">
      <w:pPr>
        <w:rPr>
          <w:iCs/>
        </w:rPr>
      </w:pPr>
      <w:r w:rsidRPr="001F2DBD">
        <w:t xml:space="preserve">Comme expliqué </w:t>
      </w:r>
      <w:r w:rsidR="00A40A37" w:rsidRPr="001F2DBD">
        <w:t>au point 2.2.1</w:t>
      </w:r>
      <w:r w:rsidRPr="001F2DBD">
        <w:t>, le périmètre doit être égal à</w:t>
      </w:r>
      <w:r w:rsidR="009540ED" w:rsidRPr="001F2DBD">
        <w:t xml:space="preserve"> la longueur d’onde</w:t>
      </w:r>
      <w:r w:rsidRPr="001F2DBD">
        <w:t xml:space="preserve"> </w:t>
      </w:r>
      <m:oMath>
        <m:r>
          <w:rPr>
            <w:rFonts w:ascii="Cambria Math" w:hAnsi="Cambria Math" w:cs="Cambria Math"/>
          </w:rPr>
          <m:t>λ</m:t>
        </m:r>
      </m:oMath>
      <w:r w:rsidRPr="001F2DBD">
        <w:rPr>
          <w:iCs/>
        </w:rPr>
        <w:t>. Il est donc possible d’écrire :</w:t>
      </w:r>
    </w:p>
    <w:p w14:paraId="79FD3C66" w14:textId="77777777" w:rsidR="00EA09A4" w:rsidRPr="001F2DBD" w:rsidRDefault="00EA09A4" w:rsidP="006C4933">
      <w:pPr>
        <w:rPr>
          <w:iCs/>
        </w:rPr>
      </w:pPr>
    </w:p>
    <w:p w14:paraId="524C352C" w14:textId="75A9944A" w:rsidR="00EA09A4" w:rsidRPr="001F2DBD" w:rsidRDefault="00EA09A4" w:rsidP="00422096">
      <w:pPr>
        <w:pStyle w:val="Caption"/>
      </w:pPr>
      <w:r w:rsidRPr="001F2DBD">
        <w:rPr>
          <w:rFonts w:ascii="Cambria Math" w:hAnsi="Cambria Math"/>
          <w:noProof/>
        </w:rPr>
        <w:tab/>
      </w:r>
      <m:oMath>
        <m:r>
          <w:rPr>
            <w:rFonts w:ascii="Cambria Math" w:hAnsi="Cambria Math" w:cs="Cambria Math"/>
            <w:sz w:val="22"/>
            <w:szCs w:val="22"/>
          </w:rPr>
          <m:t>λ</m:t>
        </m:r>
        <m:r>
          <w:rPr>
            <w:rFonts w:ascii="Cambria Math" w:hAnsi="Cambria Math"/>
            <w:noProof/>
          </w:rPr>
          <m:t>=</m:t>
        </m:r>
        <m:f>
          <m:fPr>
            <m:ctrlPr>
              <w:rPr>
                <w:rFonts w:ascii="Cambria Math" w:hAnsi="Cambria Math"/>
                <w:noProof/>
              </w:rPr>
            </m:ctrlPr>
          </m:fPr>
          <m:num>
            <m:r>
              <w:rPr>
                <w:rFonts w:ascii="Cambria Math" w:hAnsi="Cambria Math"/>
                <w:noProof/>
              </w:rPr>
              <m:t>C</m:t>
            </m:r>
          </m:num>
          <m:den>
            <m:r>
              <w:rPr>
                <w:rFonts w:ascii="Cambria Math" w:hAnsi="Cambria Math"/>
                <w:noProof/>
              </w:rPr>
              <m:t>F</m:t>
            </m:r>
          </m:den>
        </m:f>
        <m:r>
          <w:rPr>
            <w:rFonts w:ascii="Cambria Math" w:hAnsi="Cambria Math"/>
            <w:noProof/>
          </w:rPr>
          <m:t xml:space="preserve"> </m:t>
        </m:r>
      </m:oMath>
      <w:r w:rsidRPr="001F2DBD">
        <w:rPr>
          <w:rFonts w:ascii="Cambria Math" w:hAnsi="Cambria Math"/>
          <w:noProof/>
        </w:rPr>
        <w:tab/>
      </w:r>
      <w:r w:rsidRPr="001F2DBD">
        <w:t xml:space="preserve">( </w:t>
      </w:r>
      <w:fldSimple w:instr=" SEQ ( \* ARABIC ">
        <w:r w:rsidR="003E3CC1">
          <w:rPr>
            <w:noProof/>
          </w:rPr>
          <w:t>12</w:t>
        </w:r>
      </w:fldSimple>
      <w:r w:rsidRPr="001F2DBD">
        <w:t xml:space="preserve"> )</w:t>
      </w:r>
    </w:p>
    <w:p w14:paraId="20FC2848" w14:textId="032CBBDD" w:rsidR="0029679C" w:rsidRDefault="003D51E3" w:rsidP="00422096">
      <w:pPr>
        <w:pStyle w:val="Caption"/>
        <w:rPr>
          <w:noProof/>
        </w:rPr>
      </w:pPr>
      <w:r w:rsidRPr="001F2DBD">
        <w:tab/>
      </w:r>
      <w:bookmarkStart w:id="60" w:name="_Ref13129883"/>
      <m:oMath>
        <m:r>
          <w:rPr>
            <w:rFonts w:ascii="Cambria Math" w:hAnsi="Cambria Math"/>
            <w:noProof/>
          </w:rPr>
          <m:t xml:space="preserve">Rayon = </m:t>
        </m:r>
        <m:f>
          <m:fPr>
            <m:ctrlPr>
              <w:rPr>
                <w:rFonts w:ascii="Cambria Math" w:hAnsi="Cambria Math" w:cs="Cambria Math"/>
                <w:sz w:val="22"/>
                <w:szCs w:val="22"/>
              </w:rPr>
            </m:ctrlPr>
          </m:fPr>
          <m:num>
            <m:r>
              <w:rPr>
                <w:rFonts w:ascii="Cambria Math" w:hAnsi="Cambria Math" w:cs="Cambria Math"/>
                <w:sz w:val="22"/>
                <w:szCs w:val="22"/>
              </w:rPr>
              <m:t>λ</m:t>
            </m:r>
          </m:num>
          <m:den>
            <m:r>
              <w:rPr>
                <w:rFonts w:ascii="Cambria Math" w:hAnsi="Cambria Math" w:cs="Cambria Math"/>
                <w:sz w:val="22"/>
                <w:szCs w:val="22"/>
              </w:rPr>
              <m:t>2*Pi</m:t>
            </m:r>
          </m:den>
        </m:f>
        <m:r>
          <w:rPr>
            <w:rFonts w:ascii="Cambria Math" w:hAnsi="Cambria Math"/>
            <w:sz w:val="22"/>
            <w:szCs w:val="22"/>
          </w:rPr>
          <m:t xml:space="preserve">= </m:t>
        </m:r>
        <m:f>
          <m:fPr>
            <m:ctrlPr>
              <w:rPr>
                <w:rFonts w:ascii="Cambria Math" w:hAnsi="Cambria Math" w:cs="Cambria Math"/>
                <w:sz w:val="22"/>
                <w:szCs w:val="22"/>
              </w:rPr>
            </m:ctrlPr>
          </m:fPr>
          <m:num>
            <m:r>
              <w:rPr>
                <w:rFonts w:ascii="Cambria Math" w:hAnsi="Cambria Math" w:cs="Cambria Math"/>
                <w:sz w:val="22"/>
                <w:szCs w:val="22"/>
              </w:rPr>
              <m:t>C</m:t>
            </m:r>
          </m:num>
          <m:den>
            <m:r>
              <w:rPr>
                <w:rFonts w:ascii="Cambria Math" w:hAnsi="Cambria Math" w:cs="Cambria Math"/>
                <w:sz w:val="22"/>
                <w:szCs w:val="22"/>
              </w:rPr>
              <m:t>F*2*Pi</m:t>
            </m:r>
          </m:den>
        </m:f>
      </m:oMath>
      <w:r w:rsidRPr="001F2DBD">
        <w:tab/>
        <w:t xml:space="preserve">( </w:t>
      </w:r>
      <w:fldSimple w:instr=" SEQ ( \* ARABIC ">
        <w:r w:rsidR="003E3CC1">
          <w:rPr>
            <w:noProof/>
          </w:rPr>
          <w:t>13</w:t>
        </w:r>
      </w:fldSimple>
      <w:r w:rsidRPr="001F2DBD">
        <w:t xml:space="preserve"> )</w:t>
      </w:r>
      <w:bookmarkEnd w:id="60"/>
      <w:r w:rsidR="0029679C" w:rsidRPr="001F2DBD">
        <w:rPr>
          <w:noProof/>
        </w:rPr>
        <w:t xml:space="preserve"> </w:t>
      </w:r>
    </w:p>
    <w:p w14:paraId="12175314" w14:textId="610C9F07" w:rsidR="00977DF6" w:rsidRDefault="00977DF6" w:rsidP="00977DF6">
      <w:r>
        <w:t xml:space="preserve">Avec l’équation </w:t>
      </w:r>
      <w:r>
        <w:fldChar w:fldCharType="begin"/>
      </w:r>
      <w:r>
        <w:instrText xml:space="preserve"> REF _Ref13129883 \h </w:instrText>
      </w:r>
      <w:r>
        <w:fldChar w:fldCharType="separate"/>
      </w:r>
      <w:r>
        <w:t>(</w:t>
      </w:r>
      <w:r>
        <w:rPr>
          <w:noProof/>
        </w:rPr>
        <w:t>12</w:t>
      </w:r>
      <w:r w:rsidRPr="001F2DBD">
        <w:t>)</w:t>
      </w:r>
      <w:r>
        <w:fldChar w:fldCharType="end"/>
      </w:r>
      <w:r>
        <w:t xml:space="preserve">, il est </w:t>
      </w:r>
      <w:r w:rsidR="00193E13">
        <w:t>donc</w:t>
      </w:r>
      <w:r>
        <w:t xml:space="preserve"> possible de calculer le rayon</w:t>
      </w:r>
      <w:r w:rsidR="00193E13">
        <w:t xml:space="preserve"> de la boucle</w:t>
      </w:r>
      <w:r>
        <w:t>.</w:t>
      </w:r>
    </w:p>
    <w:p w14:paraId="497D8A87" w14:textId="3A8A15A3" w:rsidR="00A55018" w:rsidRDefault="009073F0" w:rsidP="00977DF6">
      <w:r>
        <w:t>Avec C la vitesse de la lumière et F 434MH, le résultat de l’équation est de 0.110m soit 110cm.</w:t>
      </w:r>
    </w:p>
    <w:p w14:paraId="0C27071A" w14:textId="46B0CFFE" w:rsidR="00193E13" w:rsidRDefault="00193E13" w:rsidP="00193E13">
      <w:pPr>
        <w:jc w:val="left"/>
      </w:pPr>
    </w:p>
    <w:p w14:paraId="0828279B" w14:textId="79D8E358" w:rsidR="00F10FED" w:rsidRDefault="00F10FED" w:rsidP="00193E13">
      <w:pPr>
        <w:jc w:val="left"/>
      </w:pPr>
    </w:p>
    <w:p w14:paraId="1096AD18" w14:textId="77777777" w:rsidR="00F10FED" w:rsidRDefault="00F10FED" w:rsidP="00193E13">
      <w:pPr>
        <w:jc w:val="left"/>
      </w:pPr>
    </w:p>
    <w:p w14:paraId="494A164E" w14:textId="77777777" w:rsidR="00193E13" w:rsidRPr="001F2DBD" w:rsidRDefault="00193E13" w:rsidP="00193E13">
      <w:r w:rsidRPr="001F2DBD">
        <w:t xml:space="preserve">Voici une représentation 3D de l’antenne finale : </w:t>
      </w:r>
    </w:p>
    <w:p w14:paraId="3A469583" w14:textId="77777777" w:rsidR="00193E13" w:rsidRPr="001F2DBD" w:rsidRDefault="00193E13" w:rsidP="00193E13"/>
    <w:p w14:paraId="40E2A100" w14:textId="77777777" w:rsidR="00193E13" w:rsidRPr="001F2DBD" w:rsidRDefault="00193E13" w:rsidP="00193E13"/>
    <w:p w14:paraId="514751BE" w14:textId="496898C4" w:rsidR="00193E13" w:rsidRPr="00193E13" w:rsidRDefault="00193E13" w:rsidP="00193E13">
      <w:pPr>
        <w:keepNext/>
        <w:jc w:val="center"/>
        <w:rPr>
          <w:b/>
        </w:rPr>
      </w:pPr>
      <w:r>
        <w:rPr>
          <w:noProof/>
        </w:rPr>
        <w:drawing>
          <wp:inline distT="0" distB="0" distL="0" distR="0" wp14:anchorId="4CB9661A" wp14:editId="7BD5EED8">
            <wp:extent cx="4376216" cy="3538331"/>
            <wp:effectExtent l="0" t="0" r="571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2713" cy="3551669"/>
                    </a:xfrm>
                    <a:prstGeom prst="rect">
                      <a:avLst/>
                    </a:prstGeom>
                  </pic:spPr>
                </pic:pic>
              </a:graphicData>
            </a:graphic>
          </wp:inline>
        </w:drawing>
      </w:r>
    </w:p>
    <w:p w14:paraId="3817D093" w14:textId="4EFD704B" w:rsidR="00193E13" w:rsidRPr="001F2DBD" w:rsidRDefault="00193E13" w:rsidP="00360172">
      <w:pPr>
        <w:pStyle w:val="Caption"/>
        <w:jc w:val="center"/>
      </w:pPr>
      <w:bookmarkStart w:id="61" w:name="_Ref13143339"/>
      <w:bookmarkStart w:id="62" w:name="_Toc14701311"/>
      <w:r w:rsidRPr="001F2DBD">
        <w:t xml:space="preserve">Figure </w:t>
      </w:r>
      <w:fldSimple w:instr=" SEQ Figure \* ARABIC ">
        <w:r w:rsidR="00ED1F3F">
          <w:rPr>
            <w:noProof/>
          </w:rPr>
          <w:t>19</w:t>
        </w:r>
      </w:fldSimple>
      <w:r>
        <w:t>: design final de l'antenne LOOP</w:t>
      </w:r>
      <w:bookmarkEnd w:id="61"/>
      <w:bookmarkEnd w:id="62"/>
    </w:p>
    <w:p w14:paraId="6E8473D6" w14:textId="77777777" w:rsidR="00193E13" w:rsidRPr="00977DF6" w:rsidRDefault="00193E13" w:rsidP="00977DF6"/>
    <w:p w14:paraId="48058514" w14:textId="1FA12FE8" w:rsidR="00F05715" w:rsidRDefault="00193E13" w:rsidP="00A40A37">
      <w:r>
        <w:t>Sur AnSys, le socle ou passe le fil n’est pas dessiné car il n’est pas important pour simuler l’antenne.</w:t>
      </w:r>
    </w:p>
    <w:p w14:paraId="0D895504" w14:textId="592CDA7A" w:rsidR="0060038D" w:rsidRDefault="00F05715" w:rsidP="00F05715">
      <w:pPr>
        <w:jc w:val="left"/>
      </w:pPr>
      <w:r>
        <w:br w:type="page"/>
      </w:r>
    </w:p>
    <w:p w14:paraId="6003F036" w14:textId="661DFD21" w:rsidR="0029679C" w:rsidRDefault="0060038D" w:rsidP="00F05715">
      <w:pPr>
        <w:pStyle w:val="Heading3"/>
      </w:pPr>
      <w:bookmarkStart w:id="63" w:name="_Toc14701644"/>
      <w:r>
        <w:lastRenderedPageBreak/>
        <w:t>Simulation</w:t>
      </w:r>
      <w:bookmarkEnd w:id="63"/>
    </w:p>
    <w:p w14:paraId="5D2A796C" w14:textId="77777777" w:rsidR="00F05715" w:rsidRPr="00F05715" w:rsidRDefault="00F05715" w:rsidP="00F05715">
      <w:pPr>
        <w:rPr>
          <w:lang w:val="de-CH"/>
        </w:rPr>
      </w:pPr>
    </w:p>
    <w:p w14:paraId="36500938" w14:textId="7CCC82C0" w:rsidR="0060038D" w:rsidRDefault="0060038D" w:rsidP="0060038D">
      <w:r>
        <w:t>Comme pour l’antenne précédente, l</w:t>
      </w:r>
      <w:r w:rsidRPr="001F2DBD">
        <w:t>a simulation de</w:t>
      </w:r>
      <w:r>
        <w:t xml:space="preserve"> l’antennes v</w:t>
      </w:r>
      <w:r w:rsidRPr="001F2DBD">
        <w:t xml:space="preserve"> permettre de vérifier si certaines valeurs doivent être modifiées afin qu’elles répondent mieux aux attentes.</w:t>
      </w:r>
    </w:p>
    <w:p w14:paraId="42049603" w14:textId="08637B62" w:rsidR="00F05715" w:rsidRDefault="0060038D" w:rsidP="00F05715">
      <w:r>
        <w:t xml:space="preserve">Les 3 même paramètres que précédemment seront testés </w:t>
      </w:r>
    </w:p>
    <w:p w14:paraId="475EB9A1" w14:textId="60524C56" w:rsidR="0060038D" w:rsidRDefault="0060038D" w:rsidP="00F05715">
      <w:pPr>
        <w:jc w:val="left"/>
      </w:pPr>
    </w:p>
    <w:p w14:paraId="504760CC" w14:textId="5D1A2208" w:rsidR="00BD6572" w:rsidRDefault="00BD6572" w:rsidP="00F05715">
      <w:pPr>
        <w:jc w:val="left"/>
      </w:pPr>
    </w:p>
    <w:p w14:paraId="4E9870C9" w14:textId="1D33777E" w:rsidR="00BD6572" w:rsidRDefault="00BD6572" w:rsidP="00BD6572">
      <w:pPr>
        <w:pStyle w:val="Heading4"/>
      </w:pPr>
      <w:bookmarkStart w:id="64" w:name="_Toc14701645"/>
      <w:r>
        <w:t>Impédance</w:t>
      </w:r>
      <w:bookmarkEnd w:id="64"/>
    </w:p>
    <w:p w14:paraId="3DF2CFF5" w14:textId="74BCA27A" w:rsidR="00BD6572" w:rsidRDefault="00BD6572" w:rsidP="00BD6572"/>
    <w:p w14:paraId="03B210EB" w14:textId="389653A9" w:rsidR="00BD6572" w:rsidRDefault="00BD6572" w:rsidP="00BD6572">
      <w:r>
        <w:t>Sur le graphe ci-dessous, l’impédance à la fréquence de travail est de 122Ohms. Cela indique que l’antenne aura besoin d’une adaptation d’impédance pour pouvoir travailler à 50Ohms.</w:t>
      </w:r>
    </w:p>
    <w:p w14:paraId="7BBB1156" w14:textId="1E7EA042" w:rsidR="00BD6572" w:rsidRDefault="00BD6572" w:rsidP="00BD6572">
      <w:r>
        <w:t>La valeur imaginaire vaut, elle, -84Ohms. Cela montre que l’antenne peut être tunnée pour obtenir un meilleur résultat.</w:t>
      </w:r>
    </w:p>
    <w:p w14:paraId="7A1450DC" w14:textId="71CA5F68" w:rsidR="00BD6572" w:rsidRDefault="00BD6572" w:rsidP="00BD6572">
      <w:r>
        <w:t xml:space="preserve"> </w:t>
      </w:r>
    </w:p>
    <w:p w14:paraId="3894BC86" w14:textId="77777777" w:rsidR="008A0A87" w:rsidRDefault="00BD6572" w:rsidP="008A0A87">
      <w:pPr>
        <w:keepNext/>
        <w:jc w:val="center"/>
      </w:pPr>
      <w:r w:rsidRPr="001F2DBD">
        <w:rPr>
          <w:noProof/>
        </w:rPr>
        <w:drawing>
          <wp:inline distT="0" distB="0" distL="0" distR="0" wp14:anchorId="55294FBE" wp14:editId="3B1E59E0">
            <wp:extent cx="5279133" cy="423910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4796" cy="4251686"/>
                    </a:xfrm>
                    <a:prstGeom prst="rect">
                      <a:avLst/>
                    </a:prstGeom>
                  </pic:spPr>
                </pic:pic>
              </a:graphicData>
            </a:graphic>
          </wp:inline>
        </w:drawing>
      </w:r>
    </w:p>
    <w:p w14:paraId="4CECFBD2" w14:textId="1580050B" w:rsidR="008A0A87" w:rsidRDefault="008A0A87" w:rsidP="00360172">
      <w:pPr>
        <w:pStyle w:val="Caption"/>
        <w:jc w:val="center"/>
      </w:pPr>
      <w:bookmarkStart w:id="65" w:name="_Ref13143653"/>
      <w:bookmarkStart w:id="66" w:name="_Toc14701312"/>
      <w:r>
        <w:t xml:space="preserve">Figure </w:t>
      </w:r>
      <w:fldSimple w:instr=" SEQ Figure \* ARABIC ">
        <w:r w:rsidR="00ED1F3F">
          <w:rPr>
            <w:noProof/>
          </w:rPr>
          <w:t>20</w:t>
        </w:r>
      </w:fldSimple>
      <w:r>
        <w:t xml:space="preserve"> : impédance</w:t>
      </w:r>
      <w:r w:rsidRPr="00C523B9">
        <w:t xml:space="preserve"> de l'antenne L</w:t>
      </w:r>
      <w:r>
        <w:t>OOP</w:t>
      </w:r>
      <w:bookmarkEnd w:id="65"/>
      <w:bookmarkEnd w:id="66"/>
    </w:p>
    <w:p w14:paraId="36FA5FA1" w14:textId="3C48C91E" w:rsidR="00BD6572" w:rsidRPr="00BD6572" w:rsidRDefault="008A0A87" w:rsidP="008A0A87">
      <w:pPr>
        <w:jc w:val="left"/>
      </w:pPr>
      <w:r>
        <w:br w:type="page"/>
      </w:r>
    </w:p>
    <w:p w14:paraId="0F3A8A04" w14:textId="322420B0" w:rsidR="0060038D" w:rsidRDefault="0060038D" w:rsidP="0060038D">
      <w:pPr>
        <w:pStyle w:val="Heading4"/>
      </w:pPr>
      <w:bookmarkStart w:id="67" w:name="_Toc14701646"/>
      <w:r>
        <w:lastRenderedPageBreak/>
        <w:t>Réflexion</w:t>
      </w:r>
      <w:bookmarkEnd w:id="67"/>
    </w:p>
    <w:p w14:paraId="0CBE36D9" w14:textId="77777777" w:rsidR="0060038D" w:rsidRPr="0060038D" w:rsidRDefault="0060038D" w:rsidP="0060038D"/>
    <w:p w14:paraId="6B7919AA" w14:textId="77777777" w:rsidR="008A0A87" w:rsidRDefault="00F05715" w:rsidP="008A0A87">
      <w:r w:rsidRPr="001F2DBD">
        <w:t xml:space="preserve">Sur le graphique ci-dessous, </w:t>
      </w:r>
      <w:r w:rsidR="008A0A87">
        <w:t>le point m1 soit 434Mhz est très haut par rapport au creux donc il va falloir tunner l’antenne pour avoir un meilleur résultat.</w:t>
      </w:r>
    </w:p>
    <w:p w14:paraId="4CEF574C" w14:textId="35968BAC" w:rsidR="00F05715" w:rsidRPr="001F2DBD" w:rsidRDefault="008A0A87" w:rsidP="008A0A87">
      <w:r>
        <w:t xml:space="preserve"> </w:t>
      </w:r>
    </w:p>
    <w:p w14:paraId="14F4D8C0" w14:textId="77777777" w:rsidR="00F05715" w:rsidRPr="001F2DBD" w:rsidRDefault="00F05715" w:rsidP="00F05715"/>
    <w:p w14:paraId="3748E0E2" w14:textId="77777777" w:rsidR="008A0A87" w:rsidRDefault="008A0A87" w:rsidP="008A0A87">
      <w:pPr>
        <w:keepNext/>
        <w:ind w:left="-567"/>
        <w:jc w:val="center"/>
      </w:pPr>
      <w:r>
        <w:rPr>
          <w:noProof/>
        </w:rPr>
        <w:drawing>
          <wp:inline distT="0" distB="0" distL="0" distR="0" wp14:anchorId="4D0E3A65" wp14:editId="08AEBF78">
            <wp:extent cx="6440557" cy="33602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60675" cy="3370724"/>
                    </a:xfrm>
                    <a:prstGeom prst="rect">
                      <a:avLst/>
                    </a:prstGeom>
                  </pic:spPr>
                </pic:pic>
              </a:graphicData>
            </a:graphic>
          </wp:inline>
        </w:drawing>
      </w:r>
    </w:p>
    <w:p w14:paraId="102C04EF" w14:textId="04C965B8" w:rsidR="00F05715" w:rsidRDefault="008A0A87" w:rsidP="00360172">
      <w:pPr>
        <w:pStyle w:val="Caption"/>
        <w:jc w:val="center"/>
      </w:pPr>
      <w:bookmarkStart w:id="68" w:name="_Toc14701313"/>
      <w:r>
        <w:t xml:space="preserve">Figure </w:t>
      </w:r>
      <w:fldSimple w:instr=" SEQ Figure \* ARABIC ">
        <w:r w:rsidR="00ED1F3F">
          <w:rPr>
            <w:noProof/>
          </w:rPr>
          <w:t>21</w:t>
        </w:r>
      </w:fldSimple>
      <w:r>
        <w:t xml:space="preserve"> : </w:t>
      </w:r>
      <w:r w:rsidRPr="00657E6F">
        <w:t>réflexion de l'antenne L</w:t>
      </w:r>
      <w:r>
        <w:t>OOP</w:t>
      </w:r>
      <w:bookmarkEnd w:id="68"/>
    </w:p>
    <w:p w14:paraId="0BBA4615" w14:textId="77777777" w:rsidR="00B763BD" w:rsidRPr="00B763BD" w:rsidRDefault="00B763BD" w:rsidP="00B763BD"/>
    <w:p w14:paraId="4FBAB092" w14:textId="3B230528" w:rsidR="008A0A87" w:rsidRDefault="008A0A87" w:rsidP="008A0A87">
      <w:pPr>
        <w:pStyle w:val="Heading4"/>
      </w:pPr>
      <w:bookmarkStart w:id="69" w:name="_Toc14701647"/>
      <w:r>
        <w:t>Tunning</w:t>
      </w:r>
      <w:bookmarkEnd w:id="69"/>
    </w:p>
    <w:p w14:paraId="550731AE" w14:textId="6377A530" w:rsidR="008A0A87" w:rsidRDefault="008A0A87" w:rsidP="008A0A87"/>
    <w:p w14:paraId="000904F9" w14:textId="228B320F" w:rsidR="008A0A87" w:rsidRDefault="008A0A87" w:rsidP="008A0A87">
      <w:r>
        <w:t xml:space="preserve">La première façon de tunner l’antenne est de changer l’ouverture des deux câbles. La </w:t>
      </w:r>
      <w:r>
        <w:fldChar w:fldCharType="begin"/>
      </w:r>
      <w:r>
        <w:instrText xml:space="preserve"> REF _Ref13143339 \h </w:instrText>
      </w:r>
      <w:r>
        <w:fldChar w:fldCharType="separate"/>
      </w:r>
      <w:r w:rsidRPr="001F2DBD">
        <w:t xml:space="preserve">Figure </w:t>
      </w:r>
      <w:r>
        <w:rPr>
          <w:noProof/>
        </w:rPr>
        <w:t xml:space="preserve">16 </w:t>
      </w:r>
      <w:r>
        <w:fldChar w:fldCharType="end"/>
      </w:r>
      <w:r>
        <w:t>montre cette ouverture. (Petite partie verte vers le bas de la boucle).</w:t>
      </w:r>
    </w:p>
    <w:p w14:paraId="4DCD17B3" w14:textId="15D54652" w:rsidR="008A0A87" w:rsidRDefault="008A0A87" w:rsidP="008A0A87"/>
    <w:p w14:paraId="31F77BC0" w14:textId="687ACE73" w:rsidR="008A0A87" w:rsidRPr="008A0A87" w:rsidRDefault="008A0A87" w:rsidP="008A0A87">
      <w:r>
        <w:t>La 2</w:t>
      </w:r>
      <w:r w:rsidRPr="008A0A87">
        <w:rPr>
          <w:vertAlign w:val="superscript"/>
        </w:rPr>
        <w:t>ème</w:t>
      </w:r>
      <w:r>
        <w:t xml:space="preserve"> façon et celle qui sera utilisée de changer le rayon de l’antenne. Pour pouvoir trouver ce rayon, </w:t>
      </w:r>
      <w:r w:rsidR="00B80F7F">
        <w:t xml:space="preserve">il va falloir faire un rapport entre la fréquence de travail actuelle et celle ou la valeur imaginaire de l’impédance vaut 0. Ces informations peuvent être trouvées sur la </w:t>
      </w:r>
      <w:r w:rsidR="00B80F7F">
        <w:fldChar w:fldCharType="begin"/>
      </w:r>
      <w:r w:rsidR="00B80F7F">
        <w:instrText xml:space="preserve"> REF _Ref13143653 \h </w:instrText>
      </w:r>
      <w:r w:rsidR="00B80F7F">
        <w:fldChar w:fldCharType="separate"/>
      </w:r>
      <w:r w:rsidR="00B80F7F">
        <w:t xml:space="preserve">Figure </w:t>
      </w:r>
      <w:r w:rsidR="00B80F7F">
        <w:rPr>
          <w:noProof/>
        </w:rPr>
        <w:t>17</w:t>
      </w:r>
      <w:r w:rsidR="00B80F7F">
        <w:fldChar w:fldCharType="end"/>
      </w:r>
      <w:r w:rsidR="00B80F7F">
        <w:t xml:space="preserve">. </w:t>
      </w:r>
    </w:p>
    <w:p w14:paraId="7477E3A7" w14:textId="47211A23" w:rsidR="00D90FD7" w:rsidRDefault="00D90FD7" w:rsidP="00422096">
      <w:pPr>
        <w:pStyle w:val="Caption"/>
      </w:pPr>
    </w:p>
    <w:p w14:paraId="5BF490B2" w14:textId="5409FBB0" w:rsidR="00B763BD" w:rsidRDefault="00B80F7F" w:rsidP="00B80F7F">
      <w:r>
        <w:t xml:space="preserve">Le rapport sera donc de </w:t>
      </w:r>
      <w:r w:rsidR="002E31AF">
        <w:t>457</w:t>
      </w:r>
      <w:r>
        <w:t>/434. Ce qui donne comme résultat 1.0</w:t>
      </w:r>
      <w:r w:rsidR="002E31AF">
        <w:t>53</w:t>
      </w:r>
      <w:r>
        <w:t>.</w:t>
      </w:r>
    </w:p>
    <w:p w14:paraId="3153ADCA" w14:textId="2EF9B430" w:rsidR="002E31AF" w:rsidRDefault="00B763BD" w:rsidP="00B763BD">
      <w:pPr>
        <w:jc w:val="left"/>
      </w:pPr>
      <w:r>
        <w:br w:type="page"/>
      </w:r>
    </w:p>
    <w:p w14:paraId="182DC57A" w14:textId="6A6FD912" w:rsidR="002E31AF" w:rsidRDefault="002E31AF" w:rsidP="002E31AF">
      <w:pPr>
        <w:pStyle w:val="Heading4"/>
      </w:pPr>
      <w:bookmarkStart w:id="70" w:name="_Toc14701648"/>
      <w:r>
        <w:lastRenderedPageBreak/>
        <w:t>Impédance corrigée</w:t>
      </w:r>
      <w:bookmarkEnd w:id="70"/>
    </w:p>
    <w:p w14:paraId="11B2DCFA" w14:textId="6707260B" w:rsidR="00B763BD" w:rsidRDefault="00B763BD" w:rsidP="00B763BD"/>
    <w:p w14:paraId="184B733A" w14:textId="0A95FFD3" w:rsidR="00B763BD" w:rsidRPr="00B763BD" w:rsidRDefault="00B763BD" w:rsidP="00B763BD">
      <w:r>
        <w:t xml:space="preserve">Avec le tuning, l’impédance est maintenant correct pour la partie imaginaire elle atteint presque 0. Par Contre la partie réelle est encore grande et il faudra quand même penser à adapter cette antenne pour avoir une valeur correcte. </w:t>
      </w:r>
    </w:p>
    <w:p w14:paraId="1A698575" w14:textId="363BDBC9" w:rsidR="00B763BD" w:rsidRDefault="00B763BD" w:rsidP="00B763BD"/>
    <w:p w14:paraId="1D89D07A" w14:textId="77777777" w:rsidR="00B763BD" w:rsidRDefault="00B763BD" w:rsidP="00B763BD">
      <w:pPr>
        <w:keepNext/>
      </w:pPr>
      <w:r>
        <w:rPr>
          <w:noProof/>
        </w:rPr>
        <w:drawing>
          <wp:inline distT="0" distB="0" distL="0" distR="0" wp14:anchorId="55BBA576" wp14:editId="3A146FE1">
            <wp:extent cx="5727700" cy="299910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999105"/>
                    </a:xfrm>
                    <a:prstGeom prst="rect">
                      <a:avLst/>
                    </a:prstGeom>
                  </pic:spPr>
                </pic:pic>
              </a:graphicData>
            </a:graphic>
          </wp:inline>
        </w:drawing>
      </w:r>
    </w:p>
    <w:p w14:paraId="316B8AC8" w14:textId="00723542" w:rsidR="00B763BD" w:rsidRDefault="00B763BD" w:rsidP="00360172">
      <w:pPr>
        <w:pStyle w:val="Caption"/>
        <w:jc w:val="center"/>
      </w:pPr>
      <w:bookmarkStart w:id="71" w:name="_Toc14701314"/>
      <w:r>
        <w:t xml:space="preserve">Figure </w:t>
      </w:r>
      <w:fldSimple w:instr=" SEQ Figure \* ARABIC ">
        <w:r w:rsidR="00ED1F3F">
          <w:rPr>
            <w:noProof/>
          </w:rPr>
          <w:t>22</w:t>
        </w:r>
      </w:fldSimple>
      <w:r>
        <w:t> : impédance</w:t>
      </w:r>
      <w:r w:rsidRPr="00C523B9">
        <w:t xml:space="preserve"> de l'antenne L</w:t>
      </w:r>
      <w:r>
        <w:t>OOP après tuning</w:t>
      </w:r>
      <w:bookmarkEnd w:id="71"/>
    </w:p>
    <w:p w14:paraId="5F870FAD" w14:textId="77777777" w:rsidR="00B763BD" w:rsidRPr="00B763BD" w:rsidRDefault="00B763BD" w:rsidP="00B763BD"/>
    <w:p w14:paraId="3A632A32" w14:textId="6DD894E8" w:rsidR="00B80F7F" w:rsidRDefault="00B763BD" w:rsidP="00B763BD">
      <w:pPr>
        <w:pStyle w:val="Heading4"/>
      </w:pPr>
      <w:bookmarkStart w:id="72" w:name="_Toc14701649"/>
      <w:r>
        <w:t>Réflexion corrigée</w:t>
      </w:r>
      <w:bookmarkEnd w:id="72"/>
    </w:p>
    <w:p w14:paraId="252D7853" w14:textId="5CF59C40" w:rsidR="00B763BD" w:rsidRDefault="00B763BD" w:rsidP="00B763BD"/>
    <w:p w14:paraId="557824CE" w14:textId="70A05756" w:rsidR="00B763BD" w:rsidRDefault="00B763BD" w:rsidP="00B763BD">
      <w:r>
        <w:t>Pour la réflexion, les résultats sont plus que corrects. A la fréquence de travail, la réflexion est pratiquement la plus faible.</w:t>
      </w:r>
    </w:p>
    <w:p w14:paraId="798FDC79" w14:textId="664389D3" w:rsidR="00B763BD" w:rsidRDefault="00B763BD" w:rsidP="00B763BD"/>
    <w:p w14:paraId="209D0D61" w14:textId="77777777" w:rsidR="00B763BD" w:rsidRDefault="00B763BD" w:rsidP="00B763BD">
      <w:pPr>
        <w:keepNext/>
      </w:pPr>
      <w:r>
        <w:rPr>
          <w:noProof/>
        </w:rPr>
        <w:drawing>
          <wp:inline distT="0" distB="0" distL="0" distR="0" wp14:anchorId="7033CC4B" wp14:editId="34692471">
            <wp:extent cx="5727700" cy="3002915"/>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3002915"/>
                    </a:xfrm>
                    <a:prstGeom prst="rect">
                      <a:avLst/>
                    </a:prstGeom>
                  </pic:spPr>
                </pic:pic>
              </a:graphicData>
            </a:graphic>
          </wp:inline>
        </w:drawing>
      </w:r>
    </w:p>
    <w:p w14:paraId="480B4E80" w14:textId="063B1781" w:rsidR="00B763BD" w:rsidRDefault="00B763BD" w:rsidP="00360172">
      <w:pPr>
        <w:pStyle w:val="Caption"/>
        <w:jc w:val="center"/>
      </w:pPr>
      <w:bookmarkStart w:id="73" w:name="_Toc14701315"/>
      <w:r>
        <w:t xml:space="preserve">Figure </w:t>
      </w:r>
      <w:fldSimple w:instr=" SEQ Figure \* ARABIC ">
        <w:r w:rsidR="00ED1F3F">
          <w:rPr>
            <w:noProof/>
          </w:rPr>
          <w:t>23</w:t>
        </w:r>
      </w:fldSimple>
      <w:r>
        <w:t xml:space="preserve"> : réflexion</w:t>
      </w:r>
      <w:r w:rsidRPr="0040454D">
        <w:t xml:space="preserve"> de l'antenne LOOP après tuning</w:t>
      </w:r>
      <w:bookmarkEnd w:id="73"/>
    </w:p>
    <w:p w14:paraId="54355034" w14:textId="40E0286C" w:rsidR="00BD37CB" w:rsidRPr="00BD37CB" w:rsidRDefault="00B763BD" w:rsidP="00BD37CB">
      <w:pPr>
        <w:pStyle w:val="Heading3"/>
      </w:pPr>
      <w:r w:rsidRPr="00FB04C6">
        <w:rPr>
          <w:lang w:val="fr-CH"/>
        </w:rPr>
        <w:br w:type="page"/>
      </w:r>
      <w:bookmarkStart w:id="74" w:name="_Toc14701650"/>
      <w:r w:rsidR="00BD37CB">
        <w:lastRenderedPageBreak/>
        <w:t>Tests et résultas</w:t>
      </w:r>
      <w:bookmarkEnd w:id="74"/>
    </w:p>
    <w:p w14:paraId="31DA248C" w14:textId="7606F9C6" w:rsidR="00B763BD" w:rsidRDefault="00B763BD" w:rsidP="00B763BD">
      <w:pPr>
        <w:jc w:val="left"/>
      </w:pPr>
    </w:p>
    <w:p w14:paraId="1AF12C20" w14:textId="5DF22E4D" w:rsidR="00A55018" w:rsidRDefault="00A55018" w:rsidP="00A55018">
      <w:r>
        <w:t>Comme défini plus haut, cette</w:t>
      </w:r>
      <w:r w:rsidRPr="001F2DBD">
        <w:t xml:space="preserve"> partie</w:t>
      </w:r>
      <w:r>
        <w:t xml:space="preserve"> sera consacrée aux mesures de</w:t>
      </w:r>
      <w:r w:rsidRPr="001F2DBD">
        <w:t xml:space="preserve"> l</w:t>
      </w:r>
      <w:r>
        <w:t xml:space="preserve">’antenne LOOP </w:t>
      </w:r>
      <w:r w:rsidRPr="001F2DBD">
        <w:t>pour vérifier</w:t>
      </w:r>
      <w:r>
        <w:t xml:space="preserve"> le bon fonctionnement de celle</w:t>
      </w:r>
      <w:r w:rsidRPr="001F2DBD">
        <w:t>-ci.</w:t>
      </w:r>
    </w:p>
    <w:p w14:paraId="2EE72367" w14:textId="77777777" w:rsidR="00125D0A" w:rsidRDefault="00125D0A" w:rsidP="00A55018"/>
    <w:p w14:paraId="748D1826" w14:textId="1B1552D6" w:rsidR="00A55018" w:rsidRDefault="00A55018" w:rsidP="00A55018">
      <w:pPr>
        <w:pStyle w:val="Heading4"/>
      </w:pPr>
      <w:bookmarkStart w:id="75" w:name="_Toc14701651"/>
      <w:r>
        <w:t>PCB Test</w:t>
      </w:r>
      <w:bookmarkEnd w:id="75"/>
    </w:p>
    <w:p w14:paraId="103A4416" w14:textId="2B413F7A" w:rsidR="00A55018" w:rsidRDefault="00A55018" w:rsidP="00A55018"/>
    <w:p w14:paraId="4B34149C" w14:textId="27D30914" w:rsidR="00125D0A" w:rsidRPr="001F2DBD" w:rsidRDefault="00125D0A" w:rsidP="00125D0A">
      <w:r>
        <w:t>Comme précédemment, c</w:t>
      </w:r>
      <w:r w:rsidRPr="001F2DBD">
        <w:t>elui-ci permettra de connecter la sortie de l’antenne sur les 2 ports de l’Agilent.</w:t>
      </w:r>
    </w:p>
    <w:p w14:paraId="28078DB9" w14:textId="77777777" w:rsidR="00125D0A" w:rsidRPr="001F2DBD" w:rsidRDefault="00125D0A" w:rsidP="00125D0A"/>
    <w:p w14:paraId="44D4BF02" w14:textId="3A69C0AE" w:rsidR="00125D0A" w:rsidRPr="001F2DBD" w:rsidRDefault="00125D0A" w:rsidP="00125D0A">
      <w:r w:rsidRPr="001F2DBD">
        <w:t xml:space="preserve">L’antenne viendra se </w:t>
      </w:r>
      <w:r>
        <w:t>souder dans les trous M5, M6</w:t>
      </w:r>
      <w:r w:rsidRPr="001F2DBD">
        <w:t xml:space="preserve"> à l’entrée est sortira sur deux connecteur SMA qu’il faudra connecter sur l’Agilent au moyen d’un câble coaxial. </w:t>
      </w:r>
    </w:p>
    <w:p w14:paraId="012CFF2B" w14:textId="77777777" w:rsidR="00125D0A" w:rsidRDefault="00125D0A" w:rsidP="00A55018"/>
    <w:p w14:paraId="393E126F" w14:textId="77777777" w:rsidR="00A55018" w:rsidRDefault="00A55018" w:rsidP="00A55018">
      <w:pPr>
        <w:keepNext/>
        <w:jc w:val="center"/>
      </w:pPr>
      <w:r>
        <w:rPr>
          <w:noProof/>
        </w:rPr>
        <w:drawing>
          <wp:inline distT="0" distB="0" distL="0" distR="0" wp14:anchorId="0A02CFA7" wp14:editId="632E1B59">
            <wp:extent cx="4735902" cy="253176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8599" cy="2533207"/>
                    </a:xfrm>
                    <a:prstGeom prst="rect">
                      <a:avLst/>
                    </a:prstGeom>
                  </pic:spPr>
                </pic:pic>
              </a:graphicData>
            </a:graphic>
          </wp:inline>
        </w:drawing>
      </w:r>
    </w:p>
    <w:p w14:paraId="652DE291" w14:textId="7646CD3E" w:rsidR="00A55018" w:rsidRPr="007E653F" w:rsidRDefault="00A55018" w:rsidP="00360172">
      <w:pPr>
        <w:pStyle w:val="Caption"/>
        <w:jc w:val="center"/>
      </w:pPr>
      <w:bookmarkStart w:id="76" w:name="_Toc14701316"/>
      <w:r w:rsidRPr="007E653F">
        <w:t xml:space="preserve">Figure </w:t>
      </w:r>
      <w:r>
        <w:fldChar w:fldCharType="begin"/>
      </w:r>
      <w:r w:rsidRPr="007E653F">
        <w:instrText xml:space="preserve"> SEQ Figure \* ARABIC </w:instrText>
      </w:r>
      <w:r>
        <w:fldChar w:fldCharType="separate"/>
      </w:r>
      <w:r w:rsidR="00ED1F3F">
        <w:rPr>
          <w:noProof/>
        </w:rPr>
        <w:t>24</w:t>
      </w:r>
      <w:r>
        <w:fldChar w:fldCharType="end"/>
      </w:r>
      <w:r w:rsidRPr="007E653F">
        <w:t xml:space="preserve"> : schéma PCB test LOOP</w:t>
      </w:r>
      <w:bookmarkEnd w:id="76"/>
    </w:p>
    <w:p w14:paraId="6A0D4294" w14:textId="77777777" w:rsidR="0001781B" w:rsidRPr="007E653F" w:rsidRDefault="0001781B" w:rsidP="0001781B"/>
    <w:p w14:paraId="3D1F2452" w14:textId="77777777" w:rsidR="00125D0A" w:rsidRDefault="00125D0A" w:rsidP="00B763BD">
      <w:pPr>
        <w:jc w:val="left"/>
      </w:pPr>
      <w:r>
        <w:t>Cette fois-ci il a aussi fallu ajouter 4 impédances quelconques pour pouvoir faire une adaptation si besoin.</w:t>
      </w:r>
    </w:p>
    <w:p w14:paraId="04A91D8A" w14:textId="7A4A1463" w:rsidR="00A55018" w:rsidRDefault="00125D0A" w:rsidP="00B763BD">
      <w:pPr>
        <w:jc w:val="left"/>
      </w:pPr>
      <w:r>
        <w:t>Il y en a 4 pour pouvoir mettre les impédances en parallèle/série ou en série/parallèle.</w:t>
      </w:r>
    </w:p>
    <w:p w14:paraId="50482773" w14:textId="1AFEE71B" w:rsidR="00125D0A" w:rsidRDefault="0001781B" w:rsidP="00B763BD">
      <w:pPr>
        <w:jc w:val="left"/>
      </w:pPr>
      <w:r>
        <w:br w:type="page"/>
      </w:r>
    </w:p>
    <w:p w14:paraId="1ED09037" w14:textId="5AC930EC" w:rsidR="0001781B" w:rsidRDefault="00125D0A" w:rsidP="0001781B">
      <w:pPr>
        <w:pStyle w:val="Heading4"/>
      </w:pPr>
      <w:bookmarkStart w:id="77" w:name="_Toc14701652"/>
      <w:commentRangeStart w:id="78"/>
      <w:r>
        <w:lastRenderedPageBreak/>
        <w:t>Mesures</w:t>
      </w:r>
      <w:commentRangeEnd w:id="78"/>
      <w:r w:rsidR="00F10FED">
        <w:rPr>
          <w:rStyle w:val="CommentReference"/>
          <w:rFonts w:eastAsiaTheme="minorEastAsia" w:cs="Times New Roman"/>
          <w:i w:val="0"/>
          <w:iCs w:val="0"/>
        </w:rPr>
        <w:commentReference w:id="78"/>
      </w:r>
      <w:bookmarkEnd w:id="77"/>
    </w:p>
    <w:p w14:paraId="04C9A7C7" w14:textId="565AF7A4" w:rsidR="0001781B" w:rsidRDefault="0001781B" w:rsidP="0001781B"/>
    <w:p w14:paraId="43537850" w14:textId="0ABBF459" w:rsidR="00EE5628" w:rsidRPr="001F2DBD" w:rsidRDefault="00EE5628" w:rsidP="00EE5628">
      <w:r>
        <w:t>Les mesure sont faites sur une plage de fréquence de 283 à 583MHz</w:t>
      </w:r>
    </w:p>
    <w:p w14:paraId="7ADB39A6" w14:textId="77777777" w:rsidR="00EE5628" w:rsidRPr="0001781B" w:rsidRDefault="00EE5628" w:rsidP="0001781B"/>
    <w:p w14:paraId="22F3AAE4" w14:textId="22850830" w:rsidR="0001781B" w:rsidRDefault="0001781B" w:rsidP="0001781B">
      <w:pPr>
        <w:pStyle w:val="Heading5"/>
      </w:pPr>
      <w:bookmarkStart w:id="79" w:name="_Toc14701653"/>
      <w:r>
        <w:t>Impédance</w:t>
      </w:r>
      <w:bookmarkEnd w:id="79"/>
    </w:p>
    <w:p w14:paraId="0E9F2EEE" w14:textId="51DD4DE0" w:rsidR="0001781B" w:rsidRDefault="0001781B" w:rsidP="0001781B"/>
    <w:p w14:paraId="54C30F76" w14:textId="77777777" w:rsidR="003E05F1" w:rsidRDefault="0001781B" w:rsidP="0001781B">
      <w:r w:rsidRPr="001F2DBD">
        <w:t>L’impédance sous forme d’un diagramme de Smith</w:t>
      </w:r>
      <w:r w:rsidR="003E05F1">
        <w:t xml:space="preserve"> est très correcte pour cette antenne.</w:t>
      </w:r>
    </w:p>
    <w:p w14:paraId="6B2A7B24" w14:textId="24BD4FC5" w:rsidR="0001781B" w:rsidRDefault="003E05F1" w:rsidP="0001781B">
      <w:r>
        <w:t>Le mar</w:t>
      </w:r>
      <w:r w:rsidR="0001781B" w:rsidRPr="001F2DBD">
        <w:t>queu</w:t>
      </w:r>
      <w:r>
        <w:t xml:space="preserve">r 1 à 434MHz indique que l’impédance est de 50Ohms  </w:t>
      </w:r>
      <w:r w:rsidR="0001781B" w:rsidRPr="001F2DBD">
        <w:t xml:space="preserve"> </w:t>
      </w:r>
    </w:p>
    <w:p w14:paraId="0DA9F975" w14:textId="77777777" w:rsidR="003E05F1" w:rsidRPr="001F2DBD" w:rsidRDefault="003E05F1" w:rsidP="0001781B"/>
    <w:p w14:paraId="69545AFD" w14:textId="77777777" w:rsidR="00EE5628" w:rsidRDefault="00EE5628" w:rsidP="0001781B"/>
    <w:p w14:paraId="4A916E28" w14:textId="77777777" w:rsidR="003E05F1" w:rsidRDefault="00EE5628" w:rsidP="003E05F1">
      <w:pPr>
        <w:keepNext/>
        <w:jc w:val="center"/>
      </w:pPr>
      <w:r>
        <w:rPr>
          <w:noProof/>
        </w:rPr>
        <w:drawing>
          <wp:inline distT="0" distB="0" distL="0" distR="0" wp14:anchorId="58AF955C" wp14:editId="42E6470B">
            <wp:extent cx="5719445" cy="4615180"/>
            <wp:effectExtent l="0" t="0" r="0" b="0"/>
            <wp:docPr id="26" name="Picture 26" descr="C:\Users\johan.chenaux\AppData\Local\Microsoft\Windows\INetCache\Content.Word\LOOPSmit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han.chenaux\AppData\Local\Microsoft\Windows\INetCache\Content.Word\LOOPSmith.b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9445" cy="4615180"/>
                    </a:xfrm>
                    <a:prstGeom prst="rect">
                      <a:avLst/>
                    </a:prstGeom>
                    <a:noFill/>
                    <a:ln>
                      <a:noFill/>
                    </a:ln>
                  </pic:spPr>
                </pic:pic>
              </a:graphicData>
            </a:graphic>
          </wp:inline>
        </w:drawing>
      </w:r>
    </w:p>
    <w:p w14:paraId="57C2F808" w14:textId="0E37F886" w:rsidR="0001781B" w:rsidRDefault="003E05F1" w:rsidP="00360172">
      <w:pPr>
        <w:pStyle w:val="Caption"/>
        <w:jc w:val="center"/>
      </w:pPr>
      <w:bookmarkStart w:id="80" w:name="_Toc14701317"/>
      <w:r>
        <w:t xml:space="preserve">Figure </w:t>
      </w:r>
      <w:fldSimple w:instr=" SEQ Figure \* ARABIC ">
        <w:r w:rsidR="00ED1F3F">
          <w:rPr>
            <w:noProof/>
          </w:rPr>
          <w:t>25</w:t>
        </w:r>
      </w:fldSimple>
      <w:r>
        <w:t xml:space="preserve"> : impédance de l'antenne LOOP</w:t>
      </w:r>
      <w:bookmarkEnd w:id="80"/>
    </w:p>
    <w:p w14:paraId="22D6DDB8" w14:textId="615C6851" w:rsidR="003E05F1" w:rsidRDefault="003E05F1" w:rsidP="003E05F1">
      <w:r>
        <w:br/>
      </w:r>
    </w:p>
    <w:p w14:paraId="191F5068" w14:textId="69BF58EB" w:rsidR="003E05F1" w:rsidRPr="003E05F1" w:rsidRDefault="00BB742D" w:rsidP="003E05F1">
      <w:pPr>
        <w:jc w:val="left"/>
      </w:pPr>
      <w:r>
        <w:t>Il faudra par la</w:t>
      </w:r>
      <w:r w:rsidR="006767E5">
        <w:t xml:space="preserve"> suite tester l’antenne avec </w:t>
      </w:r>
      <w:r>
        <w:t>le PCB final pour vérifier que l’impédance soit toujours valide</w:t>
      </w:r>
      <w:r w:rsidR="003E05F1">
        <w:br w:type="page"/>
      </w:r>
    </w:p>
    <w:p w14:paraId="320175E6" w14:textId="735C8FC9" w:rsidR="0001781B" w:rsidRDefault="003E05F1" w:rsidP="003E05F1">
      <w:pPr>
        <w:pStyle w:val="Heading5"/>
      </w:pPr>
      <w:bookmarkStart w:id="81" w:name="_Toc14701654"/>
      <w:r>
        <w:lastRenderedPageBreak/>
        <w:t>Réflexion</w:t>
      </w:r>
      <w:bookmarkEnd w:id="81"/>
    </w:p>
    <w:p w14:paraId="797D672A" w14:textId="67D74C5D" w:rsidR="00BB742D" w:rsidRDefault="00BB742D" w:rsidP="00BB742D"/>
    <w:p w14:paraId="499974E9" w14:textId="0DE93C2E" w:rsidR="00BB742D" w:rsidRPr="00BB742D" w:rsidRDefault="00BB742D" w:rsidP="00BB742D">
      <w:r>
        <w:t xml:space="preserve">La réflexion est comme l’image ci-dessous le montre, très faible. Cela montre que l’antenne fonctionne parfaitement </w:t>
      </w:r>
      <w:r w:rsidR="00B0198A">
        <w:t>à</w:t>
      </w:r>
      <w:r>
        <w:t xml:space="preserve"> la fréquence de travail.</w:t>
      </w:r>
    </w:p>
    <w:p w14:paraId="2D7BA985" w14:textId="77777777" w:rsidR="003E05F1" w:rsidRPr="003E05F1" w:rsidRDefault="003E05F1" w:rsidP="003E05F1"/>
    <w:p w14:paraId="31A12454" w14:textId="77777777" w:rsidR="003E05F1" w:rsidRDefault="0095355A" w:rsidP="003E05F1">
      <w:pPr>
        <w:keepNext/>
        <w:jc w:val="center"/>
      </w:pPr>
      <w:r>
        <w:pict w14:anchorId="5B2D50C8">
          <v:shape id="_x0000_i1027" type="#_x0000_t75" style="width:450.75pt;height:360.05pt">
            <v:imagedata r:id="rId44" o:title="loop"/>
          </v:shape>
        </w:pict>
      </w:r>
    </w:p>
    <w:p w14:paraId="4D0B96CB" w14:textId="01481C71" w:rsidR="003E05F1" w:rsidRPr="003E05F1" w:rsidRDefault="003E05F1" w:rsidP="00360172">
      <w:pPr>
        <w:pStyle w:val="Caption"/>
        <w:jc w:val="center"/>
      </w:pPr>
      <w:bookmarkStart w:id="82" w:name="_Toc14701318"/>
      <w:r>
        <w:t xml:space="preserve">Figure </w:t>
      </w:r>
      <w:fldSimple w:instr=" SEQ Figure \* ARABIC ">
        <w:r w:rsidR="00ED1F3F">
          <w:rPr>
            <w:noProof/>
          </w:rPr>
          <w:t>26</w:t>
        </w:r>
      </w:fldSimple>
      <w:r>
        <w:t xml:space="preserve"> : Réflexion de l'antenne LOOP</w:t>
      </w:r>
      <w:bookmarkEnd w:id="82"/>
    </w:p>
    <w:p w14:paraId="7F80CC0A" w14:textId="2A3F61E2" w:rsidR="0001781B" w:rsidRDefault="0001781B" w:rsidP="0001781B"/>
    <w:p w14:paraId="5C9AED72" w14:textId="7B0445ED" w:rsidR="00B0198A" w:rsidRDefault="00B0198A" w:rsidP="0001781B">
      <w:r>
        <w:t xml:space="preserve">Si l’équation </w:t>
      </w:r>
      <w:r>
        <w:fldChar w:fldCharType="begin"/>
      </w:r>
      <w:r>
        <w:instrText xml:space="preserve"> REF _Ref14677712 \h </w:instrText>
      </w:r>
      <w:r>
        <w:fldChar w:fldCharType="separate"/>
      </w:r>
      <w:r w:rsidR="004A4A24">
        <w:t>(</w:t>
      </w:r>
      <w:r>
        <w:rPr>
          <w:noProof/>
        </w:rPr>
        <w:t>11</w:t>
      </w:r>
      <w:r>
        <w:fldChar w:fldCharType="end"/>
      </w:r>
      <w:r>
        <w:t>) est reprise, avec -24dB, la puissance réfléchie est en dessous des 10%.</w:t>
      </w:r>
    </w:p>
    <w:p w14:paraId="6858DEF2" w14:textId="77777777" w:rsidR="00B0198A" w:rsidRDefault="00B0198A" w:rsidP="0001781B"/>
    <w:p w14:paraId="399B4F4E" w14:textId="0FA171E6" w:rsidR="0001781B" w:rsidRPr="0001781B" w:rsidRDefault="00B0198A" w:rsidP="00B0198A">
      <w:pPr>
        <w:jc w:val="left"/>
      </w:pPr>
      <w:r>
        <w:br w:type="page"/>
      </w:r>
    </w:p>
    <w:p w14:paraId="43EF92B5" w14:textId="2AFEDADA" w:rsidR="0001781B" w:rsidRDefault="003E05F1" w:rsidP="003E05F1">
      <w:pPr>
        <w:pStyle w:val="Heading4"/>
      </w:pPr>
      <w:bookmarkStart w:id="83" w:name="_Toc14701655"/>
      <w:r>
        <w:lastRenderedPageBreak/>
        <w:t>Comparaison mesures simulation</w:t>
      </w:r>
      <w:bookmarkEnd w:id="83"/>
    </w:p>
    <w:p w14:paraId="2642C977" w14:textId="77777777" w:rsidR="003E05F1" w:rsidRPr="003E05F1" w:rsidRDefault="003E05F1" w:rsidP="003E05F1"/>
    <w:p w14:paraId="471AC683" w14:textId="77777777" w:rsidR="000A3421" w:rsidRDefault="000A3421" w:rsidP="000A3421">
      <w:pPr>
        <w:jc w:val="center"/>
        <w:rPr>
          <w:noProof/>
        </w:rPr>
      </w:pPr>
    </w:p>
    <w:p w14:paraId="122E4E79" w14:textId="77777777" w:rsidR="000A3421" w:rsidRDefault="003E05F1" w:rsidP="000A3421">
      <w:pPr>
        <w:keepNext/>
        <w:jc w:val="center"/>
      </w:pPr>
      <w:r>
        <w:rPr>
          <w:noProof/>
        </w:rPr>
        <w:drawing>
          <wp:inline distT="0" distB="0" distL="0" distR="0" wp14:anchorId="5310C451" wp14:editId="3E5E20D7">
            <wp:extent cx="3171825" cy="29207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8917" t="685"/>
                    <a:stretch/>
                  </pic:blipFill>
                  <pic:spPr bwMode="auto">
                    <a:xfrm>
                      <a:off x="0" y="0"/>
                      <a:ext cx="3178245" cy="2926702"/>
                    </a:xfrm>
                    <a:prstGeom prst="rect">
                      <a:avLst/>
                    </a:prstGeom>
                    <a:ln>
                      <a:noFill/>
                    </a:ln>
                    <a:extLst>
                      <a:ext uri="{53640926-AAD7-44D8-BBD7-CCE9431645EC}">
                        <a14:shadowObscured xmlns:a14="http://schemas.microsoft.com/office/drawing/2010/main"/>
                      </a:ext>
                    </a:extLst>
                  </pic:spPr>
                </pic:pic>
              </a:graphicData>
            </a:graphic>
          </wp:inline>
        </w:drawing>
      </w:r>
    </w:p>
    <w:p w14:paraId="2D9EC5D4" w14:textId="125F1BE2" w:rsidR="003E05F1" w:rsidRDefault="000A3421" w:rsidP="00360172">
      <w:pPr>
        <w:pStyle w:val="Caption"/>
        <w:jc w:val="center"/>
      </w:pPr>
      <w:bookmarkStart w:id="84" w:name="_Ref14677934"/>
      <w:bookmarkStart w:id="85" w:name="_Toc14701319"/>
      <w:r>
        <w:t xml:space="preserve">Figure </w:t>
      </w:r>
      <w:fldSimple w:instr=" SEQ Figure \* ARABIC ">
        <w:r w:rsidR="00ED1F3F">
          <w:rPr>
            <w:noProof/>
          </w:rPr>
          <w:t>27</w:t>
        </w:r>
      </w:fldSimple>
      <w:r>
        <w:t xml:space="preserve"> : Smith chart simulé de la LOOP</w:t>
      </w:r>
      <w:bookmarkEnd w:id="84"/>
      <w:bookmarkEnd w:id="85"/>
    </w:p>
    <w:p w14:paraId="3083B8A8" w14:textId="77777777" w:rsidR="000A3421" w:rsidRPr="000A3421" w:rsidRDefault="000A3421" w:rsidP="000A3421"/>
    <w:p w14:paraId="08C1E1E3" w14:textId="77777777" w:rsidR="000A3421" w:rsidRDefault="003E05F1" w:rsidP="000A3421">
      <w:pPr>
        <w:keepNext/>
        <w:jc w:val="center"/>
      </w:pPr>
      <w:r>
        <w:rPr>
          <w:noProof/>
        </w:rPr>
        <w:drawing>
          <wp:inline distT="0" distB="0" distL="0" distR="0" wp14:anchorId="6E3C2F34" wp14:editId="5DFAD345">
            <wp:extent cx="3457575" cy="2790014"/>
            <wp:effectExtent l="0" t="0" r="0" b="0"/>
            <wp:docPr id="34" name="Picture 34" descr="C:\Users\johan.chenaux\AppData\Local\Microsoft\Windows\INetCache\Content.Word\LOOPSmit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han.chenaux\AppData\Local\Microsoft\Windows\INetCache\Content.Word\LOOPSmith.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66939" cy="2797570"/>
                    </a:xfrm>
                    <a:prstGeom prst="rect">
                      <a:avLst/>
                    </a:prstGeom>
                    <a:noFill/>
                    <a:ln>
                      <a:noFill/>
                    </a:ln>
                  </pic:spPr>
                </pic:pic>
              </a:graphicData>
            </a:graphic>
          </wp:inline>
        </w:drawing>
      </w:r>
    </w:p>
    <w:p w14:paraId="7E4E2D33" w14:textId="1451E2F0" w:rsidR="003E05F1" w:rsidRDefault="000A3421" w:rsidP="00360172">
      <w:pPr>
        <w:pStyle w:val="Caption"/>
        <w:jc w:val="center"/>
      </w:pPr>
      <w:bookmarkStart w:id="86" w:name="_Ref14678102"/>
      <w:bookmarkStart w:id="87" w:name="_Toc14701320"/>
      <w:r>
        <w:t xml:space="preserve">Figure </w:t>
      </w:r>
      <w:fldSimple w:instr=" SEQ Figure \* ARABIC ">
        <w:r w:rsidR="00ED1F3F">
          <w:rPr>
            <w:noProof/>
          </w:rPr>
          <w:t>28</w:t>
        </w:r>
      </w:fldSimple>
      <w:bookmarkEnd w:id="86"/>
      <w:r>
        <w:t xml:space="preserve"> : </w:t>
      </w:r>
      <w:r w:rsidRPr="00204D2B">
        <w:t xml:space="preserve">Smith chart </w:t>
      </w:r>
      <w:r>
        <w:t>mesuré</w:t>
      </w:r>
      <w:r w:rsidRPr="00204D2B">
        <w:t xml:space="preserve"> de la LPDA</w:t>
      </w:r>
      <w:bookmarkEnd w:id="87"/>
    </w:p>
    <w:p w14:paraId="690AFB2F" w14:textId="4E5ADE80" w:rsidR="003E05F1" w:rsidRDefault="003E05F1" w:rsidP="003E05F1"/>
    <w:p w14:paraId="53F19C27" w14:textId="77777777" w:rsidR="00B0198A" w:rsidRDefault="00B0198A" w:rsidP="00B0198A">
      <w:r>
        <w:t>Les valeurs intéressantes se situent vers la fréquence de fonctionnement, soit 434MHz.</w:t>
      </w:r>
    </w:p>
    <w:p w14:paraId="770060B4" w14:textId="18601BF8" w:rsidR="00B0198A" w:rsidRDefault="00B0198A" w:rsidP="00B0198A">
      <w:r>
        <w:t xml:space="preserve">Sur la </w:t>
      </w:r>
      <w:r>
        <w:fldChar w:fldCharType="begin"/>
      </w:r>
      <w:r>
        <w:instrText xml:space="preserve"> REF _Ref14677934 \h </w:instrText>
      </w:r>
      <w:r>
        <w:fldChar w:fldCharType="separate"/>
      </w:r>
      <w:r>
        <w:t xml:space="preserve">Figure </w:t>
      </w:r>
      <w:r>
        <w:rPr>
          <w:noProof/>
        </w:rPr>
        <w:t>27</w:t>
      </w:r>
      <w:r>
        <w:fldChar w:fldCharType="end"/>
      </w:r>
      <w:r>
        <w:t xml:space="preserve"> (simulation)la fréquence 434MHz est vers u</w:t>
      </w:r>
      <w:r w:rsidR="006767E5">
        <w:t xml:space="preserve">ne impédance de 100Ohms, ce qu’il faudrait diviser l’impédance par 2 </w:t>
      </w:r>
      <w:r>
        <w:t>pour arriver à 50Ohms.</w:t>
      </w:r>
    </w:p>
    <w:p w14:paraId="648ABFBE" w14:textId="467B91AD" w:rsidR="00B0198A" w:rsidRDefault="00B0198A" w:rsidP="00B0198A">
      <w:r>
        <w:t xml:space="preserve">Mais sur la </w:t>
      </w:r>
      <w:r>
        <w:fldChar w:fldCharType="begin"/>
      </w:r>
      <w:r>
        <w:instrText xml:space="preserve"> REF _Ref14678102 \h </w:instrText>
      </w:r>
      <w:r>
        <w:fldChar w:fldCharType="separate"/>
      </w:r>
      <w:r>
        <w:t xml:space="preserve">Figure </w:t>
      </w:r>
      <w:r>
        <w:rPr>
          <w:noProof/>
        </w:rPr>
        <w:t>28</w:t>
      </w:r>
      <w:r>
        <w:fldChar w:fldCharType="end"/>
      </w:r>
      <w:r>
        <w:t xml:space="preserve"> le cercle (bleu) la fréquence de 434MHz est très près du 50Ohms</w:t>
      </w:r>
      <w:r w:rsidR="006767E5">
        <w:t xml:space="preserve"> ce qui montre une inutilité </w:t>
      </w:r>
      <w:r>
        <w:t xml:space="preserve">d’une adaptation dans ce cas. Il </w:t>
      </w:r>
      <w:r w:rsidR="006767E5">
        <w:t xml:space="preserve">faudra donc vérifier si une adaptation de l’antenne est nécessaire </w:t>
      </w:r>
      <w:r>
        <w:t xml:space="preserve">l’antenne avec le </w:t>
      </w:r>
      <w:r w:rsidR="004A4A24">
        <w:t>PCB</w:t>
      </w:r>
      <w:r>
        <w:t xml:space="preserve"> final. </w:t>
      </w:r>
    </w:p>
    <w:p w14:paraId="0C701612" w14:textId="4F866242" w:rsidR="00B0198A" w:rsidRDefault="00B0198A" w:rsidP="00B0198A">
      <w:pPr>
        <w:jc w:val="left"/>
      </w:pPr>
      <w:r>
        <w:br w:type="page"/>
      </w:r>
    </w:p>
    <w:p w14:paraId="73972E81" w14:textId="35AFFE9D" w:rsidR="000A3421" w:rsidRDefault="000A3421" w:rsidP="000A3421">
      <w:pPr>
        <w:pStyle w:val="Heading4"/>
      </w:pPr>
      <w:bookmarkStart w:id="88" w:name="_Toc14701656"/>
      <w:r>
        <w:lastRenderedPageBreak/>
        <w:t>Résultats</w:t>
      </w:r>
      <w:bookmarkEnd w:id="88"/>
    </w:p>
    <w:p w14:paraId="43206B7C" w14:textId="2CF6339A" w:rsidR="000A3421" w:rsidRDefault="000A3421" w:rsidP="000A3421"/>
    <w:p w14:paraId="37BD6ED5" w14:textId="6D30BD91" w:rsidR="00B0198A" w:rsidRPr="00BD37CB" w:rsidRDefault="00B0198A" w:rsidP="00B0198A">
      <w:r>
        <w:t xml:space="preserve">Comme pour l’antenne LPDA, les mesures prisent plus haut, l’antenne est dans l’ensemble correcte. Il faudra ensuite tester le projet dans sa globalité pour pouvoir vérifier si l’antenne fonctionne va fonctionner correctement avec les autres composants. </w:t>
      </w:r>
    </w:p>
    <w:p w14:paraId="7C266C2A" w14:textId="77777777" w:rsidR="00B0198A" w:rsidRPr="000A3421" w:rsidRDefault="00B0198A" w:rsidP="000A3421"/>
    <w:p w14:paraId="22060950" w14:textId="77777777" w:rsidR="00176E71" w:rsidRDefault="000A3421" w:rsidP="00176E71">
      <w:pPr>
        <w:keepNext/>
      </w:pPr>
      <w:r w:rsidRPr="000A3421">
        <w:rPr>
          <w:noProof/>
        </w:rPr>
        <w:drawing>
          <wp:inline distT="0" distB="0" distL="0" distR="0" wp14:anchorId="6CBADB0D" wp14:editId="1CAE7A6A">
            <wp:extent cx="5270499" cy="3952875"/>
            <wp:effectExtent l="0" t="0" r="0" b="0"/>
            <wp:docPr id="36" name="Picture 36" descr="C:\Users\johan.chenaux\AppData\Local\Microsoft\Windows\INetCache\Content.Outlook\AJ89ZRW3\IMG_1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han.chenaux\AppData\Local\Microsoft\Windows\INetCache\Content.Outlook\AJ89ZRW3\IMG_1436.JPG"/>
                    <pic:cNvPicPr>
                      <a:picLocks noChangeAspect="1" noChangeArrowheads="1"/>
                    </pic:cNvPicPr>
                  </pic:nvPicPr>
                  <pic:blipFill>
                    <a:blip r:embed="rId46" cstate="print">
                      <a:extLst>
                        <a:ext uri="{BEBA8EAE-BF5A-486C-A8C5-ECC9F3942E4B}">
                          <a14:imgProps xmlns:a14="http://schemas.microsoft.com/office/drawing/2010/main">
                            <a14:imgLayer r:embed="rId47">
                              <a14:imgEffect>
                                <a14:backgroundRemoval t="5026" b="89947" l="9970" r="89980">
                                  <a14:foregroundMark x1="47123" y1="5026" x2="47123" y2="5026"/>
                                  <a14:foregroundMark x1="73214" y1="11243" x2="73214" y2="11243"/>
                                  <a14:foregroundMark x1="68204" y1="78307" x2="68204" y2="78307"/>
                                  <a14:foregroundMark x1="52083" y1="82540" x2="52083" y2="82540"/>
                                  <a14:foregroundMark x1="59623" y1="9458" x2="50744" y2="8399"/>
                                  <a14:foregroundMark x1="62351" y1="81349" x2="56151" y2="83135"/>
                                  <a14:backgroundMark x1="65079" y1="58003" x2="73214" y2="48810"/>
                                  <a14:backgroundMark x1="52877" y1="72884" x2="51042" y2="61442"/>
                                  <a14:backgroundMark x1="59474" y1="33135" x2="59474" y2="20899"/>
                                  <a14:backgroundMark x1="37798" y1="40741" x2="37946" y2="31151"/>
                                  <a14:backgroundMark x1="31300" y1="32341" x2="31300" y2="32341"/>
                                </a14:backgroundRemoval>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5278473" cy="3958855"/>
                    </a:xfrm>
                    <a:prstGeom prst="rect">
                      <a:avLst/>
                    </a:prstGeom>
                    <a:noFill/>
                    <a:ln>
                      <a:noFill/>
                    </a:ln>
                  </pic:spPr>
                </pic:pic>
              </a:graphicData>
            </a:graphic>
          </wp:inline>
        </w:drawing>
      </w:r>
    </w:p>
    <w:p w14:paraId="0AAC2842" w14:textId="6E159521" w:rsidR="000A3421" w:rsidRDefault="00176E71" w:rsidP="00360172">
      <w:pPr>
        <w:pStyle w:val="Caption"/>
        <w:jc w:val="center"/>
      </w:pPr>
      <w:bookmarkStart w:id="89" w:name="_Toc14701321"/>
      <w:r>
        <w:t xml:space="preserve">Figure </w:t>
      </w:r>
      <w:fldSimple w:instr=" SEQ Figure \* ARABIC ">
        <w:r w:rsidR="00ED1F3F">
          <w:rPr>
            <w:noProof/>
          </w:rPr>
          <w:t>29</w:t>
        </w:r>
      </w:fldSimple>
      <w:r>
        <w:t xml:space="preserve"> : Antenne LOOP finale</w:t>
      </w:r>
      <w:bookmarkEnd w:id="89"/>
    </w:p>
    <w:p w14:paraId="58AD46D9" w14:textId="1A05BED8" w:rsidR="00955107" w:rsidRDefault="00955107" w:rsidP="00955107"/>
    <w:p w14:paraId="6977267A" w14:textId="77777777" w:rsidR="00955107" w:rsidRPr="00955107" w:rsidRDefault="00955107" w:rsidP="00955107"/>
    <w:p w14:paraId="74A0766B" w14:textId="4987ACF3" w:rsidR="00B763BD" w:rsidRPr="00B763BD" w:rsidRDefault="00B763BD" w:rsidP="00B0198A">
      <w:pPr>
        <w:jc w:val="left"/>
      </w:pPr>
    </w:p>
    <w:p w14:paraId="0AB4B77B" w14:textId="3BBB0D2B" w:rsidR="0081751A" w:rsidRDefault="0081751A" w:rsidP="00A40A37">
      <w:pPr>
        <w:pStyle w:val="Heading2"/>
      </w:pPr>
      <w:bookmarkStart w:id="90" w:name="_Toc14701657"/>
      <w:r w:rsidRPr="001F2DBD">
        <w:t>Circuit d’interface</w:t>
      </w:r>
      <w:bookmarkEnd w:id="90"/>
    </w:p>
    <w:p w14:paraId="05643DCA" w14:textId="7FA33D8F" w:rsidR="00E536E2" w:rsidRDefault="00E536E2" w:rsidP="00E536E2"/>
    <w:p w14:paraId="347DA59D" w14:textId="3E708BD7" w:rsidR="00E536E2" w:rsidRDefault="00E536E2" w:rsidP="00E536E2">
      <w:r>
        <w:t>Pour pouvoir traiter les données des antennes, un circuit d’interface doit être conçu. Ce circuit devra obligatoirement remplir plusieurs taches si la partie graphique veut pouvoir afficher correctement les données.</w:t>
      </w:r>
    </w:p>
    <w:p w14:paraId="7EB19B6E" w14:textId="3B29715C" w:rsidR="00E536E2" w:rsidRDefault="00E536E2" w:rsidP="00E536E2"/>
    <w:p w14:paraId="3FEEBBCD" w14:textId="303AEED4" w:rsidR="00E536E2" w:rsidRDefault="00E536E2" w:rsidP="00E536E2">
      <w:r>
        <w:t>Ces taches seront :</w:t>
      </w:r>
    </w:p>
    <w:p w14:paraId="5FE907AA" w14:textId="594A2E73" w:rsidR="00E536E2" w:rsidRDefault="00E536E2" w:rsidP="00E536E2"/>
    <w:p w14:paraId="0DE4CC38" w14:textId="698CDE62" w:rsidR="00E536E2" w:rsidRDefault="001E7276" w:rsidP="00E536E2">
      <w:pPr>
        <w:pStyle w:val="ListParagraph"/>
        <w:numPr>
          <w:ilvl w:val="0"/>
          <w:numId w:val="23"/>
        </w:numPr>
      </w:pPr>
      <w:r>
        <w:t>De</w:t>
      </w:r>
      <w:r w:rsidR="00B80F7F">
        <w:t xml:space="preserve"> trouver la puissance du signal pour pouvoir le transmettre sur un port analogique d’un </w:t>
      </w:r>
      <w:r>
        <w:t>microcontrôleur</w:t>
      </w:r>
      <w:r w:rsidR="00B80F7F">
        <w:t>.</w:t>
      </w:r>
    </w:p>
    <w:p w14:paraId="0DD17BE9" w14:textId="77777777" w:rsidR="001E7276" w:rsidRDefault="001E7276" w:rsidP="001E7276">
      <w:pPr>
        <w:pStyle w:val="ListParagraph"/>
      </w:pPr>
    </w:p>
    <w:p w14:paraId="0FD13C60" w14:textId="77777777" w:rsidR="001E7276" w:rsidRDefault="001E7276" w:rsidP="001E7276">
      <w:pPr>
        <w:pStyle w:val="ListParagraph"/>
        <w:numPr>
          <w:ilvl w:val="0"/>
          <w:numId w:val="23"/>
        </w:numPr>
      </w:pPr>
      <w:r>
        <w:t>Démoduler le signal pour pouvoir recevoir l’id de la balle de manière sérielle puis d’envoyer ce signal aussi sur cette fois sur un port digital d’un microcontrôleur.</w:t>
      </w:r>
    </w:p>
    <w:p w14:paraId="35F92D1A" w14:textId="77777777" w:rsidR="00360172" w:rsidRDefault="00360172" w:rsidP="00176E71">
      <w:pPr>
        <w:jc w:val="left"/>
      </w:pPr>
    </w:p>
    <w:p w14:paraId="5FBC2A8A" w14:textId="77777777" w:rsidR="00360172" w:rsidRDefault="00360172" w:rsidP="00176E71">
      <w:pPr>
        <w:jc w:val="left"/>
      </w:pPr>
    </w:p>
    <w:p w14:paraId="3956CF48" w14:textId="7BCAD4B3" w:rsidR="00955107" w:rsidRDefault="00360172" w:rsidP="00176E71">
      <w:pPr>
        <w:jc w:val="left"/>
      </w:pPr>
      <w:r>
        <w:t xml:space="preserve">La schématique ainsi que les schémas du </w:t>
      </w:r>
      <w:r w:rsidR="006767E5">
        <w:t>PCB</w:t>
      </w:r>
      <w:r>
        <w:t xml:space="preserve"> seront donnés au complet en annexe. La partie si dessous donnera le seulement le schéma des parties les plus intéressantes. </w:t>
      </w:r>
    </w:p>
    <w:p w14:paraId="47009116" w14:textId="60634363" w:rsidR="00B0198A" w:rsidRDefault="00955107" w:rsidP="00176E71">
      <w:pPr>
        <w:jc w:val="left"/>
      </w:pPr>
      <w:r>
        <w:br w:type="page"/>
      </w:r>
    </w:p>
    <w:p w14:paraId="4C7A4AE9" w14:textId="389D895B" w:rsidR="00B0198A" w:rsidRDefault="001E7276" w:rsidP="001E7276">
      <w:pPr>
        <w:pStyle w:val="Heading3"/>
        <w:rPr>
          <w:lang w:val="fr-CH"/>
        </w:rPr>
      </w:pPr>
      <w:bookmarkStart w:id="91" w:name="_Toc14701658"/>
      <w:r w:rsidRPr="001E7276">
        <w:rPr>
          <w:lang w:val="fr-CH"/>
        </w:rPr>
        <w:lastRenderedPageBreak/>
        <w:t>Balun</w:t>
      </w:r>
      <w:bookmarkEnd w:id="91"/>
    </w:p>
    <w:p w14:paraId="3D636D6C" w14:textId="77777777" w:rsidR="00B0198A" w:rsidRPr="00B0198A" w:rsidRDefault="00B0198A" w:rsidP="00B0198A"/>
    <w:p w14:paraId="0861CC38" w14:textId="634AC31D" w:rsidR="002E31AF" w:rsidRDefault="002E31AF" w:rsidP="001E7276">
      <w:r>
        <w:t xml:space="preserve">Pour pouvoir passer </w:t>
      </w:r>
      <w:r w:rsidR="00334B0A">
        <w:t>d’une antenne à un câble coaxial ou d’un câble coaxial au PCB d’interface, il sera recommandé d’utiliser un Balun</w:t>
      </w:r>
    </w:p>
    <w:p w14:paraId="368DFF7A" w14:textId="2BC54ABB" w:rsidR="00B0198A" w:rsidRPr="001E7276" w:rsidRDefault="00B0198A" w:rsidP="001E7276"/>
    <w:p w14:paraId="5B8A2E63" w14:textId="4CD3D304" w:rsidR="00B0198A" w:rsidRDefault="002E31AF" w:rsidP="002E31AF">
      <w:pPr>
        <w:pStyle w:val="Heading4"/>
      </w:pPr>
      <w:bookmarkStart w:id="92" w:name="_Toc14701659"/>
      <w:r>
        <w:t>Définition</w:t>
      </w:r>
      <w:bookmarkEnd w:id="92"/>
    </w:p>
    <w:p w14:paraId="65720BD5" w14:textId="77777777" w:rsidR="00B0198A" w:rsidRPr="00B0198A" w:rsidRDefault="00B0198A" w:rsidP="00B0198A"/>
    <w:p w14:paraId="4645B85A" w14:textId="406B3621" w:rsidR="002E31AF" w:rsidRDefault="002E31AF" w:rsidP="002E31AF">
      <w:r w:rsidRPr="002E31AF">
        <w:t>Un balun est un circuit électrique utilisé pour effectuer la liaison entre : une </w:t>
      </w:r>
      <w:hyperlink r:id="rId48" w:tooltip="Ligne de transmission" w:history="1">
        <w:r w:rsidRPr="002E31AF">
          <w:t>ligne de transmission</w:t>
        </w:r>
      </w:hyperlink>
      <w:r w:rsidRPr="002E31AF">
        <w:t> </w:t>
      </w:r>
      <w:hyperlink r:id="rId49" w:tooltip="Symétrie" w:history="1">
        <w:r w:rsidRPr="002E31AF">
          <w:t>symétrique</w:t>
        </w:r>
      </w:hyperlink>
      <w:r w:rsidRPr="002E31AF">
        <w:t> (</w:t>
      </w:r>
      <w:hyperlink r:id="rId50" w:tooltip="Ligne bifilaire" w:history="1">
        <w:r w:rsidRPr="002E31AF">
          <w:t>ligne bifilaire</w:t>
        </w:r>
      </w:hyperlink>
      <w:r w:rsidRPr="002E31AF">
        <w:t> ou lignes imprimées parallèles) et une ligne de transmission </w:t>
      </w:r>
      <w:hyperlink r:id="rId51" w:tooltip="Asymétrique" w:history="1">
        <w:r w:rsidRPr="002E31AF">
          <w:t>asymétrique</w:t>
        </w:r>
      </w:hyperlink>
      <w:r w:rsidRPr="002E31AF">
        <w:t> (</w:t>
      </w:r>
      <w:hyperlink r:id="rId52" w:tooltip="Câble coaxial" w:history="1">
        <w:r w:rsidRPr="002E31AF">
          <w:t>câble coaxial</w:t>
        </w:r>
      </w:hyperlink>
      <w:r w:rsidRPr="002E31AF">
        <w:t> ou ligne imprimée au-dessus d'un plan de masse)</w:t>
      </w:r>
      <w:r>
        <w:t>.</w:t>
      </w:r>
      <w:sdt>
        <w:sdtPr>
          <w:id w:val="1206442145"/>
          <w:citation/>
        </w:sdtPr>
        <w:sdtContent>
          <w:r>
            <w:fldChar w:fldCharType="begin"/>
          </w:r>
          <w:r>
            <w:instrText xml:space="preserve"> CITATION wik1 \l 4108 </w:instrText>
          </w:r>
          <w:r>
            <w:fldChar w:fldCharType="separate"/>
          </w:r>
          <w:r w:rsidR="00C27A5D">
            <w:rPr>
              <w:noProof/>
            </w:rPr>
            <w:t xml:space="preserve"> </w:t>
          </w:r>
          <w:r w:rsidR="00C27A5D" w:rsidRPr="00C27A5D">
            <w:rPr>
              <w:noProof/>
            </w:rPr>
            <w:t>(wikipedia, s.d.)</w:t>
          </w:r>
          <w:r>
            <w:fldChar w:fldCharType="end"/>
          </w:r>
        </w:sdtContent>
      </w:sdt>
    </w:p>
    <w:p w14:paraId="6A681D7F" w14:textId="4B7838B0" w:rsidR="00176E71" w:rsidRDefault="00176E71" w:rsidP="00B0198A">
      <w:pPr>
        <w:jc w:val="left"/>
      </w:pPr>
    </w:p>
    <w:p w14:paraId="47981D6B" w14:textId="16D0CB43" w:rsidR="00176E71" w:rsidRDefault="00176E71" w:rsidP="00176E71">
      <w:pPr>
        <w:pStyle w:val="Heading4"/>
      </w:pPr>
      <w:bookmarkStart w:id="93" w:name="_Toc14701660"/>
      <w:r>
        <w:t>Schéma</w:t>
      </w:r>
      <w:bookmarkEnd w:id="93"/>
    </w:p>
    <w:p w14:paraId="4FADDAA5" w14:textId="470A213F" w:rsidR="00176E71" w:rsidRDefault="00176E71" w:rsidP="00176E71"/>
    <w:p w14:paraId="3FCA6057" w14:textId="77777777" w:rsidR="00471F83" w:rsidRDefault="0048531E" w:rsidP="00176E71">
      <w:r>
        <w:t>Le balun de l’antenne LPDA sera simplement branché entre l’antenne (M3, M4) et le connecteur J1 sur lequel sera branché un câble coaxial.</w:t>
      </w:r>
    </w:p>
    <w:p w14:paraId="47C86665" w14:textId="31B7AC5D" w:rsidR="0048531E" w:rsidRDefault="00471F83" w:rsidP="00176E71">
      <w:r>
        <w:t xml:space="preserve">Ce balun est un balun 1:1 cela indique que l’impédance que voit le câble coaxial sera de la même valeur que celle de l’antenne.  </w:t>
      </w:r>
    </w:p>
    <w:p w14:paraId="6AAA38D0" w14:textId="45951670" w:rsidR="0048531E" w:rsidRDefault="0048531E" w:rsidP="00176E71">
      <w:r>
        <w:t>Le câble coaxial reliera l’antenne au circuit d’interface</w:t>
      </w:r>
      <w:r w:rsidR="00955107">
        <w:t xml:space="preserve"> et viendra se connecter sur le détecteur RF qui sera traité au prochain point.</w:t>
      </w:r>
    </w:p>
    <w:p w14:paraId="634E3F8B" w14:textId="77777777" w:rsidR="00B0198A" w:rsidRDefault="00B0198A" w:rsidP="00176E71"/>
    <w:p w14:paraId="2516A016" w14:textId="77777777" w:rsidR="0048531E" w:rsidRDefault="00176E71" w:rsidP="0048531E">
      <w:pPr>
        <w:keepNext/>
        <w:jc w:val="center"/>
      </w:pPr>
      <w:r>
        <w:rPr>
          <w:noProof/>
        </w:rPr>
        <w:drawing>
          <wp:inline distT="0" distB="0" distL="0" distR="0" wp14:anchorId="5E584E90" wp14:editId="674B8745">
            <wp:extent cx="2516833" cy="220836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2789" cy="2213589"/>
                    </a:xfrm>
                    <a:prstGeom prst="rect">
                      <a:avLst/>
                    </a:prstGeom>
                  </pic:spPr>
                </pic:pic>
              </a:graphicData>
            </a:graphic>
          </wp:inline>
        </w:drawing>
      </w:r>
    </w:p>
    <w:p w14:paraId="02E195C4" w14:textId="16E44079" w:rsidR="00B0198A" w:rsidRDefault="0048531E" w:rsidP="00360172">
      <w:pPr>
        <w:pStyle w:val="Caption"/>
        <w:jc w:val="center"/>
      </w:pPr>
      <w:bookmarkStart w:id="94" w:name="_Toc14701322"/>
      <w:r>
        <w:t xml:space="preserve">Figure </w:t>
      </w:r>
      <w:fldSimple w:instr=" SEQ Figure \* ARABIC ">
        <w:r w:rsidR="00ED1F3F">
          <w:rPr>
            <w:noProof/>
          </w:rPr>
          <w:t>30</w:t>
        </w:r>
      </w:fldSimple>
      <w:r>
        <w:t xml:space="preserve"> : schéma Balun de l’antenne LPDA</w:t>
      </w:r>
      <w:bookmarkEnd w:id="94"/>
    </w:p>
    <w:p w14:paraId="0CD8F109" w14:textId="6D7B6653" w:rsidR="00176E71" w:rsidRPr="00B0198A" w:rsidRDefault="00176E71" w:rsidP="00B0198A">
      <w:pPr>
        <w:jc w:val="left"/>
        <w:rPr>
          <w:i/>
          <w:iCs/>
          <w:color w:val="44546A" w:themeColor="text2"/>
          <w:sz w:val="20"/>
          <w:szCs w:val="20"/>
        </w:rPr>
      </w:pPr>
    </w:p>
    <w:p w14:paraId="6D2E34B8" w14:textId="77777777" w:rsidR="0048531E" w:rsidRDefault="0048531E" w:rsidP="00176E71">
      <w:r>
        <w:t>Le balun de l’antenne LOOP remplis le même rôle que celui cité précédemment.</w:t>
      </w:r>
    </w:p>
    <w:p w14:paraId="752E52CC" w14:textId="400D5FC0" w:rsidR="0048531E" w:rsidRDefault="0048531E" w:rsidP="00176E71">
      <w:r>
        <w:t>La seule différence est que ce circuit possède une « matching section » (les 4 impédances) pour permettre une adaptation de l’impédance de l’antenne si besoin.</w:t>
      </w:r>
    </w:p>
    <w:p w14:paraId="5C1F189F" w14:textId="1B66B5BD" w:rsidR="00471F83" w:rsidRDefault="00471F83" w:rsidP="00176E71">
      <w:r>
        <w:t>Ce balun est un balun 1:2 cela indique que l’impédance que voit le câble coaxial sera de la deux fois plus grande que celle de l’antenne.</w:t>
      </w:r>
    </w:p>
    <w:p w14:paraId="1642D75D" w14:textId="77777777" w:rsidR="00471F83" w:rsidRDefault="00471F83" w:rsidP="00176E71"/>
    <w:p w14:paraId="37F6C596" w14:textId="77777777" w:rsidR="0048531E" w:rsidRDefault="00176E71" w:rsidP="0048531E">
      <w:pPr>
        <w:keepNext/>
        <w:jc w:val="center"/>
      </w:pPr>
      <w:r>
        <w:rPr>
          <w:noProof/>
        </w:rPr>
        <w:drawing>
          <wp:inline distT="0" distB="0" distL="0" distR="0" wp14:anchorId="694DF433" wp14:editId="2BD7F939">
            <wp:extent cx="5238750" cy="1846072"/>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276"/>
                    <a:stretch/>
                  </pic:blipFill>
                  <pic:spPr bwMode="auto">
                    <a:xfrm>
                      <a:off x="0" y="0"/>
                      <a:ext cx="5249120" cy="1849726"/>
                    </a:xfrm>
                    <a:prstGeom prst="rect">
                      <a:avLst/>
                    </a:prstGeom>
                    <a:ln>
                      <a:noFill/>
                    </a:ln>
                    <a:extLst>
                      <a:ext uri="{53640926-AAD7-44D8-BBD7-CCE9431645EC}">
                        <a14:shadowObscured xmlns:a14="http://schemas.microsoft.com/office/drawing/2010/main"/>
                      </a:ext>
                    </a:extLst>
                  </pic:spPr>
                </pic:pic>
              </a:graphicData>
            </a:graphic>
          </wp:inline>
        </w:drawing>
      </w:r>
    </w:p>
    <w:p w14:paraId="6B2741D5" w14:textId="031A6481" w:rsidR="00B0198A" w:rsidRPr="00B0198A" w:rsidRDefault="0048531E" w:rsidP="00955107">
      <w:pPr>
        <w:pStyle w:val="Caption"/>
        <w:jc w:val="center"/>
      </w:pPr>
      <w:bookmarkStart w:id="95" w:name="_Toc14701323"/>
      <w:r>
        <w:t xml:space="preserve">Figure </w:t>
      </w:r>
      <w:fldSimple w:instr=" SEQ Figure \* ARABIC ">
        <w:r w:rsidR="00ED1F3F">
          <w:rPr>
            <w:noProof/>
          </w:rPr>
          <w:t>31</w:t>
        </w:r>
      </w:fldSimple>
      <w:r>
        <w:t xml:space="preserve"> : schéma Balun de l’antenne LOOP</w:t>
      </w:r>
      <w:bookmarkEnd w:id="95"/>
    </w:p>
    <w:p w14:paraId="4DB9488E" w14:textId="00C08013" w:rsidR="008A4F52" w:rsidRDefault="008A4F52" w:rsidP="008A4F52">
      <w:pPr>
        <w:pStyle w:val="Heading3"/>
      </w:pPr>
      <w:bookmarkStart w:id="96" w:name="_Toc14701661"/>
      <w:r w:rsidRPr="008A4F52">
        <w:rPr>
          <w:lang w:val="fr-CH"/>
        </w:rPr>
        <w:lastRenderedPageBreak/>
        <w:t>Détecteur</w:t>
      </w:r>
      <w:r>
        <w:t xml:space="preserve"> RF</w:t>
      </w:r>
      <w:bookmarkEnd w:id="96"/>
    </w:p>
    <w:p w14:paraId="08486169" w14:textId="30CED364" w:rsidR="0048531E" w:rsidRPr="00B102B7" w:rsidRDefault="0048531E" w:rsidP="0048531E"/>
    <w:p w14:paraId="39F5542B" w14:textId="125B19E4" w:rsidR="008A4F52" w:rsidRPr="00B102B7" w:rsidRDefault="0048531E" w:rsidP="0048531E">
      <w:pPr>
        <w:pStyle w:val="Heading4"/>
      </w:pPr>
      <w:bookmarkStart w:id="97" w:name="_Toc14701662"/>
      <w:r w:rsidRPr="00B102B7">
        <w:t>Analyse</w:t>
      </w:r>
      <w:bookmarkEnd w:id="97"/>
    </w:p>
    <w:p w14:paraId="29640D5F" w14:textId="26CEF5AB" w:rsidR="00B102B7" w:rsidRPr="00B102B7" w:rsidRDefault="00B102B7" w:rsidP="00B102B7"/>
    <w:p w14:paraId="503DF0A3" w14:textId="115E05F1" w:rsidR="008E7E64" w:rsidRDefault="00B102B7" w:rsidP="0048531E">
      <w:r w:rsidRPr="00B102B7">
        <w:t>La sensorBall qui a déjà été designée, possède comme émetteur un MICRF113</w:t>
      </w:r>
      <w:r>
        <w:t>. Cet émetteur</w:t>
      </w:r>
      <w:r w:rsidR="00367EA5">
        <w:t xml:space="preserve"> est un fait un simple transmetteur ASK (</w:t>
      </w:r>
      <w:r w:rsidR="00367EA5" w:rsidRPr="00367EA5">
        <w:t>Amplitude-shift keying</w:t>
      </w:r>
      <w:r w:rsidR="00367EA5">
        <w:t>)</w:t>
      </w:r>
      <w:r w:rsidR="00C50148">
        <w:t>.</w:t>
      </w:r>
    </w:p>
    <w:p w14:paraId="5F16B415" w14:textId="040A7A81" w:rsidR="00C50148" w:rsidRDefault="00C50148" w:rsidP="0048531E"/>
    <w:p w14:paraId="68275E55" w14:textId="78A7115E" w:rsidR="00C50148" w:rsidRDefault="00C50148" w:rsidP="0048531E">
      <w:r>
        <w:t>L’ASK est un type de modulation AM. Lorsqu’un 0 doit être transmis, le signal émis sera de valeur nulle.</w:t>
      </w:r>
    </w:p>
    <w:p w14:paraId="210A697A" w14:textId="7B272617" w:rsidR="00C50148" w:rsidRDefault="00C50148" w:rsidP="0048531E">
      <w:r>
        <w:t>Lorsqu’un 1 doit être transmis, les signal émis sera alors la porteuse</w:t>
      </w:r>
      <w:r w:rsidR="00C379A4">
        <w:t xml:space="preserve"> soit 434MHz</w:t>
      </w:r>
      <w:r>
        <w:t xml:space="preserve">. </w:t>
      </w:r>
    </w:p>
    <w:p w14:paraId="27ED3911" w14:textId="77777777" w:rsidR="00471F83" w:rsidRDefault="00471F83" w:rsidP="0048531E"/>
    <w:p w14:paraId="6A57120D" w14:textId="605DB71E" w:rsidR="00D02E3E" w:rsidRDefault="00471F83" w:rsidP="0048531E">
      <w:r>
        <w:t>Ce schéma montre comment fonctionne une modulation ASK :</w:t>
      </w:r>
    </w:p>
    <w:p w14:paraId="0646F3F6" w14:textId="77777777" w:rsidR="00471F83" w:rsidRDefault="00471F83" w:rsidP="0048531E"/>
    <w:p w14:paraId="7E7BD84B" w14:textId="77777777" w:rsidR="00D02E3E" w:rsidRDefault="00D02E3E" w:rsidP="00D02E3E">
      <w:pPr>
        <w:keepNext/>
      </w:pPr>
      <w:r>
        <w:rPr>
          <w:noProof/>
        </w:rPr>
        <w:drawing>
          <wp:inline distT="0" distB="0" distL="0" distR="0" wp14:anchorId="599572C4" wp14:editId="06831D80">
            <wp:extent cx="5710555" cy="3390265"/>
            <wp:effectExtent l="0" t="0" r="4445" b="635"/>
            <wp:docPr id="42" name="Picture 42" descr="ASK Modulated Wave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SK Modulated Wavefor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0555" cy="3390265"/>
                    </a:xfrm>
                    <a:prstGeom prst="rect">
                      <a:avLst/>
                    </a:prstGeom>
                    <a:noFill/>
                    <a:ln>
                      <a:noFill/>
                    </a:ln>
                  </pic:spPr>
                </pic:pic>
              </a:graphicData>
            </a:graphic>
          </wp:inline>
        </w:drawing>
      </w:r>
    </w:p>
    <w:p w14:paraId="2BE42B53" w14:textId="0B59F9A3" w:rsidR="006767E5" w:rsidRDefault="00D02E3E" w:rsidP="006767E5">
      <w:pPr>
        <w:pStyle w:val="Caption"/>
        <w:spacing w:after="0"/>
        <w:jc w:val="center"/>
        <w:rPr>
          <w:lang w:val="en-US"/>
        </w:rPr>
      </w:pPr>
      <w:bookmarkStart w:id="98" w:name="_Toc14701324"/>
      <w:r w:rsidRPr="006767E5">
        <w:rPr>
          <w:lang w:val="en-US"/>
        </w:rPr>
        <w:t xml:space="preserve">Figure </w:t>
      </w:r>
      <w:r w:rsidR="00FD06E7">
        <w:fldChar w:fldCharType="begin"/>
      </w:r>
      <w:r w:rsidR="00FD06E7" w:rsidRPr="006767E5">
        <w:rPr>
          <w:lang w:val="en-US"/>
        </w:rPr>
        <w:instrText xml:space="preserve"> SEQ Figure \* ARABIC </w:instrText>
      </w:r>
      <w:r w:rsidR="00FD06E7">
        <w:fldChar w:fldCharType="separate"/>
      </w:r>
      <w:r w:rsidR="00ED1F3F">
        <w:rPr>
          <w:noProof/>
          <w:lang w:val="en-US"/>
        </w:rPr>
        <w:t>32</w:t>
      </w:r>
      <w:r w:rsidR="00FD06E7">
        <w:rPr>
          <w:noProof/>
        </w:rPr>
        <w:fldChar w:fldCharType="end"/>
      </w:r>
      <w:r w:rsidR="00C50148" w:rsidRPr="006767E5">
        <w:rPr>
          <w:lang w:val="en-US"/>
        </w:rPr>
        <w:t> : Amplitude-shift keying</w:t>
      </w:r>
      <w:bookmarkEnd w:id="98"/>
      <w:r w:rsidR="006767E5" w:rsidRPr="006767E5">
        <w:rPr>
          <w:lang w:val="en-US"/>
        </w:rPr>
        <w:t xml:space="preserve"> </w:t>
      </w:r>
    </w:p>
    <w:p w14:paraId="7776E3B7" w14:textId="036DA65B" w:rsidR="006767E5" w:rsidRPr="006767E5" w:rsidRDefault="006767E5" w:rsidP="006767E5">
      <w:pPr>
        <w:pStyle w:val="Caption"/>
        <w:jc w:val="center"/>
        <w:rPr>
          <w:lang w:val="en-US"/>
        </w:rPr>
      </w:pPr>
      <w:r w:rsidRPr="006767E5">
        <w:rPr>
          <w:lang w:val="en-US"/>
        </w:rPr>
        <w:t>Source:</w:t>
      </w:r>
      <w:r>
        <w:rPr>
          <w:lang w:val="en-US"/>
        </w:rPr>
        <w:t xml:space="preserve"> Datasheet LT5537</w:t>
      </w:r>
    </w:p>
    <w:p w14:paraId="5980E160" w14:textId="1400F4F7" w:rsidR="00C50148" w:rsidRPr="006767E5" w:rsidRDefault="00C50148" w:rsidP="00C50148">
      <w:pPr>
        <w:rPr>
          <w:lang w:val="en-US"/>
        </w:rPr>
      </w:pPr>
    </w:p>
    <w:p w14:paraId="2D2D8897" w14:textId="77777777" w:rsidR="00C379A4" w:rsidRDefault="00C379A4" w:rsidP="00C50148">
      <w:r>
        <w:t>La modulation et la fréquence porteuse sont connues, il reste donc à trouver un récepteur qui puisse remplir ces fonctions.</w:t>
      </w:r>
    </w:p>
    <w:p w14:paraId="03C273DD" w14:textId="60F9E0BA" w:rsidR="00C50148" w:rsidRDefault="00C379A4" w:rsidP="00C50148">
      <w:r>
        <w:t xml:space="preserve">Le chip qui a été choisi est un lt5537. Il peut fonctionner de moins de 10MHz à 1Ghz avec une sensibilité de -76dBm à 200MHz et est un récepteur ASK. </w:t>
      </w:r>
    </w:p>
    <w:p w14:paraId="6D2F2F49" w14:textId="77777777" w:rsidR="00471F83" w:rsidRPr="00C50148" w:rsidRDefault="00471F83" w:rsidP="00C50148"/>
    <w:p w14:paraId="23F23DD3" w14:textId="77777777" w:rsidR="00471F83" w:rsidRDefault="00471F83" w:rsidP="00471F83">
      <w:pPr>
        <w:keepNext/>
        <w:jc w:val="center"/>
        <w:rPr>
          <w:noProof/>
        </w:rPr>
      </w:pPr>
    </w:p>
    <w:p w14:paraId="5ABE072C" w14:textId="19E93DBD" w:rsidR="00471F83" w:rsidRDefault="00471F83" w:rsidP="00471F83">
      <w:pPr>
        <w:keepNext/>
        <w:jc w:val="center"/>
      </w:pPr>
      <w:r>
        <w:rPr>
          <w:noProof/>
        </w:rPr>
        <w:drawing>
          <wp:inline distT="0" distB="0" distL="0" distR="0" wp14:anchorId="378A2D44" wp14:editId="322D680B">
            <wp:extent cx="1595887" cy="1500505"/>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975"/>
                    <a:stretch/>
                  </pic:blipFill>
                  <pic:spPr bwMode="auto">
                    <a:xfrm>
                      <a:off x="0" y="0"/>
                      <a:ext cx="1612397" cy="1516028"/>
                    </a:xfrm>
                    <a:prstGeom prst="rect">
                      <a:avLst/>
                    </a:prstGeom>
                    <a:ln>
                      <a:noFill/>
                    </a:ln>
                    <a:extLst>
                      <a:ext uri="{53640926-AAD7-44D8-BBD7-CCE9431645EC}">
                        <a14:shadowObscured xmlns:a14="http://schemas.microsoft.com/office/drawing/2010/main"/>
                      </a:ext>
                    </a:extLst>
                  </pic:spPr>
                </pic:pic>
              </a:graphicData>
            </a:graphic>
          </wp:inline>
        </w:drawing>
      </w:r>
    </w:p>
    <w:p w14:paraId="36455D3F" w14:textId="32EB8FAC" w:rsidR="006767E5" w:rsidRDefault="00471F83" w:rsidP="006767E5">
      <w:pPr>
        <w:pStyle w:val="Caption"/>
        <w:spacing w:after="0"/>
        <w:jc w:val="center"/>
      </w:pPr>
      <w:bookmarkStart w:id="99" w:name="_Toc14701325"/>
      <w:r>
        <w:t xml:space="preserve">Figure </w:t>
      </w:r>
      <w:fldSimple w:instr=" SEQ Figure \* ARABIC ">
        <w:r w:rsidR="00ED1F3F">
          <w:rPr>
            <w:noProof/>
          </w:rPr>
          <w:t>33</w:t>
        </w:r>
      </w:fldSimple>
      <w:r w:rsidR="006767E5">
        <w:t xml:space="preserve"> :boitier LT</w:t>
      </w:r>
      <w:r>
        <w:t>5537</w:t>
      </w:r>
      <w:bookmarkEnd w:id="99"/>
      <w:r w:rsidR="006767E5">
        <w:t xml:space="preserve"> </w:t>
      </w:r>
    </w:p>
    <w:p w14:paraId="72CD0BC1" w14:textId="78BF8C1B" w:rsidR="006767E5" w:rsidRPr="006767E5" w:rsidRDefault="006767E5" w:rsidP="006767E5">
      <w:pPr>
        <w:pStyle w:val="Caption"/>
        <w:spacing w:after="0"/>
        <w:jc w:val="center"/>
      </w:pPr>
      <w:r>
        <w:t xml:space="preserve">  </w:t>
      </w:r>
      <w:r w:rsidRPr="006767E5">
        <w:t>Source: Datasheet LT5537</w:t>
      </w:r>
    </w:p>
    <w:p w14:paraId="09424BEC" w14:textId="51F0EF49" w:rsidR="00471F83" w:rsidRDefault="00471F83" w:rsidP="00471F83">
      <w:pPr>
        <w:jc w:val="left"/>
      </w:pPr>
    </w:p>
    <w:p w14:paraId="6F33D3D9" w14:textId="29875351" w:rsidR="00471F83" w:rsidRDefault="00471F83" w:rsidP="00471F83">
      <w:pPr>
        <w:pStyle w:val="Heading4"/>
      </w:pPr>
      <w:bookmarkStart w:id="100" w:name="_Toc14701663"/>
      <w:r>
        <w:lastRenderedPageBreak/>
        <w:t>Balun</w:t>
      </w:r>
      <w:bookmarkEnd w:id="100"/>
    </w:p>
    <w:p w14:paraId="12010468" w14:textId="77777777" w:rsidR="00471F83" w:rsidRPr="00471F83" w:rsidRDefault="00471F83" w:rsidP="00471F83"/>
    <w:p w14:paraId="380D1A16" w14:textId="4B755467" w:rsidR="002A0233" w:rsidRDefault="00C379A4" w:rsidP="0048531E">
      <w:r>
        <w:t>Il est conseillé de mettre un balun sur son entrée lorsque celle-ci vient d’un câble coaxial par exemple.</w:t>
      </w:r>
    </w:p>
    <w:p w14:paraId="3A91904D" w14:textId="77777777" w:rsidR="002A0233" w:rsidRPr="00B102B7" w:rsidRDefault="002A0233" w:rsidP="0048531E"/>
    <w:p w14:paraId="7E645CE3" w14:textId="77777777" w:rsidR="00C379A4" w:rsidRDefault="008A4F52" w:rsidP="00C379A4">
      <w:pPr>
        <w:keepNext/>
        <w:jc w:val="center"/>
      </w:pPr>
      <w:r w:rsidRPr="00B102B7">
        <w:rPr>
          <w:noProof/>
        </w:rPr>
        <w:drawing>
          <wp:inline distT="0" distB="0" distL="0" distR="0" wp14:anchorId="651F967A" wp14:editId="07DCAB8D">
            <wp:extent cx="3562350" cy="1504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62350" cy="1504950"/>
                    </a:xfrm>
                    <a:prstGeom prst="rect">
                      <a:avLst/>
                    </a:prstGeom>
                  </pic:spPr>
                </pic:pic>
              </a:graphicData>
            </a:graphic>
          </wp:inline>
        </w:drawing>
      </w:r>
    </w:p>
    <w:p w14:paraId="49F97C04" w14:textId="6CF71700" w:rsidR="008A4F52" w:rsidRDefault="00C379A4" w:rsidP="006767E5">
      <w:pPr>
        <w:pStyle w:val="Caption"/>
        <w:spacing w:after="0"/>
        <w:jc w:val="center"/>
      </w:pPr>
      <w:bookmarkStart w:id="101" w:name="_Toc14701326"/>
      <w:r>
        <w:t xml:space="preserve">Figure </w:t>
      </w:r>
      <w:fldSimple w:instr=" SEQ Figure \* ARABIC ">
        <w:r w:rsidR="00ED1F3F">
          <w:rPr>
            <w:noProof/>
          </w:rPr>
          <w:t>34</w:t>
        </w:r>
      </w:fldSimple>
      <w:r w:rsidR="006767E5">
        <w:t xml:space="preserve"> : LT</w:t>
      </w:r>
      <w:r>
        <w:t>5537 balun en entrée</w:t>
      </w:r>
      <w:bookmarkEnd w:id="101"/>
      <w:r w:rsidR="006767E5">
        <w:t xml:space="preserve"> </w:t>
      </w:r>
    </w:p>
    <w:p w14:paraId="4385394A" w14:textId="77777777" w:rsidR="006767E5" w:rsidRPr="006767E5" w:rsidRDefault="006767E5" w:rsidP="006767E5">
      <w:pPr>
        <w:pStyle w:val="Caption"/>
        <w:spacing w:after="0"/>
        <w:jc w:val="center"/>
      </w:pPr>
      <w:r w:rsidRPr="006767E5">
        <w:t>Source: Datasheet LT5537</w:t>
      </w:r>
    </w:p>
    <w:p w14:paraId="4AE0348A" w14:textId="77777777" w:rsidR="006767E5" w:rsidRPr="006767E5" w:rsidRDefault="006767E5" w:rsidP="006767E5"/>
    <w:p w14:paraId="54F3AE26" w14:textId="52C63C70" w:rsidR="00334B0A" w:rsidRDefault="00471F83" w:rsidP="002E31AF">
      <w:r>
        <w:t>Sur ce schéma, c’est un balun 1:4 ce qui permet de faire passer une impédance de 50Ohms à 200Ohm. Cela permet de faire correspondre les impédances avec la résistance de 240Ohms.</w:t>
      </w:r>
    </w:p>
    <w:p w14:paraId="1A096FE1" w14:textId="01DBD396" w:rsidR="00471F83" w:rsidRDefault="00471F83" w:rsidP="002E31AF"/>
    <w:p w14:paraId="6950D81D" w14:textId="2ABCF08C" w:rsidR="00471F83" w:rsidRDefault="00471F83" w:rsidP="002E31AF">
      <w:r>
        <w:t>Les condensateurs C1 et C2 sont utilisés pour bloquer les tension DC.</w:t>
      </w:r>
    </w:p>
    <w:p w14:paraId="4A14ADF5" w14:textId="05C7D200" w:rsidR="00471F83" w:rsidRDefault="00471F83" w:rsidP="002E31AF"/>
    <w:p w14:paraId="1EC08CE5" w14:textId="502E55DF" w:rsidR="00F10FED" w:rsidRDefault="00F10FED" w:rsidP="002E31AF"/>
    <w:p w14:paraId="411284EE" w14:textId="0D77D07E" w:rsidR="00471F83" w:rsidRDefault="00422096" w:rsidP="00422096">
      <w:pPr>
        <w:pStyle w:val="Heading4"/>
      </w:pPr>
      <w:bookmarkStart w:id="102" w:name="_Ref14157643"/>
      <w:bookmarkStart w:id="103" w:name="_Toc14701664"/>
      <w:r>
        <w:t>Sortie</w:t>
      </w:r>
      <w:bookmarkEnd w:id="102"/>
      <w:bookmarkEnd w:id="103"/>
    </w:p>
    <w:p w14:paraId="47394A26" w14:textId="5B18E54A" w:rsidR="00422096" w:rsidRDefault="00422096" w:rsidP="00422096"/>
    <w:p w14:paraId="7126CA5A" w14:textId="745A4868" w:rsidR="00422096" w:rsidRDefault="00422096" w:rsidP="00422096">
      <w:r>
        <w:t xml:space="preserve">La sortie Out du chip aura une tension propositionnelle à la puissance reçue en dB. Pour trouver la pente en mV/dB, le datasheet fourni cette formule : </w:t>
      </w:r>
    </w:p>
    <w:p w14:paraId="38B96B71" w14:textId="0A091433" w:rsidR="00422096" w:rsidRDefault="00422096" w:rsidP="00422096"/>
    <w:p w14:paraId="0E770E6A" w14:textId="29087EC0" w:rsidR="00422096" w:rsidRDefault="00422096" w:rsidP="00422096">
      <w:pPr>
        <w:pStyle w:val="Caption"/>
      </w:pPr>
      <w:r w:rsidRPr="00422096">
        <w:tab/>
      </w:r>
      <m:oMath>
        <m:r>
          <w:rPr>
            <w:rFonts w:ascii="Cambria Math" w:hAnsi="Cambria Math"/>
          </w:rPr>
          <m:t xml:space="preserve"> </m:t>
        </m:r>
        <w:bookmarkStart w:id="104" w:name="_Ref14769853"/>
        <w:bookmarkStart w:id="105" w:name="_Ref14769837"/>
        <m:r>
          <w:rPr>
            <w:rFonts w:ascii="Cambria Math" w:hAnsi="Cambria Math"/>
          </w:rPr>
          <m:t>Vslope=Islope*Rload</m:t>
        </m:r>
      </m:oMath>
      <w:r w:rsidRPr="00422096">
        <w:t xml:space="preserve"> </w:t>
      </w:r>
      <w:r w:rsidRPr="00422096">
        <w:tab/>
        <w:t xml:space="preserve">( </w:t>
      </w:r>
      <w:fldSimple w:instr=" SEQ ( \* ARABIC ">
        <w:r w:rsidR="003E3CC1">
          <w:rPr>
            <w:noProof/>
          </w:rPr>
          <w:t>14</w:t>
        </w:r>
      </w:fldSimple>
      <w:bookmarkEnd w:id="104"/>
      <w:r w:rsidRPr="00422096">
        <w:t xml:space="preserve"> </w:t>
      </w:r>
      <w:bookmarkStart w:id="106" w:name="_Ref14769847"/>
      <w:r w:rsidRPr="00422096">
        <w:t>)</w:t>
      </w:r>
      <w:bookmarkEnd w:id="105"/>
      <w:bookmarkEnd w:id="106"/>
    </w:p>
    <w:p w14:paraId="022C641E" w14:textId="2F5E7F42" w:rsidR="00422096" w:rsidRDefault="00422096" w:rsidP="00422096">
      <w:r>
        <w:t>Le courant à 200MHz et donné et est de 3.4</w:t>
      </w:r>
      <w:r w:rsidR="00A968A5">
        <w:t>µA.</w:t>
      </w:r>
    </w:p>
    <w:p w14:paraId="5744DD4B" w14:textId="65F19DD2" w:rsidR="00A968A5" w:rsidRDefault="00A968A5" w:rsidP="00422096">
      <w:r>
        <w:t>Grace au tableau ci-dessous, il est alors possible de trouver les courant à 434MHz :</w:t>
      </w:r>
    </w:p>
    <w:p w14:paraId="01406014" w14:textId="58F61FCB" w:rsidR="00A968A5" w:rsidRDefault="00A968A5" w:rsidP="00422096"/>
    <w:p w14:paraId="3A0D2A03" w14:textId="77777777" w:rsidR="00A968A5" w:rsidRDefault="00A968A5" w:rsidP="00A968A5">
      <w:pPr>
        <w:keepNext/>
        <w:jc w:val="center"/>
      </w:pPr>
      <w:r>
        <w:rPr>
          <w:noProof/>
        </w:rPr>
        <w:drawing>
          <wp:inline distT="0" distB="0" distL="0" distR="0" wp14:anchorId="67834E79" wp14:editId="33666162">
            <wp:extent cx="3295650" cy="3067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95650" cy="3067050"/>
                    </a:xfrm>
                    <a:prstGeom prst="rect">
                      <a:avLst/>
                    </a:prstGeom>
                  </pic:spPr>
                </pic:pic>
              </a:graphicData>
            </a:graphic>
          </wp:inline>
        </w:drawing>
      </w:r>
    </w:p>
    <w:p w14:paraId="0EA6E5A7" w14:textId="0F3A3E5E" w:rsidR="00955107" w:rsidRDefault="00A968A5" w:rsidP="00955107">
      <w:pPr>
        <w:pStyle w:val="Caption"/>
        <w:spacing w:after="0"/>
        <w:jc w:val="center"/>
      </w:pPr>
      <w:bookmarkStart w:id="107" w:name="_Toc14701327"/>
      <w:r>
        <w:t xml:space="preserve">Figure </w:t>
      </w:r>
      <w:fldSimple w:instr=" SEQ Figure \* ARABIC ">
        <w:r w:rsidR="00ED1F3F">
          <w:rPr>
            <w:noProof/>
          </w:rPr>
          <w:t>35</w:t>
        </w:r>
      </w:fldSimple>
      <w:r w:rsidR="00955107">
        <w:t xml:space="preserve"> : Islope en % LT</w:t>
      </w:r>
      <w:r>
        <w:t>5537</w:t>
      </w:r>
      <w:bookmarkEnd w:id="107"/>
      <w:r w:rsidR="00955107">
        <w:t xml:space="preserve"> </w:t>
      </w:r>
    </w:p>
    <w:p w14:paraId="793E018B" w14:textId="62B32BDF" w:rsidR="00955107" w:rsidRPr="00955107" w:rsidRDefault="00955107" w:rsidP="00955107">
      <w:pPr>
        <w:pStyle w:val="Caption"/>
        <w:spacing w:after="0"/>
        <w:jc w:val="center"/>
      </w:pPr>
      <w:r w:rsidRPr="00955107">
        <w:t>Source: Datasheet LT5537</w:t>
      </w:r>
    </w:p>
    <w:p w14:paraId="752E9E16" w14:textId="53CCF39B" w:rsidR="00A968A5" w:rsidRDefault="00A968A5" w:rsidP="00A968A5">
      <w:pPr>
        <w:pStyle w:val="Caption"/>
        <w:jc w:val="center"/>
      </w:pPr>
    </w:p>
    <w:p w14:paraId="1486064A" w14:textId="0FB984D1" w:rsidR="00A968A5" w:rsidRDefault="00A968A5" w:rsidP="00A968A5"/>
    <w:p w14:paraId="5B290AA2" w14:textId="67CB32DE" w:rsidR="00A968A5" w:rsidRDefault="00A968A5" w:rsidP="00A968A5">
      <w:r>
        <w:t>Ce qui donne une valeurs d’environ 110% soit 3.74µA.</w:t>
      </w:r>
    </w:p>
    <w:p w14:paraId="0C8AD38D" w14:textId="2AD01CA7" w:rsidR="00813F24" w:rsidRDefault="00A968A5" w:rsidP="00A968A5">
      <w:r>
        <w:t>Avec une résistance on-chip de 7.2KΩ, la valeur de la pente</w:t>
      </w:r>
      <w:r w:rsidR="000A2D84">
        <w:t xml:space="preserve"> calculée avec l’équation </w:t>
      </w:r>
      <w:r w:rsidR="000A2D84">
        <w:fldChar w:fldCharType="begin"/>
      </w:r>
      <w:r w:rsidR="000A2D84">
        <w:instrText xml:space="preserve"> REF _Ref14769837 \h </w:instrText>
      </w:r>
      <w:r w:rsidR="000A2D84">
        <w:fldChar w:fldCharType="separate"/>
      </w:r>
      <w:r w:rsidR="000A2D84" w:rsidRPr="00422096">
        <w:t xml:space="preserve">( </w:t>
      </w:r>
      <w:r w:rsidR="000A2D84">
        <w:rPr>
          <w:noProof/>
        </w:rPr>
        <w:t>14</w:t>
      </w:r>
      <w:r w:rsidR="000A2D84" w:rsidRPr="00422096">
        <w:t xml:space="preserve"> )</w:t>
      </w:r>
      <w:r w:rsidR="000A2D84">
        <w:fldChar w:fldCharType="end"/>
      </w:r>
      <w:r>
        <w:t xml:space="preserve"> sera de 26.9mV/dB. Ce qui veut dire que pour une augmentation de 1dB, la tension </w:t>
      </w:r>
      <w:r w:rsidR="000A2D84">
        <w:t>de sortie augmentera de 26.9mV.</w:t>
      </w:r>
    </w:p>
    <w:p w14:paraId="4305C6FB" w14:textId="77777777" w:rsidR="00813F24" w:rsidRDefault="00813F24" w:rsidP="00A968A5">
      <w:r>
        <w:rPr>
          <w:noProof/>
        </w:rPr>
        <w:drawing>
          <wp:inline distT="0" distB="0" distL="0" distR="0" wp14:anchorId="0B73C0D2" wp14:editId="7152E396">
            <wp:extent cx="5727700" cy="104775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047750"/>
                    </a:xfrm>
                    <a:prstGeom prst="rect">
                      <a:avLst/>
                    </a:prstGeom>
                  </pic:spPr>
                </pic:pic>
              </a:graphicData>
            </a:graphic>
          </wp:inline>
        </w:drawing>
      </w:r>
    </w:p>
    <w:p w14:paraId="69D0BF20" w14:textId="0859A888" w:rsidR="00955107" w:rsidRDefault="00813F24" w:rsidP="00955107">
      <w:pPr>
        <w:pStyle w:val="Caption"/>
        <w:spacing w:after="0"/>
        <w:jc w:val="center"/>
      </w:pPr>
      <w:bookmarkStart w:id="108" w:name="_Toc14701328"/>
      <w:r>
        <w:t xml:space="preserve">Figure </w:t>
      </w:r>
      <w:fldSimple w:instr=" SEQ Figure \* ARABIC ">
        <w:r w:rsidR="00ED1F3F">
          <w:rPr>
            <w:noProof/>
          </w:rPr>
          <w:t>36</w:t>
        </w:r>
      </w:fldSimple>
      <w:r>
        <w:t xml:space="preserve"> : LT5537 à 400MHz</w:t>
      </w:r>
      <w:bookmarkEnd w:id="108"/>
      <w:r w:rsidR="00955107">
        <w:t xml:space="preserve"> </w:t>
      </w:r>
    </w:p>
    <w:p w14:paraId="4B04A262" w14:textId="2DEFF683" w:rsidR="00955107" w:rsidRPr="00955107" w:rsidRDefault="00955107" w:rsidP="00955107">
      <w:pPr>
        <w:pStyle w:val="Caption"/>
        <w:spacing w:after="0"/>
        <w:jc w:val="center"/>
      </w:pPr>
      <w:r w:rsidRPr="00955107">
        <w:t>Source: Datasheet LT5537</w:t>
      </w:r>
    </w:p>
    <w:p w14:paraId="5CC06565" w14:textId="40DED0C7" w:rsidR="00813F24" w:rsidRDefault="00813F24" w:rsidP="00A968A5"/>
    <w:p w14:paraId="43193E56" w14:textId="74ED8577" w:rsidR="00625920" w:rsidRDefault="00813F24" w:rsidP="00A968A5">
      <w:r>
        <w:t>La figure ci-dessus montre le LT5537 fonctionnant à 400MHz. La sensibilité</w:t>
      </w:r>
      <w:r w:rsidR="00625920">
        <w:t xml:space="preserve"> S</w:t>
      </w:r>
      <w:r>
        <w:t xml:space="preserve"> du détecteur est donc de -75.3 dBm et l</w:t>
      </w:r>
      <w:r w:rsidR="00625920">
        <w:t>’interception I, donc lorsque la sortie est à</w:t>
      </w:r>
      <w:r>
        <w:t xml:space="preserve"> 0V </w:t>
      </w:r>
      <w:r w:rsidR="00625920">
        <w:t>se situe</w:t>
      </w:r>
      <w:r>
        <w:t xml:space="preserve"> à -91 dBm.</w:t>
      </w:r>
    </w:p>
    <w:p w14:paraId="57261220" w14:textId="77777777" w:rsidR="00625920" w:rsidRDefault="00625920" w:rsidP="00A968A5"/>
    <w:p w14:paraId="2EEC18BA" w14:textId="1DBEFDBF" w:rsidR="00813F24" w:rsidRDefault="00813F24" w:rsidP="00A968A5">
      <w:r>
        <w:t xml:space="preserve"> Avec ces deux informations, il est possible d’en déduire la tension DC que ce chip aura en sortie même lorsqu’il ne capte aucun signal grâce à l’équation suivante : </w:t>
      </w:r>
    </w:p>
    <w:p w14:paraId="4481BD08" w14:textId="4D6B58F7" w:rsidR="00813F24" w:rsidRDefault="00813F24" w:rsidP="00A968A5"/>
    <w:p w14:paraId="2A40E4DB" w14:textId="6DAE1CD6" w:rsidR="00813F24" w:rsidRDefault="00813F24" w:rsidP="00625920">
      <w:pPr>
        <w:pStyle w:val="Caption"/>
      </w:pPr>
      <w:r>
        <w:tab/>
      </w:r>
      <m:oMath>
        <m:r>
          <w:rPr>
            <w:rFonts w:ascii="Cambria Math" w:hAnsi="Cambria Math"/>
          </w:rPr>
          <m:t>VoMin=</m:t>
        </m:r>
        <m:d>
          <m:dPr>
            <m:ctrlPr>
              <w:rPr>
                <w:rFonts w:ascii="Cambria Math" w:hAnsi="Cambria Math"/>
              </w:rPr>
            </m:ctrlPr>
          </m:dPr>
          <m:e>
            <m:r>
              <w:rPr>
                <w:rFonts w:ascii="Cambria Math" w:hAnsi="Cambria Math"/>
              </w:rPr>
              <m:t>I-S</m:t>
            </m:r>
          </m:e>
        </m:d>
        <m:r>
          <w:rPr>
            <w:rFonts w:ascii="Cambria Math" w:hAnsi="Cambria Math"/>
          </w:rPr>
          <m:t>*Vslope</m:t>
        </m:r>
      </m:oMath>
      <w:r w:rsidR="00625920">
        <w:tab/>
        <w:t xml:space="preserve">( </w:t>
      </w:r>
      <w:fldSimple w:instr=" SEQ ( \* ARABIC ">
        <w:r w:rsidR="003E3CC1">
          <w:rPr>
            <w:noProof/>
          </w:rPr>
          <w:t>15</w:t>
        </w:r>
      </w:fldSimple>
      <w:r w:rsidR="00625920">
        <w:t xml:space="preserve"> )</w:t>
      </w:r>
    </w:p>
    <w:p w14:paraId="4618F2AE" w14:textId="1A87DEE4" w:rsidR="00625920" w:rsidRDefault="00625920" w:rsidP="00A968A5">
      <w:r>
        <w:t>Avec</w:t>
      </w:r>
      <w:r w:rsidR="00813F24">
        <w:t xml:space="preserve"> à la pente calculée précédemment,</w:t>
      </w:r>
      <w:r>
        <w:t xml:space="preserve"> soit 26.9mV,</w:t>
      </w:r>
      <w:r w:rsidR="00813F24">
        <w:t xml:space="preserve"> il est possible de </w:t>
      </w:r>
      <w:r>
        <w:t>trouver cette tension de sortie minimum.</w:t>
      </w:r>
    </w:p>
    <w:p w14:paraId="697EA07A" w14:textId="77777777" w:rsidR="00FD06E7" w:rsidRDefault="00FD06E7" w:rsidP="00A968A5"/>
    <w:p w14:paraId="0D2BD6A6" w14:textId="070C4539" w:rsidR="00813F24" w:rsidRDefault="00625920" w:rsidP="00A968A5">
      <w:r>
        <w:t xml:space="preserve">Le résultat sera de 432mV. Ce qui veut dire qu’à la sortie du détecteur, un 1 logique sera perçu à partir d’environ 0.5V voir 0.6V pour garder une marge. </w:t>
      </w:r>
    </w:p>
    <w:p w14:paraId="5A7CDEE1" w14:textId="6AD07DD7" w:rsidR="00F10FED" w:rsidRDefault="00F10FED" w:rsidP="00955107">
      <w:pPr>
        <w:jc w:val="left"/>
      </w:pPr>
    </w:p>
    <w:p w14:paraId="02CEFE66" w14:textId="1DEF94A2" w:rsidR="00A968A5" w:rsidRDefault="00A968A5" w:rsidP="00A968A5">
      <w:pPr>
        <w:pStyle w:val="Heading4"/>
      </w:pPr>
      <w:bookmarkStart w:id="109" w:name="_Toc14701665"/>
      <w:r>
        <w:t>Schéma</w:t>
      </w:r>
      <w:bookmarkEnd w:id="109"/>
    </w:p>
    <w:p w14:paraId="6E989C64" w14:textId="4C849014" w:rsidR="00A968A5" w:rsidRDefault="00A968A5" w:rsidP="00A968A5"/>
    <w:p w14:paraId="19D6B44D" w14:textId="086E8E9F" w:rsidR="008A4F52" w:rsidRPr="00B102B7" w:rsidRDefault="00A968A5" w:rsidP="002E31AF">
      <w:r>
        <w:t xml:space="preserve">Le lt5537 du côté </w:t>
      </w:r>
      <w:r w:rsidR="0062633C">
        <w:t>LPDA est donné ci-dessous :</w:t>
      </w:r>
    </w:p>
    <w:p w14:paraId="4AADEF5B" w14:textId="77777777" w:rsidR="00FD06E7" w:rsidRDefault="008A4F52" w:rsidP="00FD06E7">
      <w:pPr>
        <w:keepNext/>
        <w:jc w:val="center"/>
      </w:pPr>
      <w:r w:rsidRPr="00B102B7">
        <w:rPr>
          <w:noProof/>
        </w:rPr>
        <w:drawing>
          <wp:inline distT="0" distB="0" distL="0" distR="0" wp14:anchorId="52094887" wp14:editId="28BDE03E">
            <wp:extent cx="3792772" cy="2210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3475" cy="2245391"/>
                    </a:xfrm>
                    <a:prstGeom prst="rect">
                      <a:avLst/>
                    </a:prstGeom>
                  </pic:spPr>
                </pic:pic>
              </a:graphicData>
            </a:graphic>
          </wp:inline>
        </w:drawing>
      </w:r>
    </w:p>
    <w:p w14:paraId="63E6C0F9" w14:textId="74C744DC" w:rsidR="0062633C" w:rsidRDefault="00F54B74" w:rsidP="00FD06E7">
      <w:pPr>
        <w:pStyle w:val="Caption"/>
        <w:jc w:val="center"/>
      </w:pPr>
      <w:bookmarkStart w:id="110" w:name="_Toc14701329"/>
      <w:r>
        <w:t xml:space="preserve">Figure </w:t>
      </w:r>
      <w:fldSimple w:instr=" SEQ Figure \* ARABIC ">
        <w:r w:rsidR="00ED1F3F">
          <w:rPr>
            <w:noProof/>
          </w:rPr>
          <w:t>37</w:t>
        </w:r>
      </w:fldSimple>
      <w:r>
        <w:t xml:space="preserve"> :</w:t>
      </w:r>
      <w:r w:rsidR="00955107">
        <w:t>schéma du</w:t>
      </w:r>
      <w:r>
        <w:t xml:space="preserve"> LT5537</w:t>
      </w:r>
      <w:bookmarkEnd w:id="110"/>
    </w:p>
    <w:p w14:paraId="2D27EBA1" w14:textId="77777777" w:rsidR="0062633C" w:rsidRDefault="0062633C" w:rsidP="002E31AF">
      <w:r>
        <w:t>Le balun étant un balun 1:1, la valeur de la R7 sera de 50Ohms. Les condensateurs C8, C9 auront la même valeur que proposé dans le datasheet, soit 100pF.</w:t>
      </w:r>
    </w:p>
    <w:p w14:paraId="391B35EC" w14:textId="36992B89" w:rsidR="0062633C" w:rsidRPr="00B102B7" w:rsidRDefault="0062633C" w:rsidP="002E31AF">
      <w:r>
        <w:t xml:space="preserve">  </w:t>
      </w:r>
    </w:p>
    <w:p w14:paraId="1242DB16" w14:textId="247F980E" w:rsidR="00625920" w:rsidRDefault="0062633C" w:rsidP="0062633C">
      <w:r>
        <w:t>Le condensateur C5 est utilisé pour baiss</w:t>
      </w:r>
      <w:r w:rsidR="00F54B74">
        <w:t>er</w:t>
      </w:r>
      <w:r>
        <w:t xml:space="preserve"> la fréquence minimum d’entrée. Il sera laissé </w:t>
      </w:r>
      <w:r w:rsidR="00D55A3B">
        <w:t>vide</w:t>
      </w:r>
      <w:r>
        <w:t xml:space="preserve"> pour le moment.</w:t>
      </w:r>
    </w:p>
    <w:p w14:paraId="56F60FE9" w14:textId="5D240CD2" w:rsidR="0062633C" w:rsidRDefault="0062633C" w:rsidP="00625920">
      <w:pPr>
        <w:jc w:val="left"/>
      </w:pPr>
    </w:p>
    <w:p w14:paraId="0AC79142" w14:textId="6D5D01C0" w:rsidR="00F54B74" w:rsidRDefault="0062633C" w:rsidP="0062633C">
      <w:r>
        <w:t xml:space="preserve">Le ENBL permet d’activer ou non le chip et sera connecté sur une sortie d’un </w:t>
      </w:r>
      <w:r w:rsidR="00F54B74">
        <w:t>microcontrôleur</w:t>
      </w:r>
      <w:r>
        <w:t>.</w:t>
      </w:r>
    </w:p>
    <w:p w14:paraId="24190A4E" w14:textId="77777777" w:rsidR="00FD06E7" w:rsidRDefault="00FD06E7" w:rsidP="0062633C"/>
    <w:p w14:paraId="60B220B4" w14:textId="4C749798" w:rsidR="00955107" w:rsidRPr="00B102B7" w:rsidRDefault="00F54B74" w:rsidP="00FD06E7">
      <w:r>
        <w:t>Pour la LOOP, balun 1:2 est utilisé. La résistance R7 sera donc des 100Ohms et les deux condensateurs C8, C9 auront la même valeur que précédemment.</w:t>
      </w:r>
    </w:p>
    <w:p w14:paraId="49C9F7E7" w14:textId="7CEDBE90" w:rsidR="0081751A" w:rsidRDefault="00091D71" w:rsidP="00091D71">
      <w:pPr>
        <w:pStyle w:val="Heading3"/>
      </w:pPr>
      <w:bookmarkStart w:id="111" w:name="_Toc14701666"/>
      <w:bookmarkStart w:id="112" w:name="_Ref14945580"/>
      <w:bookmarkStart w:id="113" w:name="_Ref14945586"/>
      <w:r>
        <w:lastRenderedPageBreak/>
        <w:t>Signal digital</w:t>
      </w:r>
      <w:bookmarkEnd w:id="111"/>
      <w:bookmarkEnd w:id="112"/>
      <w:bookmarkEnd w:id="113"/>
    </w:p>
    <w:p w14:paraId="68B0F28D" w14:textId="49332BAF" w:rsidR="00091D71" w:rsidRPr="00091D71" w:rsidRDefault="00091D71" w:rsidP="00091D71"/>
    <w:p w14:paraId="4B1FB51C" w14:textId="0010D31D" w:rsidR="00091D71" w:rsidRDefault="00625920" w:rsidP="00091D71">
      <w:r>
        <w:t xml:space="preserve">Le circuit ci-dessous va permettre de pouvoir convertir la sortie du LT5537 qui peut varier de 500mV à quelques volts </w:t>
      </w:r>
      <w:r w:rsidR="001A0755">
        <w:t xml:space="preserve">suivant la puissance du signal reçu </w:t>
      </w:r>
      <w:r>
        <w:t>en un signal 0-3.3V qui pourra être lu par un microcontrôleur.</w:t>
      </w:r>
    </w:p>
    <w:p w14:paraId="207FAAFF" w14:textId="308F3625" w:rsidR="00B74CF4" w:rsidRDefault="00B74CF4" w:rsidP="00091D71"/>
    <w:p w14:paraId="011CF0DA" w14:textId="538AD073" w:rsidR="00B74CF4" w:rsidRDefault="00B74CF4" w:rsidP="00091D71">
      <w:r>
        <w:t>C’est avec ce signal que l’id de chaque SensorBall pourra être décodée.</w:t>
      </w:r>
    </w:p>
    <w:p w14:paraId="3BEC9168" w14:textId="194ACA97" w:rsidR="00091D71" w:rsidRDefault="00091D71" w:rsidP="00091D71"/>
    <w:p w14:paraId="3F80C321" w14:textId="5BA360AE" w:rsidR="00091D71" w:rsidRDefault="00D55A3B" w:rsidP="00D55A3B">
      <w:pPr>
        <w:keepNext/>
        <w:jc w:val="center"/>
      </w:pPr>
      <w:r>
        <w:rPr>
          <w:noProof/>
        </w:rPr>
        <w:drawing>
          <wp:inline distT="0" distB="0" distL="0" distR="0" wp14:anchorId="25C0E46E" wp14:editId="7408150B">
            <wp:extent cx="5686425" cy="3162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86425" cy="3162300"/>
                    </a:xfrm>
                    <a:prstGeom prst="rect">
                      <a:avLst/>
                    </a:prstGeom>
                  </pic:spPr>
                </pic:pic>
              </a:graphicData>
            </a:graphic>
          </wp:inline>
        </w:drawing>
      </w:r>
    </w:p>
    <w:p w14:paraId="654ABC79" w14:textId="22AA93B2" w:rsidR="00091D71" w:rsidRDefault="00091D71" w:rsidP="00091D71">
      <w:pPr>
        <w:pStyle w:val="Caption"/>
        <w:jc w:val="center"/>
      </w:pPr>
      <w:bookmarkStart w:id="114" w:name="_Toc14701330"/>
      <w:r>
        <w:t xml:space="preserve">Figure </w:t>
      </w:r>
      <w:fldSimple w:instr=" SEQ Figure \* ARABIC ">
        <w:r w:rsidR="00ED1F3F">
          <w:rPr>
            <w:noProof/>
          </w:rPr>
          <w:t>38</w:t>
        </w:r>
      </w:fldSimple>
      <w:r>
        <w:t xml:space="preserve"> : </w:t>
      </w:r>
      <w:r w:rsidR="007F12E2">
        <w:t>réception</w:t>
      </w:r>
      <w:r>
        <w:t xml:space="preserve"> du signal sous forme digitale</w:t>
      </w:r>
      <w:bookmarkEnd w:id="114"/>
    </w:p>
    <w:p w14:paraId="6C53A868" w14:textId="4E34E41E" w:rsidR="0098161D" w:rsidRDefault="0098161D" w:rsidP="0098161D"/>
    <w:p w14:paraId="4FEE4FAC" w14:textId="02D4AE5E" w:rsidR="00813F24" w:rsidRDefault="00813F24" w:rsidP="00813F24"/>
    <w:p w14:paraId="3432071E" w14:textId="460A11FB" w:rsidR="00813F24" w:rsidRDefault="007F12E2" w:rsidP="00813F24">
      <w:r>
        <w:t>Le 1</w:t>
      </w:r>
      <w:r w:rsidRPr="007F12E2">
        <w:rPr>
          <w:vertAlign w:val="superscript"/>
        </w:rPr>
        <w:t>er</w:t>
      </w:r>
      <w:r>
        <w:t xml:space="preserve"> amplificateur est monté en non inverseur avec une référence qui pourra être variée grâce à un DAC qui se trouve sur un microcontrôleur. Le but sera de supprimer la composante continue qu’il y a toujours à la sortie du récepteur RF.</w:t>
      </w:r>
    </w:p>
    <w:p w14:paraId="0B6094F7" w14:textId="3D478D21" w:rsidR="007F12E2" w:rsidRDefault="00D92E6A" w:rsidP="00813F24">
      <w:r>
        <w:t>Il est prévu d’appliquer un gain de 2 pour avoir tension un peu plus grande et être plus précis dans la suite du circuit.</w:t>
      </w:r>
    </w:p>
    <w:p w14:paraId="7CFE0D11" w14:textId="6C83E44A" w:rsidR="00D92E6A" w:rsidRDefault="00D92E6A" w:rsidP="00813F24">
      <w:r>
        <w:t xml:space="preserve">L’équation suivante permet de trouver les valeurs des résistances pour un gain de 2 : </w:t>
      </w:r>
    </w:p>
    <w:p w14:paraId="1AD9DB6D" w14:textId="77777777" w:rsidR="00D92E6A" w:rsidRPr="00813F24" w:rsidRDefault="00D92E6A" w:rsidP="00813F24"/>
    <w:p w14:paraId="37A9F707" w14:textId="282E9A30" w:rsidR="007F12E2" w:rsidRDefault="007F12E2" w:rsidP="007F12E2">
      <w:pPr>
        <w:pStyle w:val="Caption"/>
      </w:pPr>
      <w:r>
        <w:tab/>
      </w:r>
      <m:oMath>
        <m:f>
          <m:fPr>
            <m:ctrlPr>
              <w:rPr>
                <w:rFonts w:ascii="Cambria Math" w:hAnsi="Cambria Math"/>
              </w:rPr>
            </m:ctrlPr>
          </m:fPr>
          <m:num>
            <m:r>
              <w:rPr>
                <w:rFonts w:ascii="Cambria Math" w:hAnsi="Cambria Math"/>
              </w:rPr>
              <m:t>Vout</m:t>
            </m:r>
          </m:num>
          <m:den>
            <m:r>
              <w:rPr>
                <w:rFonts w:ascii="Cambria Math" w:hAnsi="Cambria Math"/>
              </w:rPr>
              <m:t>Vin</m:t>
            </m:r>
          </m:den>
        </m:f>
        <m:r>
          <w:rPr>
            <w:rFonts w:ascii="Cambria Math" w:hAnsi="Cambria Math"/>
          </w:rPr>
          <m:t>=(1+</m:t>
        </m:r>
        <m:f>
          <m:fPr>
            <m:ctrlPr>
              <w:rPr>
                <w:rFonts w:ascii="Cambria Math" w:hAnsi="Cambria Math"/>
              </w:rPr>
            </m:ctrlPr>
          </m:fPr>
          <m:num>
            <m:r>
              <w:rPr>
                <w:rFonts w:ascii="Cambria Math" w:hAnsi="Cambria Math"/>
              </w:rPr>
              <m:t xml:space="preserve">R2 </m:t>
            </m:r>
          </m:num>
          <m:den>
            <m:r>
              <w:rPr>
                <w:rFonts w:ascii="Cambria Math" w:hAnsi="Cambria Math"/>
              </w:rPr>
              <m:t>R1</m:t>
            </m:r>
          </m:den>
        </m:f>
      </m:oMath>
      <w:r>
        <w:t>)</w:t>
      </w:r>
      <w:r>
        <w:tab/>
        <w:t xml:space="preserve">( </w:t>
      </w:r>
      <w:fldSimple w:instr=" SEQ ( \* ARABIC ">
        <w:r w:rsidR="003E3CC1">
          <w:rPr>
            <w:noProof/>
          </w:rPr>
          <w:t>16</w:t>
        </w:r>
      </w:fldSimple>
      <w:r>
        <w:t xml:space="preserve"> )</w:t>
      </w:r>
    </w:p>
    <w:p w14:paraId="48A1114D" w14:textId="77777777" w:rsidR="00B74CF4" w:rsidRPr="00B74CF4" w:rsidRDefault="00B74CF4" w:rsidP="00B74CF4"/>
    <w:p w14:paraId="0613D74F" w14:textId="449249B3" w:rsidR="00D92E6A" w:rsidRPr="00367110" w:rsidRDefault="00D92E6A" w:rsidP="00B74CF4">
      <w:pPr>
        <w:ind w:right="-194"/>
      </w:pPr>
      <w:r>
        <w:t>Si le R1 est à</w:t>
      </w:r>
      <w:r w:rsidR="00B74CF4">
        <w:t xml:space="preserve"> 10kOhms, la résistance R2 devra elle aussi être de 10kOhms pour un gain de 2.</w:t>
      </w:r>
    </w:p>
    <w:p w14:paraId="701DE2F2" w14:textId="2ECC11FB" w:rsidR="00B74CF4" w:rsidRDefault="00B74CF4">
      <w:pPr>
        <w:jc w:val="left"/>
      </w:pPr>
      <w:r>
        <w:br w:type="page"/>
      </w:r>
    </w:p>
    <w:p w14:paraId="65DAA43C" w14:textId="3CE18B8D" w:rsidR="00091D71" w:rsidRDefault="00B74CF4" w:rsidP="00091D71">
      <w:r>
        <w:lastRenderedPageBreak/>
        <w:t>Le 2</w:t>
      </w:r>
      <w:r w:rsidRPr="00B74CF4">
        <w:rPr>
          <w:vertAlign w:val="superscript"/>
        </w:rPr>
        <w:t>ème</w:t>
      </w:r>
      <w:r>
        <w:t xml:space="preserve"> amplificateur fonctionne en comparateur. (Il est aussi prévu pour fonctionner en trigger de Schmidt). </w:t>
      </w:r>
    </w:p>
    <w:p w14:paraId="33B372CB" w14:textId="178C18A5" w:rsidR="00B74CF4" w:rsidRDefault="00B74CF4" w:rsidP="00091D71">
      <w:r>
        <w:t>Il est utilisé pour pouvoir supprimer le bruit lors d’un 0 logique car l’antenne pourra être perturbée par d’autres signaux ou si le premier amplificateur n’est pas utilisé, de pouvoir supprimer la tension DC dont il est question plus haut.</w:t>
      </w:r>
    </w:p>
    <w:p w14:paraId="749A3201" w14:textId="5FE1406B" w:rsidR="00B74CF4" w:rsidRDefault="00B74CF4" w:rsidP="00091D71">
      <w:r>
        <w:t>Il permet aussi de fixer le niveau logique 1 à la tension d’alimentation pour qu’elle soit reconnaissable par un microcontrôleur.</w:t>
      </w:r>
    </w:p>
    <w:p w14:paraId="5F711FB6" w14:textId="77777777" w:rsidR="00272B96" w:rsidRDefault="00272B96" w:rsidP="00091D71"/>
    <w:p w14:paraId="37A40C1A" w14:textId="77777777" w:rsidR="00B74CF4" w:rsidRDefault="00B74CF4" w:rsidP="00091D71"/>
    <w:p w14:paraId="04628345" w14:textId="2AD1A9D1" w:rsidR="00367110" w:rsidRDefault="00226FFB" w:rsidP="00226FFB">
      <w:pPr>
        <w:jc w:val="center"/>
      </w:pPr>
      <w:r>
        <w:rPr>
          <w:noProof/>
        </w:rPr>
        <w:drawing>
          <wp:inline distT="0" distB="0" distL="0" distR="0" wp14:anchorId="486C811B" wp14:editId="05A1BBE8">
            <wp:extent cx="2476500" cy="2743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500" cy="2743200"/>
                    </a:xfrm>
                    <a:prstGeom prst="rect">
                      <a:avLst/>
                    </a:prstGeom>
                  </pic:spPr>
                </pic:pic>
              </a:graphicData>
            </a:graphic>
          </wp:inline>
        </w:drawing>
      </w:r>
    </w:p>
    <w:p w14:paraId="65C7DE70" w14:textId="76C72772" w:rsidR="00367110" w:rsidRPr="00226FFB" w:rsidRDefault="00367110" w:rsidP="00367110">
      <w:pPr>
        <w:keepNext/>
        <w:rPr>
          <w:b/>
        </w:rPr>
      </w:pPr>
    </w:p>
    <w:p w14:paraId="5F8A4222" w14:textId="1B9FFA7F" w:rsidR="00367110" w:rsidRDefault="00367110" w:rsidP="00367110">
      <w:pPr>
        <w:pStyle w:val="Caption"/>
        <w:jc w:val="center"/>
      </w:pPr>
      <w:bookmarkStart w:id="115" w:name="_Toc14701331"/>
      <w:r>
        <w:t xml:space="preserve">Figure </w:t>
      </w:r>
      <w:fldSimple w:instr=" SEQ Figure \* ARABIC ">
        <w:r w:rsidR="00ED1F3F">
          <w:rPr>
            <w:noProof/>
          </w:rPr>
          <w:t>39</w:t>
        </w:r>
      </w:fldSimple>
      <w:r>
        <w:t xml:space="preserve"> : schéma comparateur datasheet</w:t>
      </w:r>
      <w:r w:rsidR="00D55A3B">
        <w:t xml:space="preserve"> LMV331</w:t>
      </w:r>
      <w:bookmarkEnd w:id="115"/>
    </w:p>
    <w:p w14:paraId="02A919B4" w14:textId="3EF12CF5" w:rsidR="00226FFB" w:rsidRDefault="00226FFB" w:rsidP="00226FFB"/>
    <w:p w14:paraId="5B268D0A" w14:textId="77777777" w:rsidR="00226FFB" w:rsidRDefault="00226FFB" w:rsidP="00226FFB">
      <w:pPr>
        <w:ind w:left="360"/>
      </w:pPr>
    </w:p>
    <w:p w14:paraId="0EF3B2EE" w14:textId="339C65FC" w:rsidR="000F0D92" w:rsidRDefault="000F0D92" w:rsidP="00226FFB">
      <w:r>
        <w:t xml:space="preserve">Avec un tension Vref qui veut être de 0.6V, pour garder une certaine marge sur les 0.432V calculés au point </w:t>
      </w:r>
      <w:r>
        <w:fldChar w:fldCharType="begin"/>
      </w:r>
      <w:r>
        <w:instrText xml:space="preserve"> REF _Ref14157643 \r \h </w:instrText>
      </w:r>
      <w:r>
        <w:fldChar w:fldCharType="separate"/>
      </w:r>
      <w:r>
        <w:t>2.4.2.3</w:t>
      </w:r>
      <w:r>
        <w:fldChar w:fldCharType="end"/>
      </w:r>
      <w:r>
        <w:t xml:space="preserve"> et une résistance R5 choisie de 1</w:t>
      </w:r>
      <w:r w:rsidR="00D55A3B">
        <w:t>5</w:t>
      </w:r>
      <w:r>
        <w:t xml:space="preserve">0KOhms, il est possible de trouver la résistance R6 avec un pont diviseur : </w:t>
      </w:r>
    </w:p>
    <w:p w14:paraId="23B90A88" w14:textId="77777777" w:rsidR="000F0D92" w:rsidRDefault="000F0D92" w:rsidP="00226FFB"/>
    <w:p w14:paraId="3EEEE946" w14:textId="303BF2DF" w:rsidR="00226FFB" w:rsidRDefault="000F0D92" w:rsidP="00D55A3B">
      <w:pPr>
        <w:pStyle w:val="Caption"/>
      </w:pPr>
      <w:r>
        <w:tab/>
      </w:r>
      <m:oMath>
        <m:r>
          <w:rPr>
            <w:rFonts w:ascii="Cambria Math" w:hAnsi="Cambria Math"/>
          </w:rPr>
          <m:t>Vref= Vin*</m:t>
        </m:r>
        <m:f>
          <m:fPr>
            <m:ctrlPr>
              <w:rPr>
                <w:rFonts w:ascii="Cambria Math" w:hAnsi="Cambria Math"/>
              </w:rPr>
            </m:ctrlPr>
          </m:fPr>
          <m:num>
            <m:r>
              <w:rPr>
                <w:rFonts w:ascii="Cambria Math" w:hAnsi="Cambria Math"/>
              </w:rPr>
              <m:t>R5</m:t>
            </m:r>
          </m:num>
          <m:den>
            <m:r>
              <w:rPr>
                <w:rFonts w:ascii="Cambria Math" w:hAnsi="Cambria Math"/>
              </w:rPr>
              <m:t>R5+R6</m:t>
            </m:r>
          </m:den>
        </m:f>
      </m:oMath>
      <w:r w:rsidRPr="00D55A3B">
        <w:t xml:space="preserve"> </w:t>
      </w:r>
      <w:r w:rsidR="00D55A3B" w:rsidRPr="00D55A3B">
        <w:tab/>
      </w:r>
      <w:r w:rsidR="00D55A3B">
        <w:t xml:space="preserve">( </w:t>
      </w:r>
      <w:fldSimple w:instr=" SEQ ( \* ARABIC ">
        <w:r w:rsidR="003E3CC1">
          <w:rPr>
            <w:noProof/>
          </w:rPr>
          <w:t>17</w:t>
        </w:r>
      </w:fldSimple>
      <w:r w:rsidR="00D55A3B">
        <w:t xml:space="preserve"> )</w:t>
      </w:r>
    </w:p>
    <w:p w14:paraId="5B071A80" w14:textId="50166EB4" w:rsidR="00272B96" w:rsidRDefault="00272B96" w:rsidP="00272B96"/>
    <w:p w14:paraId="4B10017A" w14:textId="65C3A4DB" w:rsidR="00272B96" w:rsidRDefault="00272B96" w:rsidP="00272B96">
      <w:r w:rsidRPr="00272B96">
        <w:t xml:space="preserve">Le résultat pour la R6 est </w:t>
      </w:r>
      <w:r w:rsidRPr="00272B96">
        <w:rPr>
          <w:rFonts w:cs="Arial"/>
          <w:color w:val="303030"/>
          <w:shd w:val="clear" w:color="auto" w:fill="FFFFFF"/>
        </w:rPr>
        <w:t>≈</w:t>
      </w:r>
      <w:r w:rsidRPr="00272B96">
        <w:t>560K.</w:t>
      </w:r>
    </w:p>
    <w:p w14:paraId="1D98550E" w14:textId="15F1C04A" w:rsidR="00272B96" w:rsidRDefault="00272B96" w:rsidP="00272B96"/>
    <w:p w14:paraId="766AA508" w14:textId="3A90EFAB" w:rsidR="00272B96" w:rsidRPr="00272B96" w:rsidRDefault="00272B96" w:rsidP="00272B96">
      <w:r>
        <w:t>Le signal de sortie sera ensuite directement envoyé sur une pin du microcontrôleur.</w:t>
      </w:r>
    </w:p>
    <w:p w14:paraId="4237EFA2" w14:textId="541EE44A" w:rsidR="00272B96" w:rsidRPr="00272B96" w:rsidRDefault="00272B96" w:rsidP="00272B96">
      <w:pPr>
        <w:jc w:val="left"/>
      </w:pPr>
      <w:r>
        <w:br w:type="page"/>
      </w:r>
    </w:p>
    <w:p w14:paraId="4F849024" w14:textId="7202FF38" w:rsidR="00272B96" w:rsidRDefault="00272B96" w:rsidP="00272B96">
      <w:pPr>
        <w:pStyle w:val="Heading3"/>
      </w:pPr>
      <w:bookmarkStart w:id="116" w:name="_Toc14701667"/>
      <w:r>
        <w:lastRenderedPageBreak/>
        <w:t>Boutons</w:t>
      </w:r>
      <w:bookmarkEnd w:id="116"/>
    </w:p>
    <w:p w14:paraId="18979138" w14:textId="1D7164F0" w:rsidR="00272B96" w:rsidRDefault="00272B96" w:rsidP="00272B96">
      <w:pPr>
        <w:rPr>
          <w:lang w:val="de-CH"/>
        </w:rPr>
      </w:pPr>
    </w:p>
    <w:p w14:paraId="223A1B5D" w14:textId="3921BDE2" w:rsidR="00272B96" w:rsidRDefault="00272B96" w:rsidP="00272B96">
      <w:r w:rsidRPr="00272B96">
        <w:t xml:space="preserve">Pour pouvoir </w:t>
      </w:r>
      <w:r>
        <w:t xml:space="preserve">faciliter l’utilisation de l’appareil qui sera surement avec des gants en montagne, des boutons Hard ont été placés sur le PCB. Ces boutons auront la même utilité que les boutons software sur l’écran LCD qui et sont expliqués plus en détail dans le point </w:t>
      </w:r>
      <w:r>
        <w:fldChar w:fldCharType="begin"/>
      </w:r>
      <w:r>
        <w:instrText xml:space="preserve"> PAGEREF _Ref14159811 \h </w:instrText>
      </w:r>
      <w:r>
        <w:fldChar w:fldCharType="separate"/>
      </w:r>
      <w:r>
        <w:rPr>
          <w:noProof/>
        </w:rPr>
        <w:t>3  Programmation</w:t>
      </w:r>
      <w:r>
        <w:fldChar w:fldCharType="end"/>
      </w:r>
      <w:r>
        <w:t>.</w:t>
      </w:r>
    </w:p>
    <w:p w14:paraId="5E7E6330" w14:textId="0DC4F7C5" w:rsidR="0040443D" w:rsidRDefault="0040443D" w:rsidP="00272B96"/>
    <w:p w14:paraId="0B4E6907" w14:textId="77777777" w:rsidR="0040443D" w:rsidRDefault="0040443D" w:rsidP="0040443D">
      <w:pPr>
        <w:keepNext/>
        <w:jc w:val="center"/>
      </w:pPr>
      <w:r>
        <w:rPr>
          <w:noProof/>
        </w:rPr>
        <w:drawing>
          <wp:inline distT="0" distB="0" distL="0" distR="0" wp14:anchorId="1A43C374" wp14:editId="57E6FCE5">
            <wp:extent cx="1600200" cy="2147637"/>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01000" cy="2148710"/>
                    </a:xfrm>
                    <a:prstGeom prst="rect">
                      <a:avLst/>
                    </a:prstGeom>
                  </pic:spPr>
                </pic:pic>
              </a:graphicData>
            </a:graphic>
          </wp:inline>
        </w:drawing>
      </w:r>
    </w:p>
    <w:p w14:paraId="5861F8E9" w14:textId="17A07C7E" w:rsidR="0040443D" w:rsidRDefault="0040443D" w:rsidP="0040443D">
      <w:pPr>
        <w:pStyle w:val="Caption"/>
        <w:jc w:val="center"/>
      </w:pPr>
      <w:bookmarkStart w:id="117" w:name="_Toc14701332"/>
      <w:r>
        <w:t xml:space="preserve">Figure </w:t>
      </w:r>
      <w:fldSimple w:instr=" SEQ Figure \* ARABIC ">
        <w:r w:rsidR="00ED1F3F">
          <w:rPr>
            <w:noProof/>
          </w:rPr>
          <w:t>40</w:t>
        </w:r>
      </w:fldSimple>
      <w:r>
        <w:t xml:space="preserve"> : Boutons Hardware</w:t>
      </w:r>
      <w:bookmarkEnd w:id="117"/>
    </w:p>
    <w:p w14:paraId="48FA2846" w14:textId="77777777" w:rsidR="0040443D" w:rsidRPr="0040443D" w:rsidRDefault="0040443D" w:rsidP="0040443D"/>
    <w:p w14:paraId="38290B68" w14:textId="2C9820D3" w:rsidR="0040443D" w:rsidRDefault="0040443D" w:rsidP="0040443D">
      <w:r>
        <w:t>Les résistances de pull-up seront placées de manière software, ainsi que l’anti-rebond.</w:t>
      </w:r>
    </w:p>
    <w:p w14:paraId="7D3A6D23" w14:textId="0C121C37" w:rsidR="00F10FED" w:rsidRDefault="00F10FED" w:rsidP="0040443D"/>
    <w:p w14:paraId="362DD734" w14:textId="689EF9B9" w:rsidR="0040443D" w:rsidRPr="00F10FED" w:rsidRDefault="0040443D" w:rsidP="0040443D">
      <w:pPr>
        <w:pStyle w:val="Heading3"/>
        <w:rPr>
          <w:lang w:val="fr-CH"/>
        </w:rPr>
      </w:pPr>
      <w:bookmarkStart w:id="118" w:name="_Toc14701668"/>
      <w:r w:rsidRPr="00F10FED">
        <w:rPr>
          <w:lang w:val="fr-CH"/>
        </w:rPr>
        <w:t>Connection à la board STM</w:t>
      </w:r>
      <w:bookmarkEnd w:id="118"/>
    </w:p>
    <w:p w14:paraId="362199CA" w14:textId="5FD51D5D" w:rsidR="0040443D" w:rsidRPr="00F10FED" w:rsidRDefault="0040443D" w:rsidP="0040443D"/>
    <w:p w14:paraId="0DD462AA" w14:textId="68E87578" w:rsidR="0040443D" w:rsidRDefault="0040443D" w:rsidP="0040443D">
      <w:r w:rsidRPr="0040443D">
        <w:t xml:space="preserve">La plaque </w:t>
      </w:r>
      <w:r>
        <w:t>STM32f possède de connecteur 2x32 pins sur le dos sur lequel, le circuit d’interface viendra se connecter.</w:t>
      </w:r>
    </w:p>
    <w:p w14:paraId="2A7104E8" w14:textId="32D4D577" w:rsidR="00F10FED" w:rsidRDefault="00F10FED" w:rsidP="0040443D"/>
    <w:p w14:paraId="62DA71BE" w14:textId="767E3339" w:rsidR="0040443D" w:rsidRDefault="0040443D" w:rsidP="0040443D">
      <w:pPr>
        <w:pStyle w:val="Heading3"/>
      </w:pPr>
      <w:bookmarkStart w:id="119" w:name="_Toc14701669"/>
      <w:r>
        <w:t>Alimentation</w:t>
      </w:r>
      <w:bookmarkEnd w:id="119"/>
    </w:p>
    <w:p w14:paraId="74C5C191" w14:textId="1D8AFD77" w:rsidR="0040443D" w:rsidRDefault="0040443D" w:rsidP="0040443D">
      <w:pPr>
        <w:rPr>
          <w:lang w:val="de-CH"/>
        </w:rPr>
      </w:pPr>
    </w:p>
    <w:p w14:paraId="782A833C" w14:textId="46F34EDE" w:rsidR="0040443D" w:rsidRDefault="0040443D" w:rsidP="0040443D">
      <w:r w:rsidRPr="0040443D">
        <w:t xml:space="preserve">L’alimentation se fait via 4 piles </w:t>
      </w:r>
      <w:r>
        <w:t>AA car l’écran LCD consomme beaucoup de courant. C</w:t>
      </w:r>
      <w:r w:rsidR="00360172">
        <w:t>ela afin que le circuit rester allumé plus longtemps si la recherche des balles dure plus que prévu.</w:t>
      </w:r>
    </w:p>
    <w:p w14:paraId="2CCB35B7" w14:textId="4BA0CAB0" w:rsidR="00360172" w:rsidRDefault="00360172" w:rsidP="0040443D"/>
    <w:p w14:paraId="7C31187A" w14:textId="77777777" w:rsidR="00360172" w:rsidRDefault="00360172" w:rsidP="00360172">
      <w:pPr>
        <w:keepNext/>
        <w:jc w:val="center"/>
      </w:pPr>
      <w:r>
        <w:rPr>
          <w:noProof/>
        </w:rPr>
        <w:drawing>
          <wp:inline distT="0" distB="0" distL="0" distR="0" wp14:anchorId="71AC4014" wp14:editId="6228BE11">
            <wp:extent cx="1400175" cy="20012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09444" cy="2014472"/>
                    </a:xfrm>
                    <a:prstGeom prst="rect">
                      <a:avLst/>
                    </a:prstGeom>
                  </pic:spPr>
                </pic:pic>
              </a:graphicData>
            </a:graphic>
          </wp:inline>
        </w:drawing>
      </w:r>
    </w:p>
    <w:p w14:paraId="728C9FD2" w14:textId="3C824DEC" w:rsidR="00360172" w:rsidRDefault="00360172" w:rsidP="00360172">
      <w:pPr>
        <w:pStyle w:val="Caption"/>
        <w:jc w:val="center"/>
      </w:pPr>
      <w:bookmarkStart w:id="120" w:name="_Toc14701333"/>
      <w:r>
        <w:t xml:space="preserve">Figure </w:t>
      </w:r>
      <w:fldSimple w:instr=" SEQ Figure \* ARABIC ">
        <w:r w:rsidR="00ED1F3F">
          <w:rPr>
            <w:noProof/>
          </w:rPr>
          <w:t>41</w:t>
        </w:r>
      </w:fldSimple>
      <w:r>
        <w:t xml:space="preserve"> : Alimentation 5V du circuit</w:t>
      </w:r>
      <w:bookmarkEnd w:id="120"/>
    </w:p>
    <w:p w14:paraId="67B92B57" w14:textId="77777777" w:rsidR="00360172" w:rsidRPr="00360172" w:rsidRDefault="00360172" w:rsidP="00360172"/>
    <w:p w14:paraId="6524A3DB" w14:textId="3C9DBBD8" w:rsidR="00360172" w:rsidRPr="00360172" w:rsidRDefault="00360172" w:rsidP="00360172">
      <w:r>
        <w:t>La diode D1 est utilisée pour éviter les inversions de courant lorsque l’utilisateur insert les piles à l’envers ce qui pourrait résulter par une destruction du matériel.</w:t>
      </w:r>
      <w:r w:rsidR="00F10FED">
        <w:t xml:space="preserve"> </w:t>
      </w:r>
    </w:p>
    <w:p w14:paraId="34D7D60F" w14:textId="342F79B9" w:rsidR="0040443D" w:rsidRPr="0040443D" w:rsidRDefault="0040443D" w:rsidP="0040443D"/>
    <w:p w14:paraId="1C5D728B" w14:textId="28798807" w:rsidR="0040443D" w:rsidRPr="0040443D" w:rsidRDefault="001C448E" w:rsidP="0040443D">
      <w:r>
        <w:t xml:space="preserve">Pour la partie 3V, il n’y a pas de schéma car la plaque STM32f fourni déjà un régulateur fonctionnant en 3V. </w:t>
      </w:r>
    </w:p>
    <w:p w14:paraId="42E75942" w14:textId="215112F3" w:rsidR="00281500" w:rsidRDefault="00281500" w:rsidP="00281500"/>
    <w:p w14:paraId="3E50A5A8" w14:textId="10615126" w:rsidR="00C41BD9" w:rsidRDefault="00C41BD9" w:rsidP="003274A8">
      <w:pPr>
        <w:pStyle w:val="Heading2"/>
      </w:pPr>
      <w:bookmarkStart w:id="121" w:name="_Toc14701670"/>
      <w:commentRangeStart w:id="122"/>
      <w:r w:rsidRPr="0040443D">
        <w:lastRenderedPageBreak/>
        <w:t>Test</w:t>
      </w:r>
      <w:r>
        <w:t xml:space="preserve"> est résultats Baluns</w:t>
      </w:r>
      <w:commentRangeEnd w:id="122"/>
      <w:r w:rsidR="00FB6D41">
        <w:rPr>
          <w:rStyle w:val="CommentReference"/>
          <w:rFonts w:eastAsiaTheme="minorEastAsia" w:cs="Times New Roman"/>
        </w:rPr>
        <w:commentReference w:id="122"/>
      </w:r>
      <w:bookmarkEnd w:id="121"/>
    </w:p>
    <w:p w14:paraId="54E669A6" w14:textId="294D80B5" w:rsidR="009A5A2A" w:rsidRDefault="009A5A2A" w:rsidP="009A5A2A"/>
    <w:p w14:paraId="1D4F6FA1" w14:textId="53330FB6" w:rsidR="009A5A2A" w:rsidRDefault="009A5A2A" w:rsidP="009A5A2A">
      <w:r>
        <w:t xml:space="preserve">Cette partie test le bon fonctionnement des antennes avec leurs baluns et permet de vérifier si une adaptation doit être faite. </w:t>
      </w:r>
    </w:p>
    <w:p w14:paraId="6DB156F9" w14:textId="1A3AB560" w:rsidR="009A5A2A" w:rsidRDefault="009A5A2A" w:rsidP="009A5A2A"/>
    <w:p w14:paraId="594CD58D" w14:textId="59B9B087" w:rsidR="009A5A2A" w:rsidRDefault="009A5A2A" w:rsidP="003274A8">
      <w:pPr>
        <w:pStyle w:val="Heading3"/>
      </w:pPr>
      <w:bookmarkStart w:id="123" w:name="_Toc14701671"/>
      <w:r>
        <w:t xml:space="preserve">Test Balun </w:t>
      </w:r>
      <w:r w:rsidR="00CA4870">
        <w:t>de l’</w:t>
      </w:r>
      <w:r>
        <w:t>antenne LPDA</w:t>
      </w:r>
      <w:bookmarkEnd w:id="123"/>
    </w:p>
    <w:p w14:paraId="1B42DB3F" w14:textId="198986BB" w:rsidR="00617BEB" w:rsidRDefault="00617BEB" w:rsidP="00617BEB"/>
    <w:p w14:paraId="4C027C9D" w14:textId="7BC39FD8" w:rsidR="00617BEB" w:rsidRDefault="00617BEB" w:rsidP="00617BEB">
      <w:r>
        <w:t xml:space="preserve">Sur le digramme de Smith ci-dessous, L’impédance à la fréquence de travail est relativement près du centre du cercle. Cela montre qu’avec le balun, l’antenne n’aura pas besoin d’être adaptée. </w:t>
      </w:r>
    </w:p>
    <w:p w14:paraId="1AD82AE4" w14:textId="7D128068" w:rsidR="00617BEB" w:rsidRDefault="00617BEB" w:rsidP="00617BEB"/>
    <w:p w14:paraId="49D5184E" w14:textId="3AFB24F3" w:rsidR="00617BEB" w:rsidRPr="00617BEB" w:rsidRDefault="00D424A8" w:rsidP="003274A8">
      <w:pPr>
        <w:pStyle w:val="Heading3"/>
      </w:pPr>
      <w:bookmarkStart w:id="124" w:name="_Toc14701672"/>
      <w:r>
        <w:t>Diagramme de Smith</w:t>
      </w:r>
      <w:bookmarkEnd w:id="124"/>
    </w:p>
    <w:p w14:paraId="5A6CCE93" w14:textId="02F1D13D" w:rsidR="00955107" w:rsidRDefault="00955107" w:rsidP="00955107"/>
    <w:p w14:paraId="643B3B6F" w14:textId="31FC3237" w:rsidR="009A5A2A" w:rsidRDefault="00617BEB" w:rsidP="009A5A2A">
      <w:pPr>
        <w:keepNext/>
        <w:jc w:val="center"/>
      </w:pPr>
      <w:r w:rsidRPr="00617BEB">
        <w:rPr>
          <w:noProof/>
        </w:rPr>
        <w:drawing>
          <wp:inline distT="0" distB="0" distL="0" distR="0" wp14:anchorId="795D4375" wp14:editId="3015682E">
            <wp:extent cx="4867275" cy="3924300"/>
            <wp:effectExtent l="0" t="0" r="9525" b="0"/>
            <wp:docPr id="50" name="Picture 50" descr="E:\lpdabalu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lpdabalun.bmp"/>
                    <pic:cNvPicPr>
                      <a:picLocks noChangeAspect="1" noChangeArrowheads="1"/>
                    </pic:cNvPicPr>
                  </pic:nvPicPr>
                  <pic:blipFill rotWithShape="1">
                    <a:blip r:embed="rId65">
                      <a:extLst>
                        <a:ext uri="{28A0092B-C50C-407E-A947-70E740481C1C}">
                          <a14:useLocalDpi xmlns:a14="http://schemas.microsoft.com/office/drawing/2010/main" val="0"/>
                        </a:ext>
                      </a:extLst>
                    </a:blip>
                    <a:srcRect l="665" t="5321" r="14357" b="3326"/>
                    <a:stretch/>
                  </pic:blipFill>
                  <pic:spPr bwMode="auto">
                    <a:xfrm>
                      <a:off x="0" y="0"/>
                      <a:ext cx="4867275" cy="3924300"/>
                    </a:xfrm>
                    <a:prstGeom prst="rect">
                      <a:avLst/>
                    </a:prstGeom>
                    <a:noFill/>
                    <a:ln>
                      <a:noFill/>
                    </a:ln>
                    <a:extLst>
                      <a:ext uri="{53640926-AAD7-44D8-BBD7-CCE9431645EC}">
                        <a14:shadowObscured xmlns:a14="http://schemas.microsoft.com/office/drawing/2010/main"/>
                      </a:ext>
                    </a:extLst>
                  </pic:spPr>
                </pic:pic>
              </a:graphicData>
            </a:graphic>
          </wp:inline>
        </w:drawing>
      </w:r>
    </w:p>
    <w:p w14:paraId="331F3CF3" w14:textId="77777777" w:rsidR="00617BEB" w:rsidRDefault="00617BEB" w:rsidP="009A5A2A">
      <w:pPr>
        <w:keepNext/>
        <w:jc w:val="center"/>
      </w:pPr>
    </w:p>
    <w:p w14:paraId="7A5866A1" w14:textId="5A9410C1" w:rsidR="00CA4870" w:rsidRDefault="009A5A2A" w:rsidP="009A5A2A">
      <w:pPr>
        <w:pStyle w:val="Caption"/>
        <w:jc w:val="center"/>
      </w:pPr>
      <w:bookmarkStart w:id="125" w:name="_Toc14701334"/>
      <w:r>
        <w:t xml:space="preserve">Figure </w:t>
      </w:r>
      <w:fldSimple w:instr=" SEQ Figure \* ARABIC ">
        <w:r w:rsidR="00ED1F3F">
          <w:rPr>
            <w:noProof/>
          </w:rPr>
          <w:t>42</w:t>
        </w:r>
      </w:fldSimple>
      <w:r>
        <w:t xml:space="preserve"> : </w:t>
      </w:r>
      <w:r w:rsidR="00D424A8">
        <w:t xml:space="preserve">Diagramme de Smith de </w:t>
      </w:r>
      <w:r w:rsidR="00617BEB">
        <w:t>l’</w:t>
      </w:r>
      <w:r>
        <w:t>antenne LPDA</w:t>
      </w:r>
      <w:r w:rsidR="00D424A8">
        <w:t xml:space="preserve"> avec balun</w:t>
      </w:r>
      <w:bookmarkEnd w:id="125"/>
    </w:p>
    <w:p w14:paraId="47B9AB36" w14:textId="735BAE31" w:rsidR="00617BEB" w:rsidRDefault="00617BEB">
      <w:pPr>
        <w:jc w:val="left"/>
      </w:pPr>
      <w:r>
        <w:br w:type="page"/>
      </w:r>
    </w:p>
    <w:p w14:paraId="610968D7" w14:textId="07E4D870" w:rsidR="00D424A8" w:rsidRPr="00617BEB" w:rsidRDefault="00D424A8" w:rsidP="003274A8">
      <w:pPr>
        <w:pStyle w:val="Heading4"/>
      </w:pPr>
      <w:bookmarkStart w:id="126" w:name="_Toc14701673"/>
      <w:r>
        <w:lastRenderedPageBreak/>
        <w:t>Diagramme de Réflexion</w:t>
      </w:r>
      <w:bookmarkEnd w:id="126"/>
    </w:p>
    <w:p w14:paraId="1F367714" w14:textId="77777777" w:rsidR="00D424A8" w:rsidRDefault="00D424A8">
      <w:pPr>
        <w:jc w:val="left"/>
      </w:pPr>
    </w:p>
    <w:p w14:paraId="08E7278B" w14:textId="77777777" w:rsidR="00617BEB" w:rsidRDefault="00617BEB" w:rsidP="00617BEB">
      <w:r>
        <w:t>Sur le digramme de réflexion ci-dessous, la valeur la plus basse est 434Mhz ce qui correspond Parfaitement aux attentes.</w:t>
      </w:r>
    </w:p>
    <w:p w14:paraId="4DEA865E" w14:textId="740CF459" w:rsidR="00617BEB" w:rsidRPr="00617BEB" w:rsidRDefault="00617BEB" w:rsidP="00617BEB">
      <w:r>
        <w:t>Avec une valeur de -20dB, la puissance transmise est de 90% de la puissance totale, ce qui fait que l’antenne fonctionnera très bien.</w:t>
      </w:r>
    </w:p>
    <w:p w14:paraId="31C9CF36" w14:textId="3C2063A3" w:rsidR="00617BEB" w:rsidRDefault="00617BEB" w:rsidP="00CA4870">
      <w:pPr>
        <w:jc w:val="left"/>
        <w:rPr>
          <w:noProof/>
        </w:rPr>
      </w:pPr>
    </w:p>
    <w:p w14:paraId="47A0D69C" w14:textId="77777777" w:rsidR="00D424A8" w:rsidRDefault="00617BEB" w:rsidP="00D424A8">
      <w:pPr>
        <w:keepNext/>
        <w:jc w:val="center"/>
      </w:pPr>
      <w:r w:rsidRPr="00617BEB">
        <w:rPr>
          <w:noProof/>
        </w:rPr>
        <w:drawing>
          <wp:inline distT="0" distB="0" distL="0" distR="0" wp14:anchorId="1D424563" wp14:editId="78C998C6">
            <wp:extent cx="4867275" cy="3905250"/>
            <wp:effectExtent l="0" t="0" r="9525" b="0"/>
            <wp:docPr id="53" name="Picture 53" descr="E:\lpdabalunnosmit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lpdabalunnosmitsh.bmp"/>
                    <pic:cNvPicPr>
                      <a:picLocks noChangeAspect="1" noChangeArrowheads="1"/>
                    </pic:cNvPicPr>
                  </pic:nvPicPr>
                  <pic:blipFill rotWithShape="1">
                    <a:blip r:embed="rId66">
                      <a:extLst>
                        <a:ext uri="{28A0092B-C50C-407E-A947-70E740481C1C}">
                          <a14:useLocalDpi xmlns:a14="http://schemas.microsoft.com/office/drawing/2010/main" val="0"/>
                        </a:ext>
                      </a:extLst>
                    </a:blip>
                    <a:srcRect l="831" t="5542" r="14191" b="3548"/>
                    <a:stretch/>
                  </pic:blipFill>
                  <pic:spPr bwMode="auto">
                    <a:xfrm>
                      <a:off x="0" y="0"/>
                      <a:ext cx="4867275" cy="3905250"/>
                    </a:xfrm>
                    <a:prstGeom prst="rect">
                      <a:avLst/>
                    </a:prstGeom>
                    <a:noFill/>
                    <a:ln>
                      <a:noFill/>
                    </a:ln>
                    <a:extLst>
                      <a:ext uri="{53640926-AAD7-44D8-BBD7-CCE9431645EC}">
                        <a14:shadowObscured xmlns:a14="http://schemas.microsoft.com/office/drawing/2010/main"/>
                      </a:ext>
                    </a:extLst>
                  </pic:spPr>
                </pic:pic>
              </a:graphicData>
            </a:graphic>
          </wp:inline>
        </w:drawing>
      </w:r>
    </w:p>
    <w:p w14:paraId="4EF158B4" w14:textId="650F8C6C" w:rsidR="00617BEB" w:rsidRDefault="00D424A8" w:rsidP="00D424A8">
      <w:pPr>
        <w:pStyle w:val="Caption"/>
        <w:jc w:val="center"/>
        <w:rPr>
          <w:i w:val="0"/>
          <w:iCs w:val="0"/>
        </w:rPr>
      </w:pPr>
      <w:bookmarkStart w:id="127" w:name="_Toc14701335"/>
      <w:r>
        <w:t xml:space="preserve">Figure </w:t>
      </w:r>
      <w:fldSimple w:instr=" SEQ Figure \* ARABIC ">
        <w:r w:rsidR="00ED1F3F">
          <w:rPr>
            <w:noProof/>
          </w:rPr>
          <w:t>43</w:t>
        </w:r>
      </w:fldSimple>
      <w:r>
        <w:t xml:space="preserve"> : Diagramme de réflexion de l'antenne LPDA avec balun</w:t>
      </w:r>
      <w:bookmarkEnd w:id="127"/>
    </w:p>
    <w:p w14:paraId="7E6AAECF" w14:textId="6F8E58BC" w:rsidR="00CA4870" w:rsidRPr="00CA4870" w:rsidRDefault="00617BEB" w:rsidP="00CA4870">
      <w:pPr>
        <w:jc w:val="left"/>
        <w:rPr>
          <w:i/>
          <w:iCs/>
          <w:color w:val="44546A" w:themeColor="text2"/>
          <w:sz w:val="20"/>
          <w:szCs w:val="20"/>
        </w:rPr>
      </w:pPr>
      <w:r>
        <w:rPr>
          <w:i/>
          <w:iCs/>
          <w:color w:val="44546A" w:themeColor="text2"/>
          <w:sz w:val="20"/>
          <w:szCs w:val="20"/>
        </w:rPr>
        <w:br w:type="page"/>
      </w:r>
    </w:p>
    <w:p w14:paraId="7E95780F" w14:textId="53C29349" w:rsidR="009A5A2A" w:rsidRDefault="009A5A2A" w:rsidP="003274A8">
      <w:pPr>
        <w:pStyle w:val="Heading3"/>
      </w:pPr>
      <w:bookmarkStart w:id="128" w:name="_Toc14701674"/>
      <w:r>
        <w:lastRenderedPageBreak/>
        <w:t xml:space="preserve">Test Balun </w:t>
      </w:r>
      <w:r w:rsidR="00CA4870">
        <w:t>de l’</w:t>
      </w:r>
      <w:r>
        <w:t>antenne LOOP</w:t>
      </w:r>
      <w:bookmarkEnd w:id="128"/>
    </w:p>
    <w:p w14:paraId="60CCA444" w14:textId="4630CFDF" w:rsidR="00D424A8" w:rsidRDefault="00D424A8" w:rsidP="00D424A8"/>
    <w:p w14:paraId="59A36591" w14:textId="768EFBBE" w:rsidR="00D424A8" w:rsidRPr="00D424A8" w:rsidRDefault="00D424A8" w:rsidP="003274A8">
      <w:pPr>
        <w:pStyle w:val="Heading4"/>
      </w:pPr>
      <w:bookmarkStart w:id="129" w:name="_Toc14701675"/>
      <w:r>
        <w:t>Diagramme de Smith</w:t>
      </w:r>
      <w:bookmarkEnd w:id="129"/>
    </w:p>
    <w:p w14:paraId="49FDF02F" w14:textId="12811A39" w:rsidR="00D424A8" w:rsidRDefault="00D424A8" w:rsidP="00D424A8"/>
    <w:p w14:paraId="5F0529AA" w14:textId="35F9A2C6" w:rsidR="00D424A8" w:rsidRDefault="00D424A8" w:rsidP="00D424A8">
      <w:r>
        <w:t>Sur le digramme de Smith ci-dessous, L’impédance est plutôt faible (31Ohms) avec une composante imaginaire de 8Ohms.</w:t>
      </w:r>
    </w:p>
    <w:p w14:paraId="0BDD62A4" w14:textId="566F9B7F" w:rsidR="00D424A8" w:rsidRDefault="00D424A8" w:rsidP="00D424A8">
      <w:r>
        <w:t>Cela indique qu’il va falloir adapter l’antenne.</w:t>
      </w:r>
    </w:p>
    <w:p w14:paraId="12AD38D9" w14:textId="77777777" w:rsidR="003274A8" w:rsidRDefault="003274A8" w:rsidP="00D424A8"/>
    <w:p w14:paraId="7DD7C502" w14:textId="77777777" w:rsidR="00D424A8" w:rsidRPr="00D424A8" w:rsidRDefault="00D424A8" w:rsidP="00D424A8"/>
    <w:p w14:paraId="27C21D05" w14:textId="45C3CBC5" w:rsidR="009A5A2A" w:rsidRDefault="00D424A8" w:rsidP="009A5A2A">
      <w:r w:rsidRPr="00CA4870">
        <w:rPr>
          <w:noProof/>
        </w:rPr>
        <w:drawing>
          <wp:inline distT="0" distB="0" distL="0" distR="0" wp14:anchorId="036D1DBC" wp14:editId="0C1A6E9F">
            <wp:extent cx="4867275" cy="3914775"/>
            <wp:effectExtent l="0" t="0" r="9525" b="9525"/>
            <wp:docPr id="48" name="Picture 48" descr="E:\loopbaliunsmit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loopbaliunsmith.bmp"/>
                    <pic:cNvPicPr>
                      <a:picLocks noChangeAspect="1" noChangeArrowheads="1"/>
                    </pic:cNvPicPr>
                  </pic:nvPicPr>
                  <pic:blipFill rotWithShape="1">
                    <a:blip r:embed="rId67">
                      <a:extLst>
                        <a:ext uri="{28A0092B-C50C-407E-A947-70E740481C1C}">
                          <a14:useLocalDpi xmlns:a14="http://schemas.microsoft.com/office/drawing/2010/main" val="0"/>
                        </a:ext>
                      </a:extLst>
                    </a:blip>
                    <a:srcRect l="831" t="5544" r="14191" b="3325"/>
                    <a:stretch/>
                  </pic:blipFill>
                  <pic:spPr bwMode="auto">
                    <a:xfrm>
                      <a:off x="0" y="0"/>
                      <a:ext cx="4867275" cy="3914775"/>
                    </a:xfrm>
                    <a:prstGeom prst="rect">
                      <a:avLst/>
                    </a:prstGeom>
                    <a:noFill/>
                    <a:ln>
                      <a:noFill/>
                    </a:ln>
                    <a:extLst>
                      <a:ext uri="{53640926-AAD7-44D8-BBD7-CCE9431645EC}">
                        <a14:shadowObscured xmlns:a14="http://schemas.microsoft.com/office/drawing/2010/main"/>
                      </a:ext>
                    </a:extLst>
                  </pic:spPr>
                </pic:pic>
              </a:graphicData>
            </a:graphic>
          </wp:inline>
        </w:drawing>
      </w:r>
    </w:p>
    <w:p w14:paraId="07A8FF2F" w14:textId="40C31F79" w:rsidR="009A5A2A" w:rsidRDefault="009A5A2A" w:rsidP="009A5A2A">
      <w:pPr>
        <w:keepNext/>
        <w:jc w:val="center"/>
      </w:pPr>
    </w:p>
    <w:p w14:paraId="7D719501" w14:textId="64328EB4" w:rsidR="009A5A2A" w:rsidRDefault="009A5A2A" w:rsidP="009A5A2A">
      <w:pPr>
        <w:pStyle w:val="Caption"/>
        <w:jc w:val="center"/>
      </w:pPr>
      <w:bookmarkStart w:id="130" w:name="_Toc14701336"/>
      <w:r>
        <w:t xml:space="preserve">Figure </w:t>
      </w:r>
      <w:fldSimple w:instr=" SEQ Figure \* ARABIC ">
        <w:r w:rsidR="00ED1F3F">
          <w:rPr>
            <w:noProof/>
          </w:rPr>
          <w:t>44</w:t>
        </w:r>
      </w:fldSimple>
      <w:r>
        <w:t xml:space="preserve"> : </w:t>
      </w:r>
      <w:r w:rsidR="00D424A8">
        <w:t>Diagramme de Smith de l’antenne LPDA avec balun</w:t>
      </w:r>
      <w:bookmarkEnd w:id="130"/>
    </w:p>
    <w:p w14:paraId="2312ADED" w14:textId="22BF513A" w:rsidR="00D424A8" w:rsidRDefault="00D424A8">
      <w:pPr>
        <w:jc w:val="left"/>
      </w:pPr>
      <w:r>
        <w:br w:type="page"/>
      </w:r>
    </w:p>
    <w:p w14:paraId="209BE9E6" w14:textId="77777777" w:rsidR="00D424A8" w:rsidRDefault="00D424A8" w:rsidP="00CA4870"/>
    <w:p w14:paraId="436A2802" w14:textId="2108163F" w:rsidR="00D424A8" w:rsidRDefault="00D424A8" w:rsidP="00CA4870"/>
    <w:p w14:paraId="4E4A4308" w14:textId="77B53794" w:rsidR="00D424A8" w:rsidRDefault="00D424A8" w:rsidP="00CA4870"/>
    <w:p w14:paraId="7E221914" w14:textId="5458D157" w:rsidR="00D424A8" w:rsidRDefault="00D424A8" w:rsidP="003274A8">
      <w:pPr>
        <w:pStyle w:val="Heading4"/>
      </w:pPr>
      <w:bookmarkStart w:id="131" w:name="_Toc14701676"/>
      <w:r>
        <w:t>Diagramme de réflexion</w:t>
      </w:r>
      <w:bookmarkEnd w:id="131"/>
      <w:r>
        <w:t xml:space="preserve"> </w:t>
      </w:r>
    </w:p>
    <w:p w14:paraId="12594E96" w14:textId="0879F609" w:rsidR="009E684D" w:rsidRPr="009E684D" w:rsidRDefault="009E684D" w:rsidP="009E684D"/>
    <w:p w14:paraId="3EC7B342" w14:textId="0E3F29FA" w:rsidR="00D424A8" w:rsidRDefault="009E684D" w:rsidP="00CA4870">
      <w:r>
        <w:t>La réflexion de l’antenne, malgré qu’elle ne soit pas adaptée reste plutôt correcte. Avec une valeur de -13dB, la puissance transmise se situe dans les 80% de la puissance totale ce qui est plutôt correct.</w:t>
      </w:r>
    </w:p>
    <w:p w14:paraId="283A154B" w14:textId="77777777" w:rsidR="003274A8" w:rsidRDefault="003274A8" w:rsidP="00CA4870"/>
    <w:p w14:paraId="5E00D901" w14:textId="77777777" w:rsidR="003274A8" w:rsidRDefault="003274A8" w:rsidP="00CA4870"/>
    <w:p w14:paraId="53D6BF87" w14:textId="77777777" w:rsidR="003274A8" w:rsidRDefault="00D424A8" w:rsidP="003274A8">
      <w:pPr>
        <w:keepNext/>
        <w:jc w:val="center"/>
      </w:pPr>
      <w:r w:rsidRPr="00D424A8">
        <w:rPr>
          <w:noProof/>
        </w:rPr>
        <w:drawing>
          <wp:inline distT="0" distB="0" distL="0" distR="0" wp14:anchorId="64AF9923" wp14:editId="3F92BBA4">
            <wp:extent cx="4886325" cy="3790950"/>
            <wp:effectExtent l="0" t="0" r="9525" b="0"/>
            <wp:docPr id="57" name="Picture 57" descr="E:\loopbalu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loopbalun.bmp"/>
                    <pic:cNvPicPr>
                      <a:picLocks noChangeAspect="1" noChangeArrowheads="1"/>
                    </pic:cNvPicPr>
                  </pic:nvPicPr>
                  <pic:blipFill rotWithShape="1">
                    <a:blip r:embed="rId68">
                      <a:extLst>
                        <a:ext uri="{28A0092B-C50C-407E-A947-70E740481C1C}">
                          <a14:useLocalDpi xmlns:a14="http://schemas.microsoft.com/office/drawing/2010/main" val="0"/>
                        </a:ext>
                      </a:extLst>
                    </a:blip>
                    <a:srcRect l="499" t="5543" r="14190" b="6208"/>
                    <a:stretch/>
                  </pic:blipFill>
                  <pic:spPr bwMode="auto">
                    <a:xfrm>
                      <a:off x="0" y="0"/>
                      <a:ext cx="4886325" cy="3790950"/>
                    </a:xfrm>
                    <a:prstGeom prst="rect">
                      <a:avLst/>
                    </a:prstGeom>
                    <a:noFill/>
                    <a:ln>
                      <a:noFill/>
                    </a:ln>
                    <a:extLst>
                      <a:ext uri="{53640926-AAD7-44D8-BBD7-CCE9431645EC}">
                        <a14:shadowObscured xmlns:a14="http://schemas.microsoft.com/office/drawing/2010/main"/>
                      </a:ext>
                    </a:extLst>
                  </pic:spPr>
                </pic:pic>
              </a:graphicData>
            </a:graphic>
          </wp:inline>
        </w:drawing>
      </w:r>
    </w:p>
    <w:p w14:paraId="1877B501" w14:textId="4A0980E7" w:rsidR="00CA4870" w:rsidRDefault="003274A8" w:rsidP="003274A8">
      <w:pPr>
        <w:pStyle w:val="Caption"/>
        <w:jc w:val="center"/>
      </w:pPr>
      <w:bookmarkStart w:id="132" w:name="_Toc14701337"/>
      <w:r>
        <w:t xml:space="preserve">Figure </w:t>
      </w:r>
      <w:fldSimple w:instr=" SEQ Figure \* ARABIC ">
        <w:r w:rsidR="00ED1F3F">
          <w:rPr>
            <w:noProof/>
          </w:rPr>
          <w:t>45</w:t>
        </w:r>
      </w:fldSimple>
      <w:r>
        <w:t>: Diagramme de réflexion de l'antenne LOOP avec balun</w:t>
      </w:r>
      <w:bookmarkEnd w:id="132"/>
    </w:p>
    <w:p w14:paraId="4367AB8C" w14:textId="1278C65B" w:rsidR="00CA4870" w:rsidRDefault="00CA4870" w:rsidP="00CA4870">
      <w:pPr>
        <w:jc w:val="center"/>
      </w:pPr>
    </w:p>
    <w:p w14:paraId="57AC0BC5" w14:textId="4BC96906" w:rsidR="00CA4870" w:rsidRDefault="00CA4870" w:rsidP="00CA4870">
      <w:pPr>
        <w:jc w:val="left"/>
        <w:rPr>
          <w:noProof/>
        </w:rPr>
      </w:pPr>
      <w:r>
        <w:br w:type="page"/>
      </w:r>
    </w:p>
    <w:p w14:paraId="505BD7D0" w14:textId="7B1CA511" w:rsidR="00CA4870" w:rsidRDefault="00CA4870" w:rsidP="003274A8">
      <w:pPr>
        <w:pStyle w:val="Heading4"/>
      </w:pPr>
      <w:bookmarkStart w:id="133" w:name="_Toc14701677"/>
      <w:commentRangeStart w:id="134"/>
      <w:r>
        <w:lastRenderedPageBreak/>
        <w:t>Adaptation de l’antenne LOOP</w:t>
      </w:r>
      <w:commentRangeEnd w:id="134"/>
      <w:r w:rsidR="00667885">
        <w:rPr>
          <w:rStyle w:val="CommentReference"/>
          <w:rFonts w:eastAsiaTheme="minorEastAsia" w:cs="Times New Roman"/>
          <w:i w:val="0"/>
          <w:iCs w:val="0"/>
        </w:rPr>
        <w:commentReference w:id="134"/>
      </w:r>
      <w:bookmarkEnd w:id="133"/>
    </w:p>
    <w:p w14:paraId="32163DDB" w14:textId="2FB95C30" w:rsidR="009136E0" w:rsidRDefault="009136E0" w:rsidP="009136E0"/>
    <w:p w14:paraId="626CB0BE" w14:textId="77777777" w:rsidR="00667885" w:rsidRDefault="009136E0" w:rsidP="00667885">
      <w:r>
        <w:t>Comme il y a un balun devant la sortie de l’antenne, l’adaptation ne peut plus s</w:t>
      </w:r>
      <w:r w:rsidR="00667885">
        <w:t>e faire simplement par calculs.</w:t>
      </w:r>
    </w:p>
    <w:p w14:paraId="67C89230" w14:textId="67A31EA0" w:rsidR="000F18F7" w:rsidRDefault="009136E0" w:rsidP="00667885">
      <w:r>
        <w:t xml:space="preserve">Pour ce faire, il va falloir calculer un condensateur ou une bobine d’unité normalisée 1 puis mettre à différents emplacements sur la « Matching Section » </w:t>
      </w:r>
    </w:p>
    <w:p w14:paraId="77DAC5A6" w14:textId="415186D5" w:rsidR="000F18F7" w:rsidRDefault="000F18F7" w:rsidP="00667885"/>
    <w:p w14:paraId="6FAE7670" w14:textId="3D3C2264" w:rsidR="000F18F7" w:rsidRDefault="000F18F7" w:rsidP="000F18F7">
      <w:r>
        <w:t>Cela permettera de savoir dans quel sens se déplace la courbe suivant le composant est sa position sur la « Matching Section ».</w:t>
      </w:r>
    </w:p>
    <w:p w14:paraId="47001CD6" w14:textId="63D30CF9" w:rsidR="000F18F7" w:rsidRDefault="000F18F7" w:rsidP="000F18F7"/>
    <w:p w14:paraId="32A586C0" w14:textId="13C88FCC" w:rsidR="000F18F7" w:rsidRDefault="000F18F7" w:rsidP="000F18F7">
      <w:r>
        <w:t>Après plusieurs essais, les composants qui correspondent le mieux sont :</w:t>
      </w:r>
    </w:p>
    <w:p w14:paraId="10414314" w14:textId="33C9176D" w:rsidR="000F18F7" w:rsidRDefault="000F18F7" w:rsidP="000F18F7"/>
    <w:p w14:paraId="449489FD" w14:textId="743C89EF" w:rsidR="000F18F7" w:rsidRDefault="000F18F7" w:rsidP="000F18F7">
      <w:pPr>
        <w:pStyle w:val="ListParagraph"/>
        <w:numPr>
          <w:ilvl w:val="0"/>
          <w:numId w:val="28"/>
        </w:numPr>
      </w:pPr>
      <w:r>
        <w:t>Une bobine de 36nH en parallèle (Z1).</w:t>
      </w:r>
    </w:p>
    <w:p w14:paraId="19D1A378" w14:textId="63EC1BBB" w:rsidR="000F18F7" w:rsidRDefault="000F18F7" w:rsidP="000F18F7">
      <w:pPr>
        <w:pStyle w:val="ListParagraph"/>
        <w:numPr>
          <w:ilvl w:val="0"/>
          <w:numId w:val="28"/>
        </w:numPr>
      </w:pPr>
      <w:r>
        <w:t>Un pont sur les 2 impédances en série (Z2, Z3).</w:t>
      </w:r>
    </w:p>
    <w:p w14:paraId="481FD7C4" w14:textId="3D96AB98" w:rsidR="000F18F7" w:rsidRDefault="000F18F7" w:rsidP="000F18F7">
      <w:pPr>
        <w:pStyle w:val="ListParagraph"/>
        <w:numPr>
          <w:ilvl w:val="0"/>
          <w:numId w:val="28"/>
        </w:numPr>
      </w:pPr>
      <w:r>
        <w:t>Un Condensateur de 3.6pF en parallèle (Z4).</w:t>
      </w:r>
    </w:p>
    <w:p w14:paraId="18EFF00D" w14:textId="022B67B1" w:rsidR="00667885" w:rsidRDefault="00667885" w:rsidP="00667885"/>
    <w:p w14:paraId="56359288" w14:textId="2DC51D71" w:rsidR="00667885" w:rsidRDefault="00667885" w:rsidP="00667885"/>
    <w:p w14:paraId="539C9656" w14:textId="0B8E5A9E" w:rsidR="000F18F7" w:rsidRDefault="000F18F7" w:rsidP="00667885">
      <w:r>
        <w:t>Les composants cités plus haut donne comme résultats 42.8Ohms avec une composante imaginaire de -3Ohms ce qui est très proche du 50Ohms qui montre que l’antenne est plutôt bien adaptée comme le montre le digramme de Smith ci-dessous.</w:t>
      </w:r>
    </w:p>
    <w:p w14:paraId="7E073E68" w14:textId="03759709" w:rsidR="000F18F7" w:rsidRDefault="000F18F7" w:rsidP="00667885">
      <w:r>
        <w:t xml:space="preserve"> </w:t>
      </w:r>
    </w:p>
    <w:p w14:paraId="512FEEA3" w14:textId="77777777" w:rsidR="000F18F7" w:rsidRDefault="000F18F7" w:rsidP="00667885"/>
    <w:p w14:paraId="321D7F25" w14:textId="24ECA40D" w:rsidR="00667885" w:rsidRDefault="0095355A" w:rsidP="00667885">
      <w:pPr>
        <w:jc w:val="center"/>
      </w:pPr>
      <w:r>
        <w:pict w14:anchorId="72888D54">
          <v:shape id="_x0000_i1028" type="#_x0000_t75" style="width:384pt;height:308.75pt">
            <v:imagedata r:id="rId69" o:title="loopbadsmith" croptop="3487f" cropbottom="2180f" cropleft="436f" cropright="9269f"/>
          </v:shape>
        </w:pict>
      </w:r>
    </w:p>
    <w:p w14:paraId="1A86F30B" w14:textId="7981094C" w:rsidR="000F18F7" w:rsidRDefault="00667885" w:rsidP="000F18F7">
      <w:pPr>
        <w:pStyle w:val="Caption"/>
        <w:jc w:val="center"/>
      </w:pPr>
      <w:bookmarkStart w:id="135" w:name="_Toc14701338"/>
      <w:r>
        <w:t xml:space="preserve">Figure </w:t>
      </w:r>
      <w:fldSimple w:instr=" SEQ Figure \* ARABIC ">
        <w:r w:rsidR="00ED1F3F">
          <w:rPr>
            <w:noProof/>
          </w:rPr>
          <w:t>46</w:t>
        </w:r>
      </w:fldSimple>
      <w:r>
        <w:t xml:space="preserve">: </w:t>
      </w:r>
      <w:r w:rsidRPr="00E9797C">
        <w:t>Diagramme de Sm</w:t>
      </w:r>
      <w:r>
        <w:t>ith de l’antenne LPDA adaptée</w:t>
      </w:r>
      <w:bookmarkEnd w:id="135"/>
    </w:p>
    <w:p w14:paraId="331C5CEB" w14:textId="77777777" w:rsidR="000F18F7" w:rsidRDefault="000F18F7">
      <w:pPr>
        <w:jc w:val="left"/>
        <w:rPr>
          <w:i/>
          <w:iCs/>
          <w:color w:val="44546A" w:themeColor="text2"/>
          <w:sz w:val="20"/>
          <w:szCs w:val="20"/>
        </w:rPr>
      </w:pPr>
      <w:r>
        <w:br w:type="page"/>
      </w:r>
    </w:p>
    <w:p w14:paraId="43BE4B8E" w14:textId="77777777" w:rsidR="000F18F7" w:rsidRDefault="000F18F7" w:rsidP="000F18F7">
      <w:r>
        <w:lastRenderedPageBreak/>
        <w:t>Sur le digramme de réflexion ci-dessous, la valeur la plus basse est 434Mhz ce qui correspond Parfaitement aux attentes.</w:t>
      </w:r>
    </w:p>
    <w:p w14:paraId="76656C69" w14:textId="40907E3E" w:rsidR="000F18F7" w:rsidRPr="00617BEB" w:rsidRDefault="000F18F7" w:rsidP="000F18F7">
      <w:r>
        <w:t>Avec une valeur de -20</w:t>
      </w:r>
      <w:r w:rsidR="00C41072">
        <w:t>.5</w:t>
      </w:r>
      <w:r>
        <w:t>dB, la puissance transmise est de</w:t>
      </w:r>
      <w:r w:rsidR="00C41072">
        <w:t xml:space="preserve"> plus de</w:t>
      </w:r>
      <w:r>
        <w:t xml:space="preserve"> 90% de la puissance totale, ce qui fait que</w:t>
      </w:r>
      <w:r w:rsidR="00C41072">
        <w:t xml:space="preserve"> cette antenne fonctionnera aussi très bien.</w:t>
      </w:r>
    </w:p>
    <w:p w14:paraId="3E18777E" w14:textId="448BAAD1" w:rsidR="000F18F7" w:rsidRDefault="000F18F7" w:rsidP="000F18F7"/>
    <w:p w14:paraId="3D24E4A0" w14:textId="77777777" w:rsidR="000F18F7" w:rsidRPr="000F18F7" w:rsidRDefault="000F18F7" w:rsidP="000F18F7"/>
    <w:p w14:paraId="34B881AD" w14:textId="77777777" w:rsidR="00667885" w:rsidRDefault="0095355A" w:rsidP="00667885">
      <w:pPr>
        <w:keepNext/>
        <w:jc w:val="center"/>
      </w:pPr>
      <w:r>
        <w:pict w14:anchorId="4F456743">
          <v:shape id="_x0000_i1029" type="#_x0000_t75" style="width:384.75pt;height:308.15pt">
            <v:imagedata r:id="rId70" o:title="loopbad" croptop="3632f" cropbottom="2180f" cropleft="327f" cropright="9269f"/>
          </v:shape>
        </w:pict>
      </w:r>
    </w:p>
    <w:p w14:paraId="4D62159D" w14:textId="63AEB2C7" w:rsidR="00ED521C" w:rsidRDefault="00667885" w:rsidP="00667885">
      <w:pPr>
        <w:pStyle w:val="Caption"/>
        <w:jc w:val="center"/>
      </w:pPr>
      <w:bookmarkStart w:id="136" w:name="_Toc14701339"/>
      <w:r>
        <w:t xml:space="preserve">Figure </w:t>
      </w:r>
      <w:fldSimple w:instr=" SEQ Figure \* ARABIC ">
        <w:r w:rsidR="00ED1F3F">
          <w:rPr>
            <w:noProof/>
          </w:rPr>
          <w:t>47</w:t>
        </w:r>
      </w:fldSimple>
      <w:r>
        <w:t xml:space="preserve">: </w:t>
      </w:r>
      <w:r w:rsidRPr="00026FB8">
        <w:t xml:space="preserve">Diagramme de </w:t>
      </w:r>
      <w:r>
        <w:t>réflexion de l’antenne LPDA adaptée</w:t>
      </w:r>
      <w:bookmarkEnd w:id="136"/>
    </w:p>
    <w:p w14:paraId="5853EBB0" w14:textId="77777777" w:rsidR="00667885" w:rsidRPr="00667885" w:rsidRDefault="00667885" w:rsidP="00667885"/>
    <w:p w14:paraId="0BB1D484" w14:textId="77777777" w:rsidR="00CA4870" w:rsidRDefault="00CA4870" w:rsidP="00CA4870">
      <w:pPr>
        <w:jc w:val="left"/>
      </w:pPr>
      <w:r>
        <w:br w:type="page"/>
      </w:r>
    </w:p>
    <w:p w14:paraId="1C4D03CC" w14:textId="4EA2922C" w:rsidR="009A5A2A" w:rsidRPr="009A5A2A" w:rsidRDefault="009A5A2A" w:rsidP="009A5A2A">
      <w:pPr>
        <w:jc w:val="left"/>
      </w:pPr>
    </w:p>
    <w:p w14:paraId="31C0A16A" w14:textId="70574519" w:rsidR="00281500" w:rsidRDefault="002F04EB" w:rsidP="003274A8">
      <w:pPr>
        <w:pStyle w:val="Heading2"/>
      </w:pPr>
      <w:bookmarkStart w:id="137" w:name="_Toc14701678"/>
      <w:r w:rsidRPr="0040443D">
        <w:t>Test</w:t>
      </w:r>
      <w:r w:rsidR="00CB3DE6">
        <w:t xml:space="preserve"> est résultats</w:t>
      </w:r>
      <w:r w:rsidR="00C41BD9">
        <w:t xml:space="preserve"> circuit d’interface</w:t>
      </w:r>
      <w:bookmarkEnd w:id="137"/>
    </w:p>
    <w:p w14:paraId="47FB6A1A" w14:textId="50F80DA9" w:rsidR="00F10FED" w:rsidRDefault="00F10FED" w:rsidP="00F10FED"/>
    <w:p w14:paraId="5730E555" w14:textId="6768D72D" w:rsidR="00F10FED" w:rsidRDefault="00CB3DE6" w:rsidP="00F10FED">
      <w:r>
        <w:t>Cette partie est consacrée aux test du circuit d’interface pour vérifier le bon fonctionnement de celui-ci. C’est aussi ici que seront conscrit les résultats de cette carte afin de vérifier si les valeurs mesurées sont celles souhaitées.</w:t>
      </w:r>
    </w:p>
    <w:p w14:paraId="3C13C612" w14:textId="12EF6560" w:rsidR="00CB3DE6" w:rsidRDefault="00CB3DE6" w:rsidP="00F10FED"/>
    <w:p w14:paraId="0510CE8C" w14:textId="3A09D92E" w:rsidR="00CB3DE6" w:rsidRDefault="00CB3DE6" w:rsidP="00F10FED">
      <w:r>
        <w:t xml:space="preserve">Un tableau récapitulatif des tests est disponible à la fin de cette section. </w:t>
      </w:r>
    </w:p>
    <w:p w14:paraId="4001607C" w14:textId="4A8FCE97" w:rsidR="00CB3DE6" w:rsidRDefault="00CB3DE6" w:rsidP="00F10FED"/>
    <w:p w14:paraId="09F56574" w14:textId="77777777" w:rsidR="007E653F" w:rsidRDefault="007E653F" w:rsidP="00F10FED"/>
    <w:p w14:paraId="22E1AEC9" w14:textId="3850DCFD" w:rsidR="00CB3DE6" w:rsidRDefault="00CB3DE6" w:rsidP="00CB3DE6">
      <w:pPr>
        <w:pStyle w:val="Heading4"/>
      </w:pPr>
      <w:bookmarkStart w:id="138" w:name="_Toc14701679"/>
      <w:r>
        <w:t>5V-3V</w:t>
      </w:r>
      <w:bookmarkEnd w:id="138"/>
    </w:p>
    <w:p w14:paraId="3F28CE9C" w14:textId="1F2EA391" w:rsidR="00CB3DE6" w:rsidRDefault="00CB3DE6" w:rsidP="00CB3DE6"/>
    <w:p w14:paraId="5B45BE7A" w14:textId="5F89E7EF" w:rsidR="00CB3DE6" w:rsidRDefault="00CB3DE6" w:rsidP="00CB3DE6">
      <w:r>
        <w:t xml:space="preserve">Ce test vérifie si tous les composants fonctionnant en 5V-3V sont alimentés et </w:t>
      </w:r>
      <w:r w:rsidR="000A6489">
        <w:t>s’il n’y a pas de</w:t>
      </w:r>
      <w:r>
        <w:t xml:space="preserve"> court-circuit sur la plaque.</w:t>
      </w:r>
    </w:p>
    <w:p w14:paraId="3D80D5F9" w14:textId="3D44BFAC" w:rsidR="00CB3DE6" w:rsidRDefault="00CB3DE6" w:rsidP="00CB3DE6"/>
    <w:p w14:paraId="1179EECC" w14:textId="1F75C5DD" w:rsidR="00CB3DE6" w:rsidRDefault="001C448E" w:rsidP="00CB3DE6">
      <w:r>
        <w:t>Résultats</w:t>
      </w:r>
      <w:r w:rsidR="00CB3DE6">
        <w:t> :</w:t>
      </w:r>
    </w:p>
    <w:p w14:paraId="6ED3597D" w14:textId="518202B9" w:rsidR="00CB3DE6" w:rsidRDefault="00CB3DE6" w:rsidP="00CB3DE6"/>
    <w:p w14:paraId="03AF5BE3" w14:textId="5B725E85" w:rsidR="00CB3DE6" w:rsidRDefault="001C448E" w:rsidP="001C448E">
      <w:pPr>
        <w:pStyle w:val="ListParagraph"/>
        <w:numPr>
          <w:ilvl w:val="0"/>
          <w:numId w:val="25"/>
        </w:numPr>
      </w:pPr>
      <w:r>
        <w:t>L’alimentation n’est pas en court-circuit et l</w:t>
      </w:r>
      <w:r w:rsidR="00CB3DE6">
        <w:t>e</w:t>
      </w:r>
      <w:r>
        <w:t xml:space="preserve"> 5V est bien présent sur le circuit.</w:t>
      </w:r>
    </w:p>
    <w:p w14:paraId="4DA107EE" w14:textId="57B18CD7" w:rsidR="001C448E" w:rsidRDefault="001C448E" w:rsidP="001C448E">
      <w:pPr>
        <w:pStyle w:val="ListParagraph"/>
        <w:numPr>
          <w:ilvl w:val="0"/>
          <w:numId w:val="25"/>
        </w:numPr>
      </w:pPr>
      <w:r>
        <w:t>Le 3V est présent sur le circuit ce qui indique un bon fonctionnement du circuit</w:t>
      </w:r>
    </w:p>
    <w:p w14:paraId="5174F5E3" w14:textId="77777777" w:rsidR="007E653F" w:rsidRPr="00CB3DE6" w:rsidRDefault="007E653F" w:rsidP="007E653F">
      <w:pPr>
        <w:pStyle w:val="ListParagraph"/>
      </w:pPr>
    </w:p>
    <w:p w14:paraId="0F0DCD2C" w14:textId="77777777" w:rsidR="00CB3DE6" w:rsidRPr="00CB3DE6" w:rsidRDefault="00CB3DE6" w:rsidP="00CB3DE6"/>
    <w:p w14:paraId="71FC164B" w14:textId="77777777" w:rsidR="007E653F" w:rsidRDefault="007E653F" w:rsidP="007E653F">
      <w:pPr>
        <w:keepNext/>
        <w:jc w:val="center"/>
      </w:pPr>
      <w:r>
        <w:rPr>
          <w:noProof/>
        </w:rPr>
        <w:drawing>
          <wp:inline distT="0" distB="0" distL="0" distR="0" wp14:anchorId="22654280" wp14:editId="48611BA9">
            <wp:extent cx="4818380" cy="25336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71">
                      <a:extLst>
                        <a:ext uri="{28A0092B-C50C-407E-A947-70E740481C1C}">
                          <a14:useLocalDpi xmlns:a14="http://schemas.microsoft.com/office/drawing/2010/main" val="0"/>
                        </a:ext>
                      </a:extLst>
                    </a:blip>
                    <a:srcRect t="4714" b="11682"/>
                    <a:stretch/>
                  </pic:blipFill>
                  <pic:spPr bwMode="auto">
                    <a:xfrm>
                      <a:off x="0" y="0"/>
                      <a:ext cx="4823735" cy="2536466"/>
                    </a:xfrm>
                    <a:prstGeom prst="rect">
                      <a:avLst/>
                    </a:prstGeom>
                    <a:noFill/>
                    <a:ln>
                      <a:noFill/>
                    </a:ln>
                    <a:extLst>
                      <a:ext uri="{53640926-AAD7-44D8-BBD7-CCE9431645EC}">
                        <a14:shadowObscured xmlns:a14="http://schemas.microsoft.com/office/drawing/2010/main"/>
                      </a:ext>
                    </a:extLst>
                  </pic:spPr>
                </pic:pic>
              </a:graphicData>
            </a:graphic>
          </wp:inline>
        </w:drawing>
      </w:r>
    </w:p>
    <w:p w14:paraId="540D1428" w14:textId="48E2BBFB" w:rsidR="002F04EB" w:rsidRDefault="007E653F" w:rsidP="007E653F">
      <w:pPr>
        <w:pStyle w:val="Caption"/>
        <w:jc w:val="center"/>
      </w:pPr>
      <w:bookmarkStart w:id="139" w:name="_Toc14701340"/>
      <w:r>
        <w:t xml:space="preserve">Figure </w:t>
      </w:r>
      <w:fldSimple w:instr=" SEQ Figure \* ARABIC ">
        <w:r w:rsidR="00ED1F3F">
          <w:rPr>
            <w:noProof/>
          </w:rPr>
          <w:t>48</w:t>
        </w:r>
      </w:fldSimple>
      <w:r>
        <w:t>: 5V et 3V</w:t>
      </w:r>
      <w:bookmarkEnd w:id="139"/>
    </w:p>
    <w:p w14:paraId="39EACEC8" w14:textId="77777777" w:rsidR="00174DBC" w:rsidRPr="00174DBC" w:rsidRDefault="00174DBC" w:rsidP="00174DBC"/>
    <w:p w14:paraId="31E0D15D" w14:textId="4FEC5951" w:rsidR="007E653F" w:rsidRDefault="00174DBC" w:rsidP="00174DBC">
      <w:r>
        <w:t>Le courant maximum (lorsque tout est allumé) est d’environ 186mA. Cela implique qu’avec 4 piles d’environ 1200mAh, il est possible de tenir environ 24h sans avoir besoin de les changer</w:t>
      </w:r>
    </w:p>
    <w:p w14:paraId="2577A693" w14:textId="65EDAF8E" w:rsidR="007E653F" w:rsidRPr="0040443D" w:rsidRDefault="007E653F" w:rsidP="007E653F">
      <w:pPr>
        <w:jc w:val="left"/>
      </w:pPr>
      <w:r>
        <w:br w:type="page"/>
      </w:r>
    </w:p>
    <w:p w14:paraId="48DD8E1D" w14:textId="3539E37C" w:rsidR="002F04EB" w:rsidRDefault="000A2D84" w:rsidP="00644745">
      <w:pPr>
        <w:pStyle w:val="Heading4"/>
      </w:pPr>
      <w:r>
        <w:lastRenderedPageBreak/>
        <w:t>Détecteur RF</w:t>
      </w:r>
    </w:p>
    <w:p w14:paraId="51C50ACE" w14:textId="53BDE24A" w:rsidR="00644745" w:rsidRDefault="00644745" w:rsidP="00644745"/>
    <w:p w14:paraId="7696508F" w14:textId="02F3313C" w:rsidR="00644745" w:rsidRDefault="00644745" w:rsidP="00644745">
      <w:r>
        <w:t>Ce test vérifie le bon fonctionnement des 2 LT5537 du circuit.</w:t>
      </w:r>
    </w:p>
    <w:p w14:paraId="46B479ED" w14:textId="7BD6C1D0" w:rsidR="00644745" w:rsidRDefault="00644745" w:rsidP="00644745"/>
    <w:p w14:paraId="78D63A60" w14:textId="7C808180" w:rsidR="00644745" w:rsidRDefault="00644745" w:rsidP="00644745">
      <w:r>
        <w:t>Résultat :</w:t>
      </w:r>
    </w:p>
    <w:p w14:paraId="2CC04F53" w14:textId="5AF76512" w:rsidR="00644745" w:rsidRDefault="00644745" w:rsidP="00644745"/>
    <w:p w14:paraId="71239330" w14:textId="36A3EE99" w:rsidR="00644745" w:rsidRDefault="00644745" w:rsidP="00644745">
      <w:pPr>
        <w:pStyle w:val="ListParagraph"/>
        <w:numPr>
          <w:ilvl w:val="0"/>
          <w:numId w:val="26"/>
        </w:numPr>
      </w:pPr>
      <w:r>
        <w:t>La pin ENBL qui permet d’allumer le chip fonctionne correctement. la tension en sortie correspond aux 0.5V prévus</w:t>
      </w:r>
    </w:p>
    <w:p w14:paraId="4A053C39" w14:textId="77777777" w:rsidR="00667885" w:rsidRDefault="00667885" w:rsidP="00667885">
      <w:pPr>
        <w:pStyle w:val="ListParagraph"/>
      </w:pPr>
    </w:p>
    <w:p w14:paraId="5FED3882" w14:textId="715CB2F3" w:rsidR="00644745" w:rsidRDefault="00644745" w:rsidP="00644745">
      <w:pPr>
        <w:pStyle w:val="ListParagraph"/>
        <w:numPr>
          <w:ilvl w:val="0"/>
          <w:numId w:val="26"/>
        </w:numPr>
      </w:pPr>
      <w:r>
        <w:t>La démodulation ASK fonctionne. Lorsqu’un signal modulé arrive en entrée du chip, la porteuse est supprimée et il ne reste que les données.</w:t>
      </w:r>
    </w:p>
    <w:p w14:paraId="0C4A13E2" w14:textId="64B9D2CB" w:rsidR="00667885" w:rsidRDefault="00667885" w:rsidP="00667885"/>
    <w:p w14:paraId="2B48F37C" w14:textId="455D408F" w:rsidR="00667885" w:rsidRDefault="007E653F" w:rsidP="00667885">
      <w:pPr>
        <w:jc w:val="center"/>
      </w:pPr>
      <w:r>
        <w:rPr>
          <w:noProof/>
        </w:rPr>
        <w:drawing>
          <wp:inline distT="0" distB="0" distL="0" distR="0" wp14:anchorId="7D2C1833" wp14:editId="2C5ED41E">
            <wp:extent cx="3448050" cy="2106369"/>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72">
                      <a:extLst>
                        <a:ext uri="{28A0092B-C50C-407E-A947-70E740481C1C}">
                          <a14:useLocalDpi xmlns:a14="http://schemas.microsoft.com/office/drawing/2010/main" val="0"/>
                        </a:ext>
                      </a:extLst>
                    </a:blip>
                    <a:srcRect t="8201" r="17471" b="11640"/>
                    <a:stretch/>
                  </pic:blipFill>
                  <pic:spPr bwMode="auto">
                    <a:xfrm>
                      <a:off x="0" y="0"/>
                      <a:ext cx="3450766" cy="2108028"/>
                    </a:xfrm>
                    <a:prstGeom prst="rect">
                      <a:avLst/>
                    </a:prstGeom>
                    <a:noFill/>
                    <a:ln>
                      <a:noFill/>
                    </a:ln>
                    <a:extLst>
                      <a:ext uri="{53640926-AAD7-44D8-BBD7-CCE9431645EC}">
                        <a14:shadowObscured xmlns:a14="http://schemas.microsoft.com/office/drawing/2010/main"/>
                      </a:ext>
                    </a:extLst>
                  </pic:spPr>
                </pic:pic>
              </a:graphicData>
            </a:graphic>
          </wp:inline>
        </w:drawing>
      </w:r>
    </w:p>
    <w:p w14:paraId="5FD4AE2E" w14:textId="68964468" w:rsidR="00667885" w:rsidRDefault="00667885" w:rsidP="00667885">
      <w:pPr>
        <w:pStyle w:val="Caption"/>
        <w:jc w:val="center"/>
      </w:pPr>
      <w:bookmarkStart w:id="140" w:name="_Toc14701341"/>
      <w:r>
        <w:t xml:space="preserve">Figure </w:t>
      </w:r>
      <w:fldSimple w:instr=" SEQ Figure \* ARABIC ">
        <w:r w:rsidR="00ED1F3F">
          <w:rPr>
            <w:noProof/>
          </w:rPr>
          <w:t>49</w:t>
        </w:r>
      </w:fldSimple>
      <w:r>
        <w:t xml:space="preserve"> : réception du signal de la SensorBall</w:t>
      </w:r>
      <w:bookmarkEnd w:id="140"/>
    </w:p>
    <w:p w14:paraId="7D2B0C26" w14:textId="77777777" w:rsidR="00667885" w:rsidRDefault="00667885" w:rsidP="00667885"/>
    <w:p w14:paraId="777E0E27" w14:textId="21D1F008" w:rsidR="00667885" w:rsidRDefault="00667885" w:rsidP="00667885">
      <w:r w:rsidRPr="00667885">
        <w:t xml:space="preserve">Come le 0 logique </w:t>
      </w:r>
      <w:r>
        <w:t xml:space="preserve">est très bruité, il va falloir mettre un filtre en sortie du LT5537. Ce filtre sera </w:t>
      </w:r>
      <w:r w:rsidR="007E653F">
        <w:t>dans ce cas un filtre passif de type RC car plus facile à rajouter sur un PCB déjà tiré.</w:t>
      </w:r>
    </w:p>
    <w:p w14:paraId="0DF21DBA" w14:textId="339623D3" w:rsidR="007E653F" w:rsidRDefault="007E653F" w:rsidP="00667885"/>
    <w:p w14:paraId="21E931E4" w14:textId="6D35C9F3" w:rsidR="007E653F" w:rsidRDefault="007E653F" w:rsidP="00667885">
      <w:r>
        <w:t>Avec une fréquence de coupure d</w:t>
      </w:r>
      <w:r w:rsidR="00056D5E">
        <w:t>e 50KHz et un condensateur de 1</w:t>
      </w:r>
      <w:r>
        <w:t>nF il est possible de connaitre la résistance de ce filtre avec l’équation ci-desous :</w:t>
      </w:r>
    </w:p>
    <w:p w14:paraId="65B43B7E" w14:textId="77777777" w:rsidR="007E653F" w:rsidRPr="00667885" w:rsidRDefault="007E653F" w:rsidP="00667885"/>
    <w:p w14:paraId="5201CD66" w14:textId="588A47AF" w:rsidR="007E653F" w:rsidRDefault="00667885" w:rsidP="004C5AC1">
      <w:pPr>
        <w:pStyle w:val="Caption"/>
      </w:pPr>
      <w:r w:rsidRPr="00667885">
        <w:tab/>
      </w:r>
      <m:oMath>
        <m:r>
          <w:rPr>
            <w:rFonts w:ascii="Cambria Math" w:hAnsi="Cambria Math"/>
          </w:rPr>
          <m:t xml:space="preserve">Fc= </m:t>
        </m:r>
        <m:f>
          <m:fPr>
            <m:ctrlPr>
              <w:rPr>
                <w:rFonts w:ascii="Cambria Math" w:hAnsi="Cambria Math"/>
              </w:rPr>
            </m:ctrlPr>
          </m:fPr>
          <m:num>
            <m:r>
              <w:rPr>
                <w:rFonts w:ascii="Cambria Math" w:hAnsi="Cambria Math"/>
              </w:rPr>
              <m:t>1</m:t>
            </m:r>
          </m:num>
          <m:den>
            <m:r>
              <w:rPr>
                <w:rFonts w:ascii="Cambria Math" w:hAnsi="Cambria Math"/>
              </w:rPr>
              <m:t>2πRC</m:t>
            </m:r>
          </m:den>
        </m:f>
      </m:oMath>
      <w:r w:rsidRPr="00667885">
        <w:t xml:space="preserve"> </w:t>
      </w:r>
      <w:r w:rsidRPr="00667885">
        <w:tab/>
        <w:t xml:space="preserve">( </w:t>
      </w:r>
      <w:fldSimple w:instr=" SEQ ( \* ARABIC ">
        <w:r w:rsidR="003E3CC1">
          <w:rPr>
            <w:noProof/>
          </w:rPr>
          <w:t>18</w:t>
        </w:r>
      </w:fldSimple>
      <w:r w:rsidRPr="00667885">
        <w:t xml:space="preserve"> )</w:t>
      </w:r>
    </w:p>
    <w:p w14:paraId="2EF4491F" w14:textId="0CAE0618" w:rsidR="007E653F" w:rsidRDefault="007E653F" w:rsidP="007E653F">
      <w:r>
        <w:t>Ce qui donne comme résultat : R = 3.1KOhms</w:t>
      </w:r>
    </w:p>
    <w:p w14:paraId="0B2C6BE3" w14:textId="11C38531" w:rsidR="004C5AC1" w:rsidRDefault="004C5AC1" w:rsidP="007E653F"/>
    <w:p w14:paraId="32535F87" w14:textId="77777777" w:rsidR="004C5AC1" w:rsidRDefault="004C5AC1" w:rsidP="004C5AC1">
      <w:pPr>
        <w:keepNext/>
        <w:jc w:val="center"/>
      </w:pPr>
      <w:r>
        <w:rPr>
          <w:noProof/>
        </w:rPr>
        <w:drawing>
          <wp:inline distT="0" distB="0" distL="0" distR="0" wp14:anchorId="1C69D2E6" wp14:editId="11A91E88">
            <wp:extent cx="3486150" cy="2124152"/>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73">
                      <a:extLst>
                        <a:ext uri="{28A0092B-C50C-407E-A947-70E740481C1C}">
                          <a14:useLocalDpi xmlns:a14="http://schemas.microsoft.com/office/drawing/2010/main" val="0"/>
                        </a:ext>
                      </a:extLst>
                    </a:blip>
                    <a:srcRect t="8466" r="17804" b="11904"/>
                    <a:stretch/>
                  </pic:blipFill>
                  <pic:spPr bwMode="auto">
                    <a:xfrm>
                      <a:off x="0" y="0"/>
                      <a:ext cx="3488799" cy="2125766"/>
                    </a:xfrm>
                    <a:prstGeom prst="rect">
                      <a:avLst/>
                    </a:prstGeom>
                    <a:noFill/>
                    <a:ln>
                      <a:noFill/>
                    </a:ln>
                    <a:extLst>
                      <a:ext uri="{53640926-AAD7-44D8-BBD7-CCE9431645EC}">
                        <a14:shadowObscured xmlns:a14="http://schemas.microsoft.com/office/drawing/2010/main"/>
                      </a:ext>
                    </a:extLst>
                  </pic:spPr>
                </pic:pic>
              </a:graphicData>
            </a:graphic>
          </wp:inline>
        </w:drawing>
      </w:r>
    </w:p>
    <w:p w14:paraId="14D9595B" w14:textId="54EA1C1F" w:rsidR="004C5AC1" w:rsidRDefault="004C5AC1" w:rsidP="004C5AC1">
      <w:pPr>
        <w:pStyle w:val="Caption"/>
        <w:jc w:val="center"/>
      </w:pPr>
      <w:bookmarkStart w:id="141" w:name="_Toc14701342"/>
      <w:r>
        <w:t xml:space="preserve">Figure </w:t>
      </w:r>
      <w:fldSimple w:instr=" SEQ Figure \* ARABIC ">
        <w:r w:rsidR="00ED1F3F">
          <w:rPr>
            <w:noProof/>
          </w:rPr>
          <w:t>50</w:t>
        </w:r>
      </w:fldSimple>
      <w:r>
        <w:t>: réception du signal de la sensorBall avec filtre</w:t>
      </w:r>
      <w:bookmarkEnd w:id="141"/>
    </w:p>
    <w:p w14:paraId="60FC036B" w14:textId="38C2251E" w:rsidR="004C5AC1" w:rsidRPr="004C5AC1" w:rsidRDefault="004C5AC1" w:rsidP="004C5AC1">
      <w:r>
        <w:t>Le signal avec le filtre est beaucoup moins bruité. Les bords du signal se sont quand même arrondis mais cela ne pose pas de problème car le signal va être traité par le comparateur.</w:t>
      </w:r>
    </w:p>
    <w:p w14:paraId="49B70403" w14:textId="77777777" w:rsidR="004C5AC1" w:rsidRPr="007E653F" w:rsidRDefault="004C5AC1" w:rsidP="004C5AC1">
      <w:pPr>
        <w:jc w:val="center"/>
      </w:pPr>
    </w:p>
    <w:p w14:paraId="6EEC4C5E" w14:textId="6910969C" w:rsidR="00644745" w:rsidRPr="00667885" w:rsidRDefault="00644745" w:rsidP="00644745"/>
    <w:p w14:paraId="3C6EDC1A" w14:textId="503D7869" w:rsidR="00644745" w:rsidRDefault="006A19A9" w:rsidP="00644745">
      <w:pPr>
        <w:pStyle w:val="Heading4"/>
      </w:pPr>
      <w:bookmarkStart w:id="142" w:name="_Toc14701681"/>
      <w:r>
        <w:t>Signal digital</w:t>
      </w:r>
      <w:bookmarkEnd w:id="142"/>
    </w:p>
    <w:p w14:paraId="73C7A9DC" w14:textId="0290F7F1" w:rsidR="006A19A9" w:rsidRDefault="006A19A9" w:rsidP="006A19A9"/>
    <w:p w14:paraId="00FFC4F5" w14:textId="77777777" w:rsidR="006A19A9" w:rsidRDefault="006A19A9" w:rsidP="006A19A9">
      <w:r>
        <w:t>Ce test vérifie le bon fonctionnement de la partie qui transforme les données en digital.</w:t>
      </w:r>
    </w:p>
    <w:p w14:paraId="1F69F724" w14:textId="77777777" w:rsidR="006A19A9" w:rsidRDefault="006A19A9" w:rsidP="006A19A9"/>
    <w:p w14:paraId="0E848E5A" w14:textId="3EF0CD81" w:rsidR="006A19A9" w:rsidRDefault="006A19A9" w:rsidP="006A19A9">
      <w:r>
        <w:t xml:space="preserve">Résultat : </w:t>
      </w:r>
    </w:p>
    <w:p w14:paraId="3708B3D7" w14:textId="79288E08" w:rsidR="006A19A9" w:rsidRDefault="006A19A9" w:rsidP="006A19A9"/>
    <w:p w14:paraId="3FEE0E15" w14:textId="00D4D7DB" w:rsidR="00A3050D" w:rsidRDefault="00B417B0" w:rsidP="00A3050D">
      <w:pPr>
        <w:pStyle w:val="ListParagraph"/>
        <w:numPr>
          <w:ilvl w:val="0"/>
          <w:numId w:val="27"/>
        </w:numPr>
      </w:pPr>
      <w:r>
        <w:t>La tension de référence est d’approximativement 0.65mV, ce qui est correct.</w:t>
      </w:r>
    </w:p>
    <w:p w14:paraId="3EF341C5" w14:textId="2C0DBB59" w:rsidR="00A3050D" w:rsidRDefault="00A3050D" w:rsidP="00A3050D">
      <w:pPr>
        <w:ind w:left="360"/>
      </w:pPr>
    </w:p>
    <w:p w14:paraId="25D91309" w14:textId="06970BD6" w:rsidR="00A3050D" w:rsidRDefault="00A3050D" w:rsidP="00A3050D">
      <w:pPr>
        <w:ind w:left="360"/>
        <w:jc w:val="center"/>
      </w:pPr>
      <w:r>
        <w:rPr>
          <w:noProof/>
        </w:rPr>
        <w:drawing>
          <wp:inline distT="0" distB="0" distL="0" distR="0" wp14:anchorId="6BADD381" wp14:editId="19E5531D">
            <wp:extent cx="4838700" cy="280843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74">
                      <a:extLst>
                        <a:ext uri="{28A0092B-C50C-407E-A947-70E740481C1C}">
                          <a14:useLocalDpi xmlns:a14="http://schemas.microsoft.com/office/drawing/2010/main" val="0"/>
                        </a:ext>
                      </a:extLst>
                    </a:blip>
                    <a:srcRect t="4497" r="17804" b="11906"/>
                    <a:stretch/>
                  </pic:blipFill>
                  <pic:spPr bwMode="auto">
                    <a:xfrm>
                      <a:off x="0" y="0"/>
                      <a:ext cx="4859920" cy="2820754"/>
                    </a:xfrm>
                    <a:prstGeom prst="rect">
                      <a:avLst/>
                    </a:prstGeom>
                    <a:noFill/>
                    <a:ln>
                      <a:noFill/>
                    </a:ln>
                    <a:extLst>
                      <a:ext uri="{53640926-AAD7-44D8-BBD7-CCE9431645EC}">
                        <a14:shadowObscured xmlns:a14="http://schemas.microsoft.com/office/drawing/2010/main"/>
                      </a:ext>
                    </a:extLst>
                  </pic:spPr>
                </pic:pic>
              </a:graphicData>
            </a:graphic>
          </wp:inline>
        </w:drawing>
      </w:r>
    </w:p>
    <w:p w14:paraId="68AACC1F" w14:textId="726E597C" w:rsidR="00B417B0" w:rsidRDefault="00B417B0" w:rsidP="00B417B0">
      <w:pPr>
        <w:pStyle w:val="Caption"/>
        <w:jc w:val="center"/>
      </w:pPr>
      <w:bookmarkStart w:id="143" w:name="_Toc14701343"/>
      <w:r>
        <w:t xml:space="preserve">Figure </w:t>
      </w:r>
      <w:fldSimple w:instr=" SEQ Figure \* ARABIC ">
        <w:r w:rsidR="00ED1F3F">
          <w:rPr>
            <w:noProof/>
          </w:rPr>
          <w:t>51</w:t>
        </w:r>
      </w:fldSimple>
      <w:r>
        <w:t xml:space="preserve"> : tension de référence</w:t>
      </w:r>
      <w:bookmarkEnd w:id="143"/>
    </w:p>
    <w:p w14:paraId="52FC88EA" w14:textId="26B9EA1A" w:rsidR="00B417B0" w:rsidRDefault="00B417B0" w:rsidP="00A3050D">
      <w:pPr>
        <w:pStyle w:val="ListParagraph"/>
        <w:numPr>
          <w:ilvl w:val="0"/>
          <w:numId w:val="27"/>
        </w:numPr>
      </w:pPr>
      <w:r>
        <w:t>La comparaison s’effectue correctement et la sortie du comparateur varie entre 0 et 3V comme prévu. (</w:t>
      </w:r>
      <w:r w:rsidR="00C41072">
        <w:t>Signal</w:t>
      </w:r>
      <w:r>
        <w:t xml:space="preserve"> bleu)</w:t>
      </w:r>
    </w:p>
    <w:p w14:paraId="20AAAB81" w14:textId="6D2D3587" w:rsidR="00A3050D" w:rsidRDefault="00A3050D" w:rsidP="00A3050D">
      <w:pPr>
        <w:ind w:left="360"/>
      </w:pPr>
    </w:p>
    <w:p w14:paraId="7A6B68D6" w14:textId="57E85A8C" w:rsidR="00A3050D" w:rsidRDefault="00A3050D" w:rsidP="00A3050D">
      <w:pPr>
        <w:ind w:left="360"/>
        <w:jc w:val="center"/>
      </w:pPr>
      <w:r>
        <w:rPr>
          <w:noProof/>
        </w:rPr>
        <w:drawing>
          <wp:inline distT="0" distB="0" distL="0" distR="0" wp14:anchorId="07E68607" wp14:editId="31B073DD">
            <wp:extent cx="4838700" cy="3009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75">
                      <a:extLst>
                        <a:ext uri="{28A0092B-C50C-407E-A947-70E740481C1C}">
                          <a14:useLocalDpi xmlns:a14="http://schemas.microsoft.com/office/drawing/2010/main" val="0"/>
                        </a:ext>
                      </a:extLst>
                    </a:blip>
                    <a:srcRect t="4762" r="17637" b="11640"/>
                    <a:stretch/>
                  </pic:blipFill>
                  <pic:spPr bwMode="auto">
                    <a:xfrm>
                      <a:off x="0" y="0"/>
                      <a:ext cx="483870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5285F650" w14:textId="7E5E353A" w:rsidR="00174DBC" w:rsidRDefault="00B417B0" w:rsidP="00B417B0">
      <w:pPr>
        <w:pStyle w:val="Caption"/>
        <w:jc w:val="center"/>
      </w:pPr>
      <w:bookmarkStart w:id="144" w:name="_Toc14701344"/>
      <w:r>
        <w:t xml:space="preserve">Figure </w:t>
      </w:r>
      <w:fldSimple w:instr=" SEQ Figure \* ARABIC ">
        <w:r w:rsidR="00ED1F3F">
          <w:rPr>
            <w:noProof/>
          </w:rPr>
          <w:t>52</w:t>
        </w:r>
      </w:fldSimple>
      <w:r>
        <w:t>: Comparaison du signal reçu du LT5537</w:t>
      </w:r>
      <w:bookmarkEnd w:id="144"/>
    </w:p>
    <w:p w14:paraId="08EA79B2" w14:textId="58C049BB" w:rsidR="00B417B0" w:rsidRPr="00174DBC" w:rsidRDefault="00174DBC" w:rsidP="00174DBC">
      <w:pPr>
        <w:jc w:val="left"/>
        <w:rPr>
          <w:i/>
          <w:iCs/>
          <w:color w:val="44546A" w:themeColor="text2"/>
          <w:sz w:val="20"/>
          <w:szCs w:val="20"/>
        </w:rPr>
      </w:pPr>
      <w:r>
        <w:br w:type="page"/>
      </w:r>
    </w:p>
    <w:p w14:paraId="29924339" w14:textId="18FF093A" w:rsidR="00174DBC" w:rsidRDefault="00174DBC" w:rsidP="00174DBC">
      <w:r>
        <w:lastRenderedPageBreak/>
        <w:t>Comme le comparateur fonctionne sans étage amplificateur, il a été décidé de changer le schéma pour supprimer un IC superflu.</w:t>
      </w:r>
    </w:p>
    <w:p w14:paraId="0B11BB15" w14:textId="40B7C074" w:rsidR="00174DBC" w:rsidRDefault="00174DBC" w:rsidP="00174DBC"/>
    <w:p w14:paraId="645EFDB3" w14:textId="0A0F6CCB" w:rsidR="00174DBC" w:rsidRDefault="00174DBC" w:rsidP="00174DBC">
      <w:r>
        <w:t xml:space="preserve">Le signal de sortie du LT5537 viendra toujours directement sur le comparateur mais la correction de la tension de référence ne se fera plus de manière hardware avec un pont diviseur, mais </w:t>
      </w:r>
      <w:r w:rsidR="00414E46">
        <w:t>se fera de manière software. La tension de référence sera donc directement reliée avec un DAC.</w:t>
      </w:r>
    </w:p>
    <w:p w14:paraId="346463CE" w14:textId="6F337CAA" w:rsidR="00174DBC" w:rsidRDefault="00174DBC" w:rsidP="00174DBC"/>
    <w:p w14:paraId="4DFA1A1A" w14:textId="77777777" w:rsidR="00414E46" w:rsidRDefault="00174DBC" w:rsidP="00414E46">
      <w:pPr>
        <w:keepNext/>
        <w:jc w:val="center"/>
      </w:pPr>
      <w:r>
        <w:rPr>
          <w:noProof/>
        </w:rPr>
        <w:drawing>
          <wp:inline distT="0" distB="0" distL="0" distR="0" wp14:anchorId="58729CDD" wp14:editId="3FF8A77F">
            <wp:extent cx="4991100" cy="2628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91100" cy="2628900"/>
                    </a:xfrm>
                    <a:prstGeom prst="rect">
                      <a:avLst/>
                    </a:prstGeom>
                  </pic:spPr>
                </pic:pic>
              </a:graphicData>
            </a:graphic>
          </wp:inline>
        </w:drawing>
      </w:r>
    </w:p>
    <w:p w14:paraId="25428763" w14:textId="285F9310" w:rsidR="00174DBC" w:rsidRDefault="00414E46" w:rsidP="00414E46">
      <w:pPr>
        <w:pStyle w:val="Caption"/>
        <w:jc w:val="center"/>
      </w:pPr>
      <w:bookmarkStart w:id="145" w:name="_Toc14701345"/>
      <w:r>
        <w:t xml:space="preserve">Figure </w:t>
      </w:r>
      <w:fldSimple w:instr=" SEQ Figure \* ARABIC ">
        <w:r w:rsidR="00ED1F3F">
          <w:rPr>
            <w:noProof/>
          </w:rPr>
          <w:t>53</w:t>
        </w:r>
      </w:fldSimple>
      <w:r>
        <w:t>: schéma du comparateur remis à jour</w:t>
      </w:r>
      <w:bookmarkEnd w:id="145"/>
    </w:p>
    <w:p w14:paraId="26909D38" w14:textId="343961C3" w:rsidR="00414E46" w:rsidRDefault="00414E46" w:rsidP="00414E46"/>
    <w:p w14:paraId="18683502" w14:textId="77777777" w:rsidR="00414E46" w:rsidRPr="00414E46" w:rsidRDefault="00414E46" w:rsidP="00414E46"/>
    <w:p w14:paraId="3E6BDB13" w14:textId="31DE9275" w:rsidR="00644745" w:rsidRDefault="00644745" w:rsidP="00A3050D">
      <w:pPr>
        <w:jc w:val="left"/>
      </w:pPr>
    </w:p>
    <w:p w14:paraId="4521726D" w14:textId="064EB808" w:rsidR="00A3050D" w:rsidRDefault="00A3050D" w:rsidP="00A3050D">
      <w:pPr>
        <w:pStyle w:val="Heading4"/>
      </w:pPr>
      <w:bookmarkStart w:id="146" w:name="_Toc14701682"/>
      <w:r>
        <w:t>Boutons</w:t>
      </w:r>
      <w:bookmarkEnd w:id="146"/>
    </w:p>
    <w:p w14:paraId="54052470" w14:textId="2D72980B" w:rsidR="00A3050D" w:rsidRDefault="00A3050D" w:rsidP="00A3050D"/>
    <w:p w14:paraId="0E204A57" w14:textId="1AABD8CF" w:rsidR="00A3050D" w:rsidRDefault="00A3050D" w:rsidP="00A3050D">
      <w:pPr>
        <w:rPr>
          <w:noProof/>
        </w:rPr>
      </w:pPr>
      <w:r>
        <w:rPr>
          <w:noProof/>
        </w:rPr>
        <w:t>Ce test vérifie si les boutons passent à 0 losqu’ils sont pressés.</w:t>
      </w:r>
    </w:p>
    <w:p w14:paraId="4DA92DD4" w14:textId="530D6A23" w:rsidR="00A3050D" w:rsidRDefault="00A3050D" w:rsidP="00A3050D">
      <w:pPr>
        <w:rPr>
          <w:noProof/>
        </w:rPr>
      </w:pPr>
    </w:p>
    <w:p w14:paraId="44ADA771" w14:textId="77777777" w:rsidR="00414E46" w:rsidRDefault="00414E46" w:rsidP="00A3050D">
      <w:pPr>
        <w:rPr>
          <w:noProof/>
        </w:rPr>
      </w:pPr>
    </w:p>
    <w:p w14:paraId="052CA2F8" w14:textId="77777777" w:rsidR="00174DBC" w:rsidRDefault="00174DBC" w:rsidP="00174DBC">
      <w:r>
        <w:t xml:space="preserve">Résultat : </w:t>
      </w:r>
    </w:p>
    <w:p w14:paraId="082E142F" w14:textId="23ED0D1E" w:rsidR="00A3050D" w:rsidRDefault="00A3050D" w:rsidP="00A3050D">
      <w:pPr>
        <w:rPr>
          <w:noProof/>
        </w:rPr>
      </w:pPr>
    </w:p>
    <w:p w14:paraId="581CFCAF" w14:textId="63C14995" w:rsidR="00174DBC" w:rsidRDefault="00174DBC" w:rsidP="00174DBC">
      <w:pPr>
        <w:pStyle w:val="ListParagraph"/>
        <w:numPr>
          <w:ilvl w:val="0"/>
          <w:numId w:val="27"/>
        </w:numPr>
        <w:rPr>
          <w:noProof/>
        </w:rPr>
      </w:pPr>
      <w:r>
        <w:rPr>
          <w:noProof/>
        </w:rPr>
        <w:t>Le bouton 1 fonctionne.</w:t>
      </w:r>
    </w:p>
    <w:p w14:paraId="020985DB" w14:textId="77777777" w:rsidR="00174DBC" w:rsidRDefault="00174DBC" w:rsidP="00174DBC">
      <w:pPr>
        <w:pStyle w:val="ListParagraph"/>
        <w:rPr>
          <w:noProof/>
        </w:rPr>
      </w:pPr>
    </w:p>
    <w:p w14:paraId="653033C6" w14:textId="77777777" w:rsidR="00414E46" w:rsidRDefault="00A3050D" w:rsidP="00414E46">
      <w:pPr>
        <w:keepNext/>
        <w:ind w:right="-52"/>
        <w:jc w:val="center"/>
      </w:pPr>
      <w:r>
        <w:rPr>
          <w:noProof/>
        </w:rPr>
        <w:drawing>
          <wp:inline distT="0" distB="0" distL="0" distR="0" wp14:anchorId="1E8B4C6C" wp14:editId="16EF2DC5">
            <wp:extent cx="3220284" cy="19672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77">
                      <a:extLst>
                        <a:ext uri="{28A0092B-C50C-407E-A947-70E740481C1C}">
                          <a14:useLocalDpi xmlns:a14="http://schemas.microsoft.com/office/drawing/2010/main" val="0"/>
                        </a:ext>
                      </a:extLst>
                    </a:blip>
                    <a:srcRect t="8201" r="17471" b="11640"/>
                    <a:stretch/>
                  </pic:blipFill>
                  <pic:spPr bwMode="auto">
                    <a:xfrm>
                      <a:off x="0" y="0"/>
                      <a:ext cx="3298390" cy="2014944"/>
                    </a:xfrm>
                    <a:prstGeom prst="rect">
                      <a:avLst/>
                    </a:prstGeom>
                    <a:noFill/>
                    <a:ln>
                      <a:noFill/>
                    </a:ln>
                    <a:extLst>
                      <a:ext uri="{53640926-AAD7-44D8-BBD7-CCE9431645EC}">
                        <a14:shadowObscured xmlns:a14="http://schemas.microsoft.com/office/drawing/2010/main"/>
                      </a:ext>
                    </a:extLst>
                  </pic:spPr>
                </pic:pic>
              </a:graphicData>
            </a:graphic>
          </wp:inline>
        </w:drawing>
      </w:r>
    </w:p>
    <w:p w14:paraId="46F81626" w14:textId="3D43CBC1" w:rsidR="00414E46" w:rsidRDefault="00414E46" w:rsidP="00414E46">
      <w:pPr>
        <w:pStyle w:val="Caption"/>
        <w:jc w:val="center"/>
        <w:rPr>
          <w:noProof/>
        </w:rPr>
      </w:pPr>
      <w:bookmarkStart w:id="147" w:name="_Toc14701346"/>
      <w:r>
        <w:t xml:space="preserve">Figure </w:t>
      </w:r>
      <w:fldSimple w:instr=" SEQ Figure \* ARABIC ">
        <w:r w:rsidR="00ED1F3F">
          <w:rPr>
            <w:noProof/>
          </w:rPr>
          <w:t>54</w:t>
        </w:r>
      </w:fldSimple>
      <w:r>
        <w:t>: test du bouton 1</w:t>
      </w:r>
      <w:bookmarkEnd w:id="147"/>
    </w:p>
    <w:p w14:paraId="6DACE323" w14:textId="0E34D3B9" w:rsidR="00174DBC" w:rsidRDefault="00414E46" w:rsidP="00414E46">
      <w:pPr>
        <w:jc w:val="left"/>
        <w:rPr>
          <w:noProof/>
        </w:rPr>
      </w:pPr>
      <w:r>
        <w:rPr>
          <w:noProof/>
        </w:rPr>
        <w:br w:type="page"/>
      </w:r>
    </w:p>
    <w:p w14:paraId="43022B6D" w14:textId="5E24CDC1" w:rsidR="00174DBC" w:rsidRDefault="00174DBC" w:rsidP="00174DBC">
      <w:pPr>
        <w:pStyle w:val="ListParagraph"/>
        <w:numPr>
          <w:ilvl w:val="0"/>
          <w:numId w:val="27"/>
        </w:numPr>
        <w:ind w:right="-52"/>
        <w:rPr>
          <w:noProof/>
        </w:rPr>
      </w:pPr>
      <w:r>
        <w:rPr>
          <w:noProof/>
        </w:rPr>
        <w:lastRenderedPageBreak/>
        <w:t>Le bouton 2 fonctionne</w:t>
      </w:r>
    </w:p>
    <w:p w14:paraId="2F45E2C7" w14:textId="77777777" w:rsidR="00174DBC" w:rsidRDefault="00174DBC" w:rsidP="00174DBC">
      <w:pPr>
        <w:pStyle w:val="ListParagraph"/>
        <w:ind w:right="-52"/>
        <w:rPr>
          <w:noProof/>
        </w:rPr>
      </w:pPr>
    </w:p>
    <w:p w14:paraId="3F16DCB1" w14:textId="77777777" w:rsidR="00414E46" w:rsidRDefault="00A3050D" w:rsidP="00414E46">
      <w:pPr>
        <w:keepNext/>
        <w:ind w:right="-52"/>
        <w:jc w:val="center"/>
      </w:pPr>
      <w:r>
        <w:rPr>
          <w:noProof/>
        </w:rPr>
        <w:drawing>
          <wp:inline distT="0" distB="0" distL="0" distR="0" wp14:anchorId="5B492050" wp14:editId="0091A5C9">
            <wp:extent cx="3190875" cy="1953203"/>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78">
                      <a:extLst>
                        <a:ext uri="{28A0092B-C50C-407E-A947-70E740481C1C}">
                          <a14:useLocalDpi xmlns:a14="http://schemas.microsoft.com/office/drawing/2010/main" val="0"/>
                        </a:ext>
                      </a:extLst>
                    </a:blip>
                    <a:srcRect t="8201" r="17637" b="11640"/>
                    <a:stretch/>
                  </pic:blipFill>
                  <pic:spPr bwMode="auto">
                    <a:xfrm>
                      <a:off x="0" y="0"/>
                      <a:ext cx="3303683" cy="2022255"/>
                    </a:xfrm>
                    <a:prstGeom prst="rect">
                      <a:avLst/>
                    </a:prstGeom>
                    <a:noFill/>
                    <a:ln>
                      <a:noFill/>
                    </a:ln>
                    <a:extLst>
                      <a:ext uri="{53640926-AAD7-44D8-BBD7-CCE9431645EC}">
                        <a14:shadowObscured xmlns:a14="http://schemas.microsoft.com/office/drawing/2010/main"/>
                      </a:ext>
                    </a:extLst>
                  </pic:spPr>
                </pic:pic>
              </a:graphicData>
            </a:graphic>
          </wp:inline>
        </w:drawing>
      </w:r>
    </w:p>
    <w:p w14:paraId="56162FD3" w14:textId="60AF955C" w:rsidR="00A3050D" w:rsidRDefault="00414E46" w:rsidP="00414E46">
      <w:pPr>
        <w:pStyle w:val="Caption"/>
        <w:jc w:val="center"/>
        <w:rPr>
          <w:noProof/>
        </w:rPr>
      </w:pPr>
      <w:bookmarkStart w:id="148" w:name="_Toc14701347"/>
      <w:r>
        <w:t xml:space="preserve">Figure </w:t>
      </w:r>
      <w:fldSimple w:instr=" SEQ Figure \* ARABIC ">
        <w:r w:rsidR="00ED1F3F">
          <w:rPr>
            <w:noProof/>
          </w:rPr>
          <w:t>55</w:t>
        </w:r>
      </w:fldSimple>
      <w:r>
        <w:t>: test du bouton 2</w:t>
      </w:r>
      <w:bookmarkEnd w:id="148"/>
    </w:p>
    <w:p w14:paraId="581B7C5E" w14:textId="3D645795" w:rsidR="00174DBC" w:rsidRDefault="00174DBC" w:rsidP="00174DBC">
      <w:pPr>
        <w:ind w:right="-52"/>
        <w:rPr>
          <w:noProof/>
        </w:rPr>
      </w:pPr>
    </w:p>
    <w:p w14:paraId="4D80B6C3" w14:textId="3B20C43E" w:rsidR="00174DBC" w:rsidRDefault="00174DBC" w:rsidP="00174DBC">
      <w:pPr>
        <w:ind w:right="-52"/>
        <w:rPr>
          <w:noProof/>
        </w:rPr>
      </w:pPr>
      <w:r>
        <w:rPr>
          <w:noProof/>
        </w:rPr>
        <w:t>Il reste la partie anti-rebond qui sera traitée de manière software.</w:t>
      </w:r>
    </w:p>
    <w:p w14:paraId="203FADB9" w14:textId="7E58472D" w:rsidR="00A3050D" w:rsidRDefault="00A3050D" w:rsidP="00A3050D"/>
    <w:p w14:paraId="5F2913D8" w14:textId="728F4490" w:rsidR="00414E46" w:rsidRPr="00A3050D" w:rsidRDefault="00414E46" w:rsidP="00A3050D"/>
    <w:p w14:paraId="1EF53E34" w14:textId="5C461C55" w:rsidR="008A5828" w:rsidRDefault="00644745" w:rsidP="008A5828">
      <w:pPr>
        <w:pStyle w:val="Heading4"/>
      </w:pPr>
      <w:bookmarkStart w:id="149" w:name="_Toc14701683"/>
      <w:r>
        <w:t>Tableau récapitulatif</w:t>
      </w:r>
      <w:bookmarkEnd w:id="149"/>
    </w:p>
    <w:p w14:paraId="55647CFB" w14:textId="42AC9459" w:rsidR="00A3050D" w:rsidRDefault="00A3050D" w:rsidP="00A3050D"/>
    <w:p w14:paraId="71C3E662" w14:textId="77777777" w:rsidR="00C41072" w:rsidRDefault="00C41072" w:rsidP="00A3050D"/>
    <w:p w14:paraId="4D7F4C74" w14:textId="05F62FCF" w:rsidR="00414E46" w:rsidRDefault="00414E46" w:rsidP="00A3050D">
      <w:r>
        <w:t>Voici un tableau récapitulatif des différents tests effectués plus haut :</w:t>
      </w:r>
    </w:p>
    <w:p w14:paraId="5094C348" w14:textId="77777777" w:rsidR="00C41072" w:rsidRDefault="00C41072" w:rsidP="00A3050D"/>
    <w:p w14:paraId="4990B29E" w14:textId="64E0AAFB" w:rsidR="00414E46" w:rsidRDefault="00414E46" w:rsidP="00A3050D"/>
    <w:p w14:paraId="1A0C544D" w14:textId="434F72FA" w:rsidR="00414E46" w:rsidRPr="00A3050D" w:rsidRDefault="00414E46" w:rsidP="00414E46">
      <w:pPr>
        <w:jc w:val="center"/>
      </w:pPr>
      <w:r>
        <w:rPr>
          <w:noProof/>
        </w:rPr>
        <w:drawing>
          <wp:inline distT="0" distB="0" distL="0" distR="0" wp14:anchorId="59FAC287" wp14:editId="589B3C09">
            <wp:extent cx="5920452" cy="2536212"/>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51906" cy="2549686"/>
                    </a:xfrm>
                    <a:prstGeom prst="rect">
                      <a:avLst/>
                    </a:prstGeom>
                  </pic:spPr>
                </pic:pic>
              </a:graphicData>
            </a:graphic>
          </wp:inline>
        </w:drawing>
      </w:r>
    </w:p>
    <w:p w14:paraId="249DA92D" w14:textId="77777777" w:rsidR="00414E46" w:rsidRDefault="00414E46" w:rsidP="00414E46">
      <w:pPr>
        <w:pStyle w:val="Caption"/>
        <w:keepNext/>
        <w:jc w:val="center"/>
      </w:pPr>
      <w:bookmarkStart w:id="150" w:name="_Toc14701350"/>
      <w:r>
        <w:t xml:space="preserve">Tableau </w:t>
      </w:r>
      <w:fldSimple w:instr=" SEQ Tableau \* ARABIC ">
        <w:r>
          <w:rPr>
            <w:noProof/>
          </w:rPr>
          <w:t>3</w:t>
        </w:r>
      </w:fldSimple>
      <w:r>
        <w:t>: récapitulatif des tests</w:t>
      </w:r>
      <w:bookmarkEnd w:id="150"/>
    </w:p>
    <w:p w14:paraId="38F4D131" w14:textId="572C71C7" w:rsidR="002F04EB" w:rsidRPr="0040443D" w:rsidRDefault="00414E46" w:rsidP="00414E46">
      <w:pPr>
        <w:jc w:val="left"/>
      </w:pPr>
      <w:r>
        <w:br w:type="page"/>
      </w:r>
    </w:p>
    <w:p w14:paraId="6901C701" w14:textId="5A196009" w:rsidR="006C4933" w:rsidRDefault="0081751A" w:rsidP="006C4933">
      <w:pPr>
        <w:pStyle w:val="Heading1"/>
      </w:pPr>
      <w:bookmarkStart w:id="151" w:name="_Ref14159811"/>
      <w:bookmarkStart w:id="152" w:name="_Toc14701684"/>
      <w:r w:rsidRPr="0040443D">
        <w:lastRenderedPageBreak/>
        <w:t>Programmation</w:t>
      </w:r>
      <w:bookmarkEnd w:id="151"/>
      <w:bookmarkEnd w:id="152"/>
    </w:p>
    <w:p w14:paraId="1EE4ADCF" w14:textId="21D4184B" w:rsidR="0095018D" w:rsidRDefault="0095018D" w:rsidP="0095018D"/>
    <w:p w14:paraId="439A5B57" w14:textId="3BB8C9A7" w:rsidR="0095018D" w:rsidRDefault="0095018D" w:rsidP="0095018D">
      <w:r>
        <w:t>Il y aura essentiellement 2 points</w:t>
      </w:r>
      <w:r w:rsidR="00B42CA9">
        <w:t xml:space="preserve"> dans la partie programmation</w:t>
      </w:r>
      <w:r>
        <w:t xml:space="preserve">, la transmission et </w:t>
      </w:r>
      <w:r w:rsidR="00B42CA9">
        <w:t>la réception.</w:t>
      </w:r>
    </w:p>
    <w:p w14:paraId="687CA22D" w14:textId="77777777" w:rsidR="00B42CA9" w:rsidRDefault="00B42CA9" w:rsidP="0095018D"/>
    <w:p w14:paraId="0F89962B" w14:textId="1495DCAE" w:rsidR="0095018D" w:rsidRDefault="0095018D" w:rsidP="0095018D">
      <w:pPr>
        <w:pStyle w:val="Heading2"/>
      </w:pPr>
      <w:r>
        <w:t>Transmission</w:t>
      </w:r>
    </w:p>
    <w:p w14:paraId="543FABB8" w14:textId="5CE789AF" w:rsidR="0095018D" w:rsidRDefault="0095018D" w:rsidP="0095018D"/>
    <w:p w14:paraId="3999D438" w14:textId="6CE69B29" w:rsidR="00B42CA9" w:rsidRDefault="00B42CA9" w:rsidP="0095018D">
      <w:r>
        <w:t>La transmission des données se fait depuis les SensorBalls. Le code pour le stockage des données des capteurs lui a déjà été implémenté auparavant. Il ne reste donc plus qu’à envoyer l’id des balles sur leurs antennes.</w:t>
      </w:r>
    </w:p>
    <w:p w14:paraId="65DB55D3" w14:textId="77777777" w:rsidR="00B42CA9" w:rsidRPr="0095018D" w:rsidRDefault="00B42CA9" w:rsidP="0095018D"/>
    <w:p w14:paraId="27952B1A" w14:textId="6A1EDB16" w:rsidR="0095018D" w:rsidRDefault="0095018D" w:rsidP="0095018D">
      <w:pPr>
        <w:pStyle w:val="Heading3"/>
        <w:rPr>
          <w:lang w:val="fr-CH"/>
        </w:rPr>
      </w:pPr>
      <w:r w:rsidRPr="00B42CA9">
        <w:rPr>
          <w:lang w:val="fr-CH"/>
        </w:rPr>
        <w:t>Configuration</w:t>
      </w:r>
    </w:p>
    <w:p w14:paraId="3CC7C35E" w14:textId="6F01C291" w:rsidR="00B42CA9" w:rsidRDefault="00B42CA9" w:rsidP="00B42CA9"/>
    <w:p w14:paraId="73F46F66" w14:textId="77777777" w:rsidR="00C829FE" w:rsidRDefault="00C829FE" w:rsidP="00B42CA9">
      <w:r>
        <w:t>Le code qui a déjà été implémenté est en C sur le logiciel Keil. Il est alors normal de continuer la partie transmission sur ce même logiciel.</w:t>
      </w:r>
    </w:p>
    <w:p w14:paraId="01280EC3" w14:textId="77777777" w:rsidR="00C829FE" w:rsidRDefault="00C829FE" w:rsidP="00B42CA9"/>
    <w:p w14:paraId="3192169C" w14:textId="0B60F4F9" w:rsidR="00B42CA9" w:rsidRDefault="00C829FE" w:rsidP="00B42CA9">
      <w:r>
        <w:t>L’envoi des données se fera grâce à un protocole spi. Cela permettra de ne pas avoir besoin de gérer des timers puisque le protocole gère l’envoi de données depuis un clock interne.</w:t>
      </w:r>
    </w:p>
    <w:p w14:paraId="21A2BE6A" w14:textId="26314F59" w:rsidR="00C829FE" w:rsidRDefault="00C829FE" w:rsidP="00B42CA9"/>
    <w:p w14:paraId="76C3B8E1" w14:textId="7AA2D453" w:rsidR="00C829FE" w:rsidRDefault="00C829FE" w:rsidP="00B42CA9"/>
    <w:p w14:paraId="53B8673E" w14:textId="2E31C79C" w:rsidR="00C829FE" w:rsidRDefault="00C829FE" w:rsidP="00C829FE">
      <w:pPr>
        <w:jc w:val="center"/>
      </w:pPr>
    </w:p>
    <w:p w14:paraId="3E2D87EA" w14:textId="2D88CCB0" w:rsidR="00C829FE" w:rsidRDefault="00C829FE" w:rsidP="00C829FE">
      <w:pPr>
        <w:pStyle w:val="Heading3"/>
      </w:pPr>
      <w:bookmarkStart w:id="153" w:name="_Ref14945695"/>
      <w:r>
        <w:t>SPI</w:t>
      </w:r>
      <w:bookmarkEnd w:id="153"/>
    </w:p>
    <w:p w14:paraId="74215387" w14:textId="4D5E6895" w:rsidR="009830F2" w:rsidRDefault="009830F2" w:rsidP="009830F2">
      <w:pPr>
        <w:rPr>
          <w:lang w:val="de-CH"/>
        </w:rPr>
      </w:pPr>
    </w:p>
    <w:p w14:paraId="48A26E59" w14:textId="16C46E0B" w:rsidR="009830F2" w:rsidRDefault="009830F2" w:rsidP="009830F2">
      <w:r w:rsidRPr="009830F2">
        <w:t>La transmission SPI se fait au moyen d’un tableau</w:t>
      </w:r>
      <w:r>
        <w:t>. La trame aura la forme d’une trame UART (figure ci-dessous). Le but étant du coté réception de pouvoir recevoir l’id de la balle sur une entrée UART du microcontrôleur ce qui permet traiter les données facilement.</w:t>
      </w:r>
    </w:p>
    <w:p w14:paraId="5F6ADBA3" w14:textId="76CCBE13" w:rsidR="009830F2" w:rsidRDefault="009830F2" w:rsidP="009830F2"/>
    <w:p w14:paraId="27A4D1FE" w14:textId="4397220C" w:rsidR="009830F2" w:rsidRDefault="009830F2" w:rsidP="009830F2">
      <w:pPr>
        <w:jc w:val="center"/>
      </w:pPr>
    </w:p>
    <w:p w14:paraId="7D7F00F5" w14:textId="4B8DA164" w:rsidR="00C829FE" w:rsidRPr="009830F2" w:rsidRDefault="009830F2" w:rsidP="009830F2">
      <w:pPr>
        <w:jc w:val="center"/>
      </w:pPr>
      <w:r>
        <w:rPr>
          <w:noProof/>
        </w:rPr>
        <w:drawing>
          <wp:inline distT="0" distB="0" distL="0" distR="0" wp14:anchorId="137544B6" wp14:editId="14D9A341">
            <wp:extent cx="3697357" cy="596719"/>
            <wp:effectExtent l="0" t="0" r="0" b="0"/>
            <wp:docPr id="2" name="Picture 2" descr="https://upload.wikimedia.org/wikipedia/commons/thumb/0/0e/Constitution_trame_uart.png/600px-Constitution_trame_u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0/0e/Constitution_trame_uart.png/600px-Constitution_trame_uar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1286" cy="600581"/>
                    </a:xfrm>
                    <a:prstGeom prst="rect">
                      <a:avLst/>
                    </a:prstGeom>
                    <a:noFill/>
                    <a:ln>
                      <a:noFill/>
                    </a:ln>
                  </pic:spPr>
                </pic:pic>
              </a:graphicData>
            </a:graphic>
          </wp:inline>
        </w:drawing>
      </w:r>
    </w:p>
    <w:p w14:paraId="1C6BD162" w14:textId="7B35AE9F" w:rsidR="009830F2" w:rsidRDefault="009830F2" w:rsidP="009830F2">
      <w:pPr>
        <w:pStyle w:val="Caption"/>
        <w:spacing w:after="0"/>
        <w:jc w:val="center"/>
      </w:pPr>
      <w:bookmarkStart w:id="154" w:name="_Ref14938456"/>
      <w:r>
        <w:t xml:space="preserve">Figure </w:t>
      </w:r>
      <w:fldSimple w:instr=" SEQ Figure \* ARABIC ">
        <w:r w:rsidR="00ED1F3F">
          <w:rPr>
            <w:noProof/>
          </w:rPr>
          <w:t>56</w:t>
        </w:r>
      </w:fldSimple>
      <w:r>
        <w:t xml:space="preserve"> : trame UART</w:t>
      </w:r>
      <w:bookmarkEnd w:id="154"/>
      <w:r>
        <w:t xml:space="preserve"> </w:t>
      </w:r>
    </w:p>
    <w:p w14:paraId="6F4C62BB" w14:textId="255AFAAB" w:rsidR="009830F2" w:rsidRDefault="009830F2" w:rsidP="009830F2">
      <w:pPr>
        <w:pStyle w:val="Caption"/>
        <w:jc w:val="center"/>
      </w:pPr>
      <w:r>
        <w:t>Source : UART</w:t>
      </w:r>
    </w:p>
    <w:p w14:paraId="0CA2E96C" w14:textId="25F86F59" w:rsidR="007731C8" w:rsidRDefault="007731C8" w:rsidP="007731C8">
      <w:pPr>
        <w:pStyle w:val="Heading4"/>
      </w:pPr>
      <w:r>
        <w:t>Trame</w:t>
      </w:r>
    </w:p>
    <w:p w14:paraId="46D47B87" w14:textId="77777777" w:rsidR="007731C8" w:rsidRPr="007731C8" w:rsidRDefault="007731C8" w:rsidP="007731C8"/>
    <w:p w14:paraId="5170F634" w14:textId="687323CA" w:rsidR="009830F2" w:rsidRDefault="009830F2" w:rsidP="009830F2">
      <w:r>
        <w:t xml:space="preserve">Le tableau, pour correspondre à la trame UART aura la forme suivante : </w:t>
      </w:r>
    </w:p>
    <w:p w14:paraId="2430DDA4" w14:textId="77777777" w:rsidR="007731C8" w:rsidRDefault="007731C8" w:rsidP="009830F2"/>
    <w:p w14:paraId="45D61966" w14:textId="77777777" w:rsidR="009830F2" w:rsidRPr="009830F2" w:rsidRDefault="009830F2" w:rsidP="009830F2"/>
    <w:p w14:paraId="1E142810" w14:textId="3F7D96B1" w:rsidR="009830F2" w:rsidRDefault="007731C8" w:rsidP="009830F2">
      <w:pPr>
        <w:keepNext/>
        <w:jc w:val="center"/>
      </w:pPr>
      <w:r>
        <w:rPr>
          <w:noProof/>
        </w:rPr>
        <w:drawing>
          <wp:inline distT="0" distB="0" distL="0" distR="0" wp14:anchorId="500ADD17" wp14:editId="52E2A51B">
            <wp:extent cx="1992138" cy="2608028"/>
            <wp:effectExtent l="0" t="0" r="825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94849" cy="2611577"/>
                    </a:xfrm>
                    <a:prstGeom prst="rect">
                      <a:avLst/>
                    </a:prstGeom>
                  </pic:spPr>
                </pic:pic>
              </a:graphicData>
            </a:graphic>
          </wp:inline>
        </w:drawing>
      </w:r>
    </w:p>
    <w:p w14:paraId="1D212F11" w14:textId="60D0017D" w:rsidR="009830F2" w:rsidRDefault="009830F2" w:rsidP="007731C8">
      <w:pPr>
        <w:pStyle w:val="Caption"/>
        <w:jc w:val="center"/>
      </w:pPr>
      <w:r>
        <w:t xml:space="preserve">Figure </w:t>
      </w:r>
      <w:fldSimple w:instr=" SEQ Figure \* ARABIC ">
        <w:r w:rsidR="00ED1F3F">
          <w:rPr>
            <w:noProof/>
          </w:rPr>
          <w:t>57</w:t>
        </w:r>
      </w:fldSimple>
      <w:r>
        <w:t>: tableau pour la transmission</w:t>
      </w:r>
    </w:p>
    <w:p w14:paraId="6A258E34" w14:textId="6BA0E6DA" w:rsidR="009830F2" w:rsidRDefault="009830F2" w:rsidP="009830F2">
      <w:pPr>
        <w:jc w:val="left"/>
      </w:pPr>
      <w:r>
        <w:lastRenderedPageBreak/>
        <w:t>Pour éviter que toutes les antennes émettent tout le temps, la ligne est forcée à 0. Ce qui empêchera l’id 0x0 d’être utilisé car toujours valide.</w:t>
      </w:r>
    </w:p>
    <w:p w14:paraId="16C53C79" w14:textId="236A6BBD" w:rsidR="009830F2" w:rsidRDefault="009830F2" w:rsidP="009830F2">
      <w:pPr>
        <w:jc w:val="left"/>
      </w:pPr>
    </w:p>
    <w:p w14:paraId="44B3F399" w14:textId="601D9813" w:rsidR="009830F2" w:rsidRDefault="009830F2" w:rsidP="009830F2">
      <w:pPr>
        <w:jc w:val="left"/>
      </w:pPr>
      <w:r>
        <w:t xml:space="preserve">La première chose à faire est d’activer la réception en mettant la ligne à 1. Cela produira une interruption côté </w:t>
      </w:r>
      <w:r w:rsidR="007731C8">
        <w:t>réception et permettra à l’ADC de lire la valeur de puissance.</w:t>
      </w:r>
    </w:p>
    <w:p w14:paraId="6A5FF049" w14:textId="1E0FD2EA" w:rsidR="007731C8" w:rsidRDefault="007731C8" w:rsidP="009830F2">
      <w:pPr>
        <w:jc w:val="left"/>
      </w:pPr>
    </w:p>
    <w:p w14:paraId="601B0A83" w14:textId="101ADBE8" w:rsidR="007731C8" w:rsidRDefault="007731C8" w:rsidP="009830F2">
      <w:pPr>
        <w:jc w:val="left"/>
      </w:pPr>
      <w:r>
        <w:t>Ensuite, la trame UART est envoyée en correspondance avec la trame UART (</w:t>
      </w:r>
      <w:r>
        <w:fldChar w:fldCharType="begin"/>
      </w:r>
      <w:r>
        <w:instrText xml:space="preserve"> REF _Ref14938456 \h </w:instrText>
      </w:r>
      <w:r>
        <w:fldChar w:fldCharType="separate"/>
      </w:r>
      <w:r>
        <w:t xml:space="preserve">Figure </w:t>
      </w:r>
      <w:r>
        <w:rPr>
          <w:noProof/>
        </w:rPr>
        <w:t>56</w:t>
      </w:r>
      <w:r>
        <w:t>)</w:t>
      </w:r>
      <w:r>
        <w:fldChar w:fldCharType="end"/>
      </w:r>
    </w:p>
    <w:p w14:paraId="717318E3" w14:textId="13473DA8" w:rsidR="007731C8" w:rsidRDefault="007731C8" w:rsidP="009830F2">
      <w:pPr>
        <w:jc w:val="left"/>
      </w:pPr>
    </w:p>
    <w:p w14:paraId="2F1522D6" w14:textId="65E9E647" w:rsidR="007731C8" w:rsidRDefault="007731C8" w:rsidP="009830F2">
      <w:pPr>
        <w:jc w:val="left"/>
      </w:pPr>
      <w:r>
        <w:t xml:space="preserve">Puis la ligne est repassée a 0. </w:t>
      </w:r>
    </w:p>
    <w:p w14:paraId="5934105A" w14:textId="3C9F0346" w:rsidR="007731C8" w:rsidRDefault="007731C8" w:rsidP="009830F2">
      <w:pPr>
        <w:jc w:val="left"/>
      </w:pPr>
    </w:p>
    <w:p w14:paraId="0E47D258" w14:textId="7E62F8B2" w:rsidR="00C829FE" w:rsidRDefault="007731C8" w:rsidP="007731C8">
      <w:pPr>
        <w:pStyle w:val="Heading4"/>
      </w:pPr>
      <w:bookmarkStart w:id="155" w:name="_Ref14946074"/>
      <w:r w:rsidRPr="007731C8">
        <w:t>Débit en bauds</w:t>
      </w:r>
      <w:bookmarkEnd w:id="155"/>
    </w:p>
    <w:p w14:paraId="492DE9D6" w14:textId="3D15D5A7" w:rsidR="007731C8" w:rsidRDefault="007731C8" w:rsidP="007731C8"/>
    <w:p w14:paraId="09B24375" w14:textId="2FACF951" w:rsidR="007731C8" w:rsidRDefault="007731C8" w:rsidP="007731C8">
      <w:r>
        <w:t>La vitesse de transmission du SPI calculé avec CubeMX est de 312.5Kbits/s. Comme la transmission ne peut pas se faire en dessus de 20kbits/s, le même caractère est envoyé 32</w:t>
      </w:r>
      <w:r w:rsidR="00687435">
        <w:t xml:space="preserve"> </w:t>
      </w:r>
      <w:r>
        <w:t>fois</w:t>
      </w:r>
      <w:r w:rsidR="00687435">
        <w:t xml:space="preserve"> de suite</w:t>
      </w:r>
      <w:r>
        <w:t>.</w:t>
      </w:r>
    </w:p>
    <w:p w14:paraId="04083788" w14:textId="041455C4" w:rsidR="007731C8" w:rsidRDefault="007731C8" w:rsidP="007731C8"/>
    <w:p w14:paraId="1B2AE3B9" w14:textId="71885D9A" w:rsidR="007731C8" w:rsidRDefault="007731C8" w:rsidP="007731C8">
      <w:r>
        <w:t xml:space="preserve">Si qui donne finalement une vitesse de </w:t>
      </w:r>
      <w:r w:rsidR="00687435">
        <w:t>9.75kbits/s.</w:t>
      </w:r>
    </w:p>
    <w:p w14:paraId="177BC8C5" w14:textId="71400447" w:rsidR="00687435" w:rsidRDefault="00687435" w:rsidP="007731C8"/>
    <w:p w14:paraId="3FF0FED2" w14:textId="3AF238C5" w:rsidR="00687435" w:rsidRPr="00687435" w:rsidRDefault="00687435" w:rsidP="00687435">
      <w:pPr>
        <w:pStyle w:val="Heading3"/>
        <w:rPr>
          <w:lang w:val="fr-CH"/>
        </w:rPr>
      </w:pPr>
      <w:r w:rsidRPr="00687435">
        <w:rPr>
          <w:lang w:val="fr-CH"/>
        </w:rPr>
        <w:t>Machine d’état</w:t>
      </w:r>
    </w:p>
    <w:p w14:paraId="7978A86B" w14:textId="7E09E888" w:rsidR="00687435" w:rsidRPr="00687435" w:rsidRDefault="00687435" w:rsidP="00687435"/>
    <w:p w14:paraId="5D2A9AC5" w14:textId="2BDFB5A3" w:rsidR="00687435" w:rsidRDefault="00687435" w:rsidP="00687435">
      <w:r w:rsidRPr="00687435">
        <w:t>Pour l’envoi des donn</w:t>
      </w:r>
      <w:r>
        <w:t xml:space="preserve">ée, une simple machine d’état transitions est utilisée. Elle se presente comme suit : </w:t>
      </w:r>
    </w:p>
    <w:p w14:paraId="40480B80" w14:textId="401872B1" w:rsidR="00687435" w:rsidRDefault="00687435" w:rsidP="00687435"/>
    <w:p w14:paraId="3DABD191" w14:textId="77777777" w:rsidR="00687435" w:rsidRDefault="00687435" w:rsidP="00687435">
      <w:pPr>
        <w:keepNext/>
        <w:jc w:val="center"/>
      </w:pPr>
      <w:r>
        <w:rPr>
          <w:noProof/>
        </w:rPr>
        <w:drawing>
          <wp:inline distT="0" distB="0" distL="0" distR="0" wp14:anchorId="463EBF3F" wp14:editId="28BBD611">
            <wp:extent cx="2871912" cy="2042906"/>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81368" cy="2049633"/>
                    </a:xfrm>
                    <a:prstGeom prst="rect">
                      <a:avLst/>
                    </a:prstGeom>
                  </pic:spPr>
                </pic:pic>
              </a:graphicData>
            </a:graphic>
          </wp:inline>
        </w:drawing>
      </w:r>
    </w:p>
    <w:p w14:paraId="04F4C4C0" w14:textId="78AF4F33" w:rsidR="00687435" w:rsidRDefault="00687435" w:rsidP="00687435">
      <w:pPr>
        <w:pStyle w:val="Caption"/>
        <w:jc w:val="center"/>
      </w:pPr>
      <w:r>
        <w:t xml:space="preserve">Figure </w:t>
      </w:r>
      <w:fldSimple w:instr=" SEQ Figure \* ARABIC ">
        <w:r w:rsidR="00ED1F3F">
          <w:rPr>
            <w:noProof/>
          </w:rPr>
          <w:t>58</w:t>
        </w:r>
      </w:fldSimple>
      <w:r>
        <w:t>: machine d'état pour la transmission</w:t>
      </w:r>
    </w:p>
    <w:p w14:paraId="174949AB" w14:textId="79BE38F9" w:rsidR="00687435" w:rsidRDefault="00687435" w:rsidP="00687435"/>
    <w:p w14:paraId="119C8E70" w14:textId="2D516DF4" w:rsidR="00687435" w:rsidRDefault="00687435" w:rsidP="00687435">
      <w:r>
        <w:t xml:space="preserve">États : </w:t>
      </w:r>
    </w:p>
    <w:p w14:paraId="27F3FFA9" w14:textId="088B8277" w:rsidR="00687435" w:rsidRDefault="00687435" w:rsidP="00687435"/>
    <w:p w14:paraId="1B22EC6B" w14:textId="2B3FC3D8" w:rsidR="00687435" w:rsidRDefault="00687435" w:rsidP="00687435">
      <w:pPr>
        <w:pStyle w:val="ListParagraph"/>
        <w:numPr>
          <w:ilvl w:val="0"/>
          <w:numId w:val="27"/>
        </w:numPr>
      </w:pPr>
      <w:r>
        <w:t>L’état RADIO_WAIT_TO_SEND permet en fait d’attendre un temps random entre 0 et 1 seconde. Cela dans le but d’éviter au maximum que les balles émettent en même temps.</w:t>
      </w:r>
    </w:p>
    <w:p w14:paraId="4848FF20" w14:textId="77777777" w:rsidR="00687435" w:rsidRDefault="00687435" w:rsidP="00687435">
      <w:pPr>
        <w:pStyle w:val="ListParagraph"/>
      </w:pPr>
    </w:p>
    <w:p w14:paraId="265E92E1" w14:textId="59D70531" w:rsidR="00687435" w:rsidRDefault="00687435" w:rsidP="00687435">
      <w:pPr>
        <w:pStyle w:val="ListParagraph"/>
        <w:numPr>
          <w:ilvl w:val="0"/>
          <w:numId w:val="27"/>
        </w:numPr>
      </w:pPr>
      <w:r>
        <w:t>L’état RADIO_POWER démarre le chip de transmission et attend 1ms qu’il soit allumé corectement.</w:t>
      </w:r>
    </w:p>
    <w:p w14:paraId="28EF1F6A" w14:textId="77777777" w:rsidR="00687435" w:rsidRDefault="00687435" w:rsidP="00687435">
      <w:pPr>
        <w:pStyle w:val="ListParagraph"/>
      </w:pPr>
    </w:p>
    <w:p w14:paraId="6B18BD4F" w14:textId="04839CC4" w:rsidR="00687435" w:rsidRPr="00687435" w:rsidRDefault="00687435" w:rsidP="00687435">
      <w:pPr>
        <w:pStyle w:val="ListParagraph"/>
        <w:numPr>
          <w:ilvl w:val="0"/>
          <w:numId w:val="27"/>
        </w:numPr>
      </w:pPr>
      <w:r>
        <w:t>L’état RADIO_</w:t>
      </w:r>
      <w:r w:rsidR="00441889">
        <w:t>SEND transmet le</w:t>
      </w:r>
      <w:r>
        <w:t xml:space="preserve"> tableau contenant l’id de la balle grâce au protocole SPI.</w:t>
      </w:r>
    </w:p>
    <w:p w14:paraId="28642F06" w14:textId="5556C271" w:rsidR="00687435" w:rsidRPr="00687435" w:rsidRDefault="00DA74DE" w:rsidP="00DA74DE">
      <w:pPr>
        <w:jc w:val="left"/>
      </w:pPr>
      <w:r>
        <w:br w:type="page"/>
      </w:r>
    </w:p>
    <w:p w14:paraId="676BB684" w14:textId="6DBE3F21" w:rsidR="00C829FE" w:rsidRPr="00687435" w:rsidRDefault="00E76944" w:rsidP="00C829FE">
      <w:pPr>
        <w:pStyle w:val="Heading2"/>
      </w:pPr>
      <w:r w:rsidRPr="00687435">
        <w:lastRenderedPageBreak/>
        <w:t>Réception</w:t>
      </w:r>
    </w:p>
    <w:p w14:paraId="3C69E01C" w14:textId="560DEF4A" w:rsidR="00C829FE" w:rsidRPr="00687435" w:rsidRDefault="00C829FE" w:rsidP="00B42CA9"/>
    <w:p w14:paraId="7F7C1C92" w14:textId="23BD7FB1" w:rsidR="00C829FE" w:rsidRPr="00687435" w:rsidRDefault="00B80942" w:rsidP="00B80942">
      <w:r>
        <w:t>La transmission des données se fait grâce aux antennes designées dans ce projet. Le code sera implémenté sur une plaque additionnelle qui viendra s’attacher sur le circuit d’interface.</w:t>
      </w:r>
    </w:p>
    <w:p w14:paraId="2D7E5D52" w14:textId="64083F50" w:rsidR="0095018D" w:rsidRPr="00687435" w:rsidRDefault="0095018D" w:rsidP="0095018D"/>
    <w:p w14:paraId="2B71C01F" w14:textId="46D9640D" w:rsidR="0095018D" w:rsidRDefault="0095018D" w:rsidP="0095018D">
      <w:pPr>
        <w:pStyle w:val="Heading3"/>
        <w:rPr>
          <w:lang w:val="fr-CH"/>
        </w:rPr>
      </w:pPr>
      <w:r w:rsidRPr="00687435">
        <w:rPr>
          <w:lang w:val="fr-CH"/>
        </w:rPr>
        <w:t>Configuration</w:t>
      </w:r>
    </w:p>
    <w:p w14:paraId="1CE02D01" w14:textId="63BB21D3" w:rsidR="00B80942" w:rsidRDefault="00B80942" w:rsidP="00B80942"/>
    <w:p w14:paraId="10F298C0" w14:textId="77777777" w:rsidR="00B80942" w:rsidRDefault="00B80942" w:rsidP="00B80942">
      <w:r>
        <w:t>La plaque choisie pour ce travail est une board de démonstration de chez STM. Ce sera la platine STM32F429-i Discovery.</w:t>
      </w:r>
    </w:p>
    <w:p w14:paraId="1D0D94E4" w14:textId="24A7A189" w:rsidR="00B80942" w:rsidRDefault="00B80942" w:rsidP="00B80942">
      <w:r>
        <w:t xml:space="preserve">Elle possède en outre, des ADC, un ADC, un périphérique UART et un écran LDC de type résistif qui sera utile pour créer une interface utilisateur. </w:t>
      </w:r>
    </w:p>
    <w:p w14:paraId="4DECD039" w14:textId="7C107C57" w:rsidR="00B80942" w:rsidRDefault="00B80942" w:rsidP="00B80942"/>
    <w:p w14:paraId="1F7F0686" w14:textId="3950D504" w:rsidR="00B80942" w:rsidRDefault="003E3CC1" w:rsidP="00B80942">
      <w:pPr>
        <w:pStyle w:val="Heading4"/>
      </w:pPr>
      <w:r>
        <w:t>Convertisseur Analogique Digital</w:t>
      </w:r>
    </w:p>
    <w:p w14:paraId="352354D6" w14:textId="791820C3" w:rsidR="003E3CC1" w:rsidRDefault="003E3CC1" w:rsidP="003E3CC1"/>
    <w:p w14:paraId="2DADCFAD" w14:textId="3F56CC16" w:rsidR="003E3CC1" w:rsidRDefault="003E3CC1" w:rsidP="003E3CC1">
      <w:r>
        <w:t>Il y aura deux entrées ADC, Une pour chaque antenne. L’entrée ADC qui est reliée à l’antenne LPDA, est aussi connectée à une interruption. A chaque interruption, les 2 convertisseurs sont lancés.</w:t>
      </w:r>
    </w:p>
    <w:p w14:paraId="4AEC3ACB" w14:textId="59A550DF" w:rsidR="003E3CC1" w:rsidRDefault="003E3CC1" w:rsidP="003E3CC1"/>
    <w:p w14:paraId="361C6509" w14:textId="3F86C31B" w:rsidR="003E3CC1" w:rsidRDefault="003E3CC1" w:rsidP="003E3CC1">
      <w:r>
        <w:t xml:space="preserve">La valeur d’un bit du convertisseur en mV est </w:t>
      </w:r>
      <w:r w:rsidR="00E76944">
        <w:t>calculée</w:t>
      </w:r>
      <w:r>
        <w:t xml:space="preserve"> comme suit :</w:t>
      </w:r>
    </w:p>
    <w:p w14:paraId="4A7C7EE9" w14:textId="5CA366E2" w:rsidR="003E3CC1" w:rsidRDefault="003E3CC1" w:rsidP="003E3CC1"/>
    <w:p w14:paraId="03AEC1D3" w14:textId="626B5F98" w:rsidR="003E3CC1" w:rsidRPr="003E3CC1" w:rsidRDefault="003E3CC1" w:rsidP="003E3CC1">
      <w:pPr>
        <w:pStyle w:val="Caption"/>
      </w:pPr>
      <w:r>
        <w:tab/>
      </w:r>
      <m:oMath>
        <m:r>
          <w:rPr>
            <w:rFonts w:ascii="Cambria Math" w:hAnsi="Cambria Math"/>
          </w:rPr>
          <m:t>bit</m:t>
        </m:r>
        <m:d>
          <m:dPr>
            <m:begChr m:val="["/>
            <m:endChr m:val="]"/>
            <m:ctrlPr>
              <w:rPr>
                <w:rFonts w:ascii="Cambria Math" w:hAnsi="Cambria Math"/>
              </w:rPr>
            </m:ctrlPr>
          </m:dPr>
          <m:e>
            <m:r>
              <w:rPr>
                <w:rFonts w:ascii="Cambria Math" w:hAnsi="Cambria Math"/>
              </w:rPr>
              <m:t>mV</m:t>
            </m:r>
          </m:e>
        </m:d>
        <m:r>
          <w:rPr>
            <w:rFonts w:ascii="Cambria Math" w:hAnsi="Cambria Math"/>
          </w:rPr>
          <m:t xml:space="preserve">= </m:t>
        </m:r>
        <m:f>
          <m:fPr>
            <m:ctrlPr>
              <w:rPr>
                <w:rFonts w:ascii="Cambria Math" w:hAnsi="Cambria Math"/>
              </w:rPr>
            </m:ctrlPr>
          </m:fPr>
          <m:num>
            <m:r>
              <w:rPr>
                <w:rFonts w:ascii="Cambria Math" w:hAnsi="Cambria Math"/>
              </w:rPr>
              <m:t>VDD[mV]</m:t>
            </m:r>
          </m:num>
          <m:den>
            <m:r>
              <w:rPr>
                <w:rFonts w:ascii="Cambria Math" w:hAnsi="Cambria Math"/>
              </w:rPr>
              <m:t>ValMax</m:t>
            </m:r>
          </m:den>
        </m:f>
      </m:oMath>
      <w:r>
        <w:tab/>
        <w:t xml:space="preserve">( </w:t>
      </w:r>
      <w:fldSimple w:instr=" SEQ ( \* ARABIC ">
        <w:r>
          <w:rPr>
            <w:noProof/>
          </w:rPr>
          <w:t>19</w:t>
        </w:r>
      </w:fldSimple>
      <w:r>
        <w:t xml:space="preserve"> )</w:t>
      </w:r>
    </w:p>
    <w:p w14:paraId="516433BA" w14:textId="3AFC0917" w:rsidR="00722D5B" w:rsidRDefault="00722D5B" w:rsidP="00414E46">
      <w:pPr>
        <w:jc w:val="center"/>
      </w:pPr>
    </w:p>
    <w:p w14:paraId="71F58F9E" w14:textId="15C86491" w:rsidR="003E3CC1" w:rsidRDefault="003E3CC1" w:rsidP="003E3CC1">
      <w:pPr>
        <w:jc w:val="left"/>
      </w:pPr>
      <w:r>
        <w:t xml:space="preserve">Si VDD, la tension d’alimentation d’un ADC est de 3V et que sa valeur maximum 12bit = 4095, la valeur pour un bit sera de </w:t>
      </w:r>
      <w:r w:rsidR="00E76944">
        <w:t>0.733uV.</w:t>
      </w:r>
    </w:p>
    <w:p w14:paraId="43C6C1C7" w14:textId="1DB7A194" w:rsidR="00E76944" w:rsidRDefault="00E76944" w:rsidP="003E3CC1">
      <w:pPr>
        <w:jc w:val="left"/>
      </w:pPr>
    </w:p>
    <w:p w14:paraId="28BE7B3E" w14:textId="28CDAFF3" w:rsidR="00E76944" w:rsidRDefault="00E76944" w:rsidP="00E76944">
      <w:pPr>
        <w:pStyle w:val="Heading4"/>
      </w:pPr>
      <w:r>
        <w:t>Convertisseur Digital Analogique</w:t>
      </w:r>
    </w:p>
    <w:p w14:paraId="75E3B5B2" w14:textId="342407D1" w:rsidR="00E76944" w:rsidRDefault="00E76944" w:rsidP="00E76944"/>
    <w:p w14:paraId="654CA8AD" w14:textId="17566DB3" w:rsidR="00C213C8" w:rsidRDefault="00C213C8" w:rsidP="00E76944">
      <w:r>
        <w:t xml:space="preserve">Comme le chip de réception donne un tension DC en sortie même lorsqu’aucune antenne n’émet, un DAC sera utilisé pour lire la tension à vide, ce qui permettra de régler automatiquement la tension de référence du comparateur dont il est question au point </w:t>
      </w:r>
      <w:r>
        <w:fldChar w:fldCharType="begin"/>
      </w:r>
      <w:r>
        <w:instrText xml:space="preserve"> REF _Ref14945586 \r \h </w:instrText>
      </w:r>
      <w:r>
        <w:fldChar w:fldCharType="separate"/>
      </w:r>
      <w:r>
        <w:t>2.4.3</w:t>
      </w:r>
      <w:r>
        <w:fldChar w:fldCharType="end"/>
      </w:r>
      <w:r>
        <w:t>.</w:t>
      </w:r>
    </w:p>
    <w:p w14:paraId="69BB3023" w14:textId="3A61D178" w:rsidR="00C213C8" w:rsidRDefault="00C213C8" w:rsidP="00E76944"/>
    <w:p w14:paraId="55ADB851" w14:textId="52FBD008" w:rsidR="00C213C8" w:rsidRDefault="00C213C8" w:rsidP="00C213C8">
      <w:pPr>
        <w:pStyle w:val="Heading4"/>
      </w:pPr>
      <w:r>
        <w:t>UART</w:t>
      </w:r>
    </w:p>
    <w:p w14:paraId="21689A20" w14:textId="534CA752" w:rsidR="00C213C8" w:rsidRDefault="00C213C8" w:rsidP="00C213C8"/>
    <w:p w14:paraId="61BF0C89" w14:textId="77777777" w:rsidR="00C213C8" w:rsidRDefault="00C213C8" w:rsidP="00C213C8">
      <w:r>
        <w:t xml:space="preserve">Comme expliqué au point </w:t>
      </w:r>
      <w:r>
        <w:fldChar w:fldCharType="begin"/>
      </w:r>
      <w:r>
        <w:instrText xml:space="preserve"> REF _Ref14945695 \r \h </w:instrText>
      </w:r>
      <w:r>
        <w:fldChar w:fldCharType="separate"/>
      </w:r>
      <w:r>
        <w:t>3.1.2</w:t>
      </w:r>
      <w:r>
        <w:fldChar w:fldCharType="end"/>
      </w:r>
      <w:r>
        <w:t>, la réception des IDs des balles se fera par UART.</w:t>
      </w:r>
    </w:p>
    <w:p w14:paraId="100A3133" w14:textId="35901763" w:rsidR="00C213C8" w:rsidRDefault="00C213C8" w:rsidP="00C213C8">
      <w:r>
        <w:t xml:space="preserve">Il va falloir tout d’abord fixer la vitesse de transmission. Sur l’image ci-dessous, 12 bits sont envoyés en 1.4ms. </w:t>
      </w:r>
      <w:r w:rsidR="00A55A58">
        <w:t>ce qui veut dire qu’il y a 8.5kbits qui sont envoyé en 1sc. Cela est un peu moins que ce qui avait été annoncé</w:t>
      </w:r>
      <w:r>
        <w:t xml:space="preserve"> </w:t>
      </w:r>
      <w:r w:rsidR="00A55A58">
        <w:t xml:space="preserve">au point </w:t>
      </w:r>
      <w:r w:rsidR="00A55A58">
        <w:fldChar w:fldCharType="begin"/>
      </w:r>
      <w:r w:rsidR="00A55A58">
        <w:instrText xml:space="preserve"> REF _Ref14946074 \r \h </w:instrText>
      </w:r>
      <w:r w:rsidR="00A55A58">
        <w:fldChar w:fldCharType="separate"/>
      </w:r>
      <w:r w:rsidR="00A55A58">
        <w:t>3.1.2.2</w:t>
      </w:r>
      <w:r w:rsidR="00A55A58">
        <w:fldChar w:fldCharType="end"/>
      </w:r>
      <w:r w:rsidR="00A55A58">
        <w:t>.</w:t>
      </w:r>
    </w:p>
    <w:p w14:paraId="5950CED4" w14:textId="77777777" w:rsidR="00C213C8" w:rsidRDefault="00C213C8" w:rsidP="00C213C8">
      <w:pPr>
        <w:rPr>
          <w:noProof/>
        </w:rPr>
      </w:pPr>
    </w:p>
    <w:p w14:paraId="12F219CB" w14:textId="77777777" w:rsidR="00C213C8" w:rsidRDefault="00C213C8" w:rsidP="00C213C8">
      <w:pPr>
        <w:keepNext/>
        <w:jc w:val="center"/>
      </w:pPr>
      <w:r>
        <w:rPr>
          <w:noProof/>
        </w:rPr>
        <w:drawing>
          <wp:inline distT="0" distB="0" distL="0" distR="0" wp14:anchorId="5E69FE2E" wp14:editId="73A1C5DF">
            <wp:extent cx="3979656" cy="2003729"/>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3">
                      <a:extLst>
                        <a:ext uri="{28A0092B-C50C-407E-A947-70E740481C1C}">
                          <a14:useLocalDpi xmlns:a14="http://schemas.microsoft.com/office/drawing/2010/main" val="0"/>
                        </a:ext>
                      </a:extLst>
                    </a:blip>
                    <a:srcRect t="8389" r="142" b="11691"/>
                    <a:stretch/>
                  </pic:blipFill>
                  <pic:spPr bwMode="auto">
                    <a:xfrm>
                      <a:off x="0" y="0"/>
                      <a:ext cx="3992437" cy="2010164"/>
                    </a:xfrm>
                    <a:prstGeom prst="rect">
                      <a:avLst/>
                    </a:prstGeom>
                    <a:noFill/>
                    <a:ln>
                      <a:noFill/>
                    </a:ln>
                    <a:extLst>
                      <a:ext uri="{53640926-AAD7-44D8-BBD7-CCE9431645EC}">
                        <a14:shadowObscured xmlns:a14="http://schemas.microsoft.com/office/drawing/2010/main"/>
                      </a:ext>
                    </a:extLst>
                  </pic:spPr>
                </pic:pic>
              </a:graphicData>
            </a:graphic>
          </wp:inline>
        </w:drawing>
      </w:r>
    </w:p>
    <w:p w14:paraId="3EBBD047" w14:textId="3A03D251" w:rsidR="00C213C8" w:rsidRPr="00C213C8" w:rsidRDefault="00C213C8" w:rsidP="00C213C8">
      <w:pPr>
        <w:pStyle w:val="Caption"/>
        <w:jc w:val="center"/>
      </w:pPr>
      <w:r>
        <w:t xml:space="preserve">Figure </w:t>
      </w:r>
      <w:fldSimple w:instr=" SEQ Figure \* ARABIC ">
        <w:r w:rsidR="00ED1F3F">
          <w:rPr>
            <w:noProof/>
          </w:rPr>
          <w:t>59</w:t>
        </w:r>
      </w:fldSimple>
      <w:r>
        <w:t xml:space="preserve"> : Transmission de la valeur 5</w:t>
      </w:r>
    </w:p>
    <w:p w14:paraId="217AE22A" w14:textId="77777777" w:rsidR="000D1E07" w:rsidRDefault="000D1E07" w:rsidP="000D1E07">
      <w:pPr>
        <w:pStyle w:val="Heading4"/>
      </w:pPr>
      <w:r>
        <w:br w:type="page"/>
      </w:r>
      <w:r>
        <w:lastRenderedPageBreak/>
        <w:t>TouchGFX</w:t>
      </w:r>
    </w:p>
    <w:p w14:paraId="39B36746" w14:textId="77777777" w:rsidR="000D1E07" w:rsidRDefault="000D1E07" w:rsidP="000D1E07"/>
    <w:p w14:paraId="4F90EE1F" w14:textId="7F856152" w:rsidR="000D1E07" w:rsidRDefault="000D1E07" w:rsidP="000D1E07">
      <w:r>
        <w:t>La librairie graphique qui est utilisée dans ce projet est TouchGFX. Elle est pratique car elle fonctionne bien avec STM32CubeMx, le logiciel qui permet de configurer les périphériques du microcontrôleur.</w:t>
      </w:r>
    </w:p>
    <w:p w14:paraId="3AF38F3C" w14:textId="76D9A0B7" w:rsidR="000D1E07" w:rsidRDefault="000D1E07" w:rsidP="000D1E07">
      <w:r>
        <w:t>Cette librairie fonctionne avec freeRTOS ce qui signifie que la programmation se fera avec un OS.</w:t>
      </w:r>
    </w:p>
    <w:p w14:paraId="0306BA3C" w14:textId="14BECD2D" w:rsidR="00F2188A" w:rsidRDefault="00F2188A" w:rsidP="000D1E07">
      <w:r>
        <w:t xml:space="preserve">TouchGFX propose un pattern de type MVP (modèle, vue, présentateur). </w:t>
      </w:r>
    </w:p>
    <w:p w14:paraId="0DDADCFF" w14:textId="1E7C7544" w:rsidR="00F2188A" w:rsidRDefault="00F2188A" w:rsidP="000D1E07"/>
    <w:p w14:paraId="3F38C4F2" w14:textId="1ECD3A90" w:rsidR="00F2188A" w:rsidRDefault="002D52C1" w:rsidP="0095355A">
      <w:pPr>
        <w:keepNext/>
        <w:ind w:left="284"/>
        <w:jc w:val="center"/>
      </w:pPr>
      <w:r>
        <w:rPr>
          <w:noProof/>
        </w:rPr>
        <w:drawing>
          <wp:inline distT="0" distB="0" distL="0" distR="0" wp14:anchorId="424C69D3" wp14:editId="71B5A612">
            <wp:extent cx="4731026" cy="259681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38198" cy="2600755"/>
                    </a:xfrm>
                    <a:prstGeom prst="rect">
                      <a:avLst/>
                    </a:prstGeom>
                  </pic:spPr>
                </pic:pic>
              </a:graphicData>
            </a:graphic>
          </wp:inline>
        </w:drawing>
      </w:r>
    </w:p>
    <w:p w14:paraId="7FE83C18" w14:textId="4D843CB8" w:rsidR="00F2188A" w:rsidRPr="0095355A" w:rsidRDefault="00F2188A" w:rsidP="00F2188A">
      <w:pPr>
        <w:pStyle w:val="Caption"/>
        <w:jc w:val="center"/>
        <w:rPr>
          <w:color w:val="FF0000"/>
        </w:rPr>
      </w:pPr>
      <w:r>
        <w:t xml:space="preserve">Figure </w:t>
      </w:r>
      <w:fldSimple w:instr=" SEQ Figure \* ARABIC ">
        <w:r w:rsidR="00ED1F3F">
          <w:rPr>
            <w:noProof/>
          </w:rPr>
          <w:t>60</w:t>
        </w:r>
      </w:fldSimple>
      <w:r>
        <w:t xml:space="preserve"> : pattern MVP</w:t>
      </w:r>
    </w:p>
    <w:p w14:paraId="0DF16F1D" w14:textId="77777777" w:rsidR="0095355A" w:rsidRDefault="0095355A" w:rsidP="00F2188A"/>
    <w:p w14:paraId="1021939E" w14:textId="77777777" w:rsidR="0095355A" w:rsidRDefault="0095355A" w:rsidP="00F2188A">
      <w:r>
        <w:t>Le modèle va stocker les données qui viennent soit de la partie hardware comme les ADC ou le DAC, soit de la partie GUI comme le numéro des balles.</w:t>
      </w:r>
    </w:p>
    <w:p w14:paraId="0CA02695" w14:textId="77777777" w:rsidR="0095355A" w:rsidRDefault="0095355A" w:rsidP="00F2188A"/>
    <w:p w14:paraId="723F6883" w14:textId="77777777" w:rsidR="0095355A" w:rsidRDefault="0095355A" w:rsidP="00F2188A">
      <w:r>
        <w:t>Le présentateur s’occupe de la logique. Il récupère les données à traiter dans le modèle et envoie les données modifiées à la vue.</w:t>
      </w:r>
    </w:p>
    <w:p w14:paraId="28CC00B4" w14:textId="77777777" w:rsidR="0095355A" w:rsidRDefault="0095355A" w:rsidP="00F2188A"/>
    <w:p w14:paraId="518A9947" w14:textId="222848C5" w:rsidR="000D1E07" w:rsidRDefault="0095355A" w:rsidP="00F2188A">
      <w:r>
        <w:t xml:space="preserve">La vue reçoit les données modifiées par le présentateur et va aussi avertir le présentateur si un événement est arrivé, par exemple l’appui d’un bouton.  </w:t>
      </w:r>
      <w:r w:rsidR="000D1E07">
        <w:br w:type="page"/>
      </w:r>
    </w:p>
    <w:p w14:paraId="1B2832D3" w14:textId="77777777" w:rsidR="00E76944" w:rsidRPr="00E76944" w:rsidRDefault="00E76944" w:rsidP="000D1E07">
      <w:pPr>
        <w:jc w:val="left"/>
      </w:pPr>
    </w:p>
    <w:p w14:paraId="7C67C6CE" w14:textId="189E4AE1" w:rsidR="00F2188A" w:rsidRDefault="007F5412" w:rsidP="007F5412">
      <w:pPr>
        <w:pStyle w:val="Heading3"/>
      </w:pPr>
      <w:r>
        <w:t>FreeRTOS</w:t>
      </w:r>
    </w:p>
    <w:p w14:paraId="0BAB6233" w14:textId="79895A23" w:rsidR="007F5412" w:rsidRDefault="007F5412" w:rsidP="007F5412">
      <w:pPr>
        <w:rPr>
          <w:lang w:val="de-CH"/>
        </w:rPr>
      </w:pPr>
    </w:p>
    <w:p w14:paraId="2553D7D1" w14:textId="646C7F48" w:rsidR="007F5412" w:rsidRDefault="007F5412" w:rsidP="007F5412">
      <w:r w:rsidRPr="007F5412">
        <w:t xml:space="preserve">FreeRTOS </w:t>
      </w:r>
      <w:r w:rsidR="008C7924">
        <w:t>es</w:t>
      </w:r>
      <w:r w:rsidRPr="007F5412">
        <w:t>t</w:t>
      </w:r>
      <w:r w:rsidR="008C7924">
        <w:t xml:space="preserve"> </w:t>
      </w:r>
      <w:r w:rsidRPr="007F5412">
        <w:t>un os qui fonctionne conjointement avec la librairie graphique Touc</w:t>
      </w:r>
      <w:r>
        <w:t>hGFX.</w:t>
      </w:r>
      <w:r w:rsidR="008C7924">
        <w:t xml:space="preserve"> C’est pour cela qui c’est cet OS qui a été choisi pour se projet.</w:t>
      </w:r>
    </w:p>
    <w:p w14:paraId="2896F48F" w14:textId="77777777" w:rsidR="007F5412" w:rsidRDefault="007F5412" w:rsidP="007F5412"/>
    <w:p w14:paraId="5C3AE8B8" w14:textId="2681D2BC" w:rsidR="007F5412" w:rsidRDefault="007F5412" w:rsidP="007F5412"/>
    <w:p w14:paraId="18651F12" w14:textId="7C864CEF" w:rsidR="007F5412" w:rsidRDefault="008C7924" w:rsidP="007F5412">
      <w:pPr>
        <w:keepNext/>
      </w:pPr>
      <w:r>
        <w:rPr>
          <w:noProof/>
        </w:rPr>
        <w:drawing>
          <wp:inline distT="0" distB="0" distL="0" distR="0" wp14:anchorId="47427591" wp14:editId="5BA5288C">
            <wp:extent cx="5448300" cy="1905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48300" cy="1905000"/>
                    </a:xfrm>
                    <a:prstGeom prst="rect">
                      <a:avLst/>
                    </a:prstGeom>
                  </pic:spPr>
                </pic:pic>
              </a:graphicData>
            </a:graphic>
          </wp:inline>
        </w:drawing>
      </w:r>
    </w:p>
    <w:p w14:paraId="5D7E37B5" w14:textId="296DED11" w:rsidR="007F5412" w:rsidRDefault="007F5412" w:rsidP="007F5412">
      <w:pPr>
        <w:pStyle w:val="Caption"/>
        <w:jc w:val="center"/>
      </w:pPr>
      <w:r>
        <w:t xml:space="preserve">Figure </w:t>
      </w:r>
      <w:fldSimple w:instr=" SEQ Figure \* ARABIC ">
        <w:r w:rsidR="00ED1F3F">
          <w:rPr>
            <w:noProof/>
          </w:rPr>
          <w:t>61</w:t>
        </w:r>
      </w:fldSimple>
      <w:r>
        <w:t>: threads et FreeRTOS</w:t>
      </w:r>
    </w:p>
    <w:p w14:paraId="1AB79D22" w14:textId="6628EA92" w:rsidR="007F5412" w:rsidRDefault="007F5412" w:rsidP="007F5412"/>
    <w:p w14:paraId="05600023" w14:textId="0A3AC688" w:rsidR="007F5412" w:rsidRDefault="007F5412" w:rsidP="007F5412">
      <w:r>
        <w:t>Deux threads seront créés :</w:t>
      </w:r>
    </w:p>
    <w:p w14:paraId="1B1367DB" w14:textId="77777777" w:rsidR="007F5412" w:rsidRDefault="007F5412" w:rsidP="007F5412"/>
    <w:p w14:paraId="5240DC5D" w14:textId="12672A49" w:rsidR="007F5412" w:rsidRDefault="007F5412" w:rsidP="007F5412">
      <w:pPr>
        <w:pStyle w:val="ListParagraph"/>
        <w:numPr>
          <w:ilvl w:val="0"/>
          <w:numId w:val="29"/>
        </w:numPr>
      </w:pPr>
      <w:r>
        <w:t xml:space="preserve">Le </w:t>
      </w:r>
      <w:r w:rsidR="008C7924">
        <w:t xml:space="preserve">thread </w:t>
      </w:r>
      <w:r w:rsidRPr="002D52C1">
        <w:t xml:space="preserve">contrôleur </w:t>
      </w:r>
      <w:r>
        <w:t xml:space="preserve">va devoir gérer la partie hardware. Il contrôlera </w:t>
      </w:r>
      <w:r w:rsidRPr="002D52C1">
        <w:t>les convertisseurs, les interruptions des boutons et l’</w:t>
      </w:r>
      <w:r>
        <w:t>UART</w:t>
      </w:r>
      <w:r w:rsidRPr="002D52C1">
        <w:t>.</w:t>
      </w:r>
    </w:p>
    <w:p w14:paraId="5B82270A" w14:textId="1881D93A" w:rsidR="007F5412" w:rsidRDefault="007F5412" w:rsidP="007F5412">
      <w:pPr>
        <w:pStyle w:val="ListParagraph"/>
      </w:pPr>
    </w:p>
    <w:p w14:paraId="0CAF2C3D" w14:textId="500A2B8B" w:rsidR="007F5412" w:rsidRDefault="008C7924" w:rsidP="007D0D7C">
      <w:pPr>
        <w:pStyle w:val="ListParagraph"/>
        <w:numPr>
          <w:ilvl w:val="0"/>
          <w:numId w:val="29"/>
        </w:numPr>
      </w:pPr>
      <w:r>
        <w:t>Le thread graphique va quant à lui s’occuper de la partie affichage. C’est lui qui fera tourner l’application MVC et dessinera sur l’écran LCD</w:t>
      </w:r>
    </w:p>
    <w:p w14:paraId="5FDE1734" w14:textId="77777777" w:rsidR="008C7924" w:rsidRDefault="008C7924" w:rsidP="008C7924">
      <w:pPr>
        <w:pStyle w:val="ListParagraph"/>
      </w:pPr>
    </w:p>
    <w:p w14:paraId="313549D1" w14:textId="080ED40D" w:rsidR="008C7924" w:rsidRDefault="008C7924" w:rsidP="008C7924">
      <w:r>
        <w:t>La communication entre les deux threads se fait au moyen de queues.</w:t>
      </w:r>
    </w:p>
    <w:p w14:paraId="18DBCB47" w14:textId="77777777" w:rsidR="008C7924" w:rsidRPr="007F5412" w:rsidRDefault="008C7924" w:rsidP="008C7924"/>
    <w:p w14:paraId="511AD762" w14:textId="52FD9A85" w:rsidR="00F2188A" w:rsidRPr="002D52C1" w:rsidRDefault="00F2188A" w:rsidP="002D52C1">
      <w:pPr>
        <w:pStyle w:val="Heading3"/>
        <w:rPr>
          <w:lang w:val="fr-CH"/>
        </w:rPr>
      </w:pPr>
      <w:r w:rsidRPr="002D52C1">
        <w:rPr>
          <w:lang w:val="fr-CH"/>
        </w:rPr>
        <w:t xml:space="preserve">Thread </w:t>
      </w:r>
      <w:r w:rsidR="002D52C1" w:rsidRPr="002D52C1">
        <w:rPr>
          <w:lang w:val="fr-CH"/>
        </w:rPr>
        <w:t>c</w:t>
      </w:r>
      <w:r w:rsidR="002D52C1">
        <w:rPr>
          <w:lang w:val="fr-CH"/>
        </w:rPr>
        <w:t>ontrô</w:t>
      </w:r>
      <w:r w:rsidR="002D52C1" w:rsidRPr="002D52C1">
        <w:rPr>
          <w:lang w:val="fr-CH"/>
        </w:rPr>
        <w:t>leur</w:t>
      </w:r>
    </w:p>
    <w:p w14:paraId="34012E75" w14:textId="59469751" w:rsidR="002D52C1" w:rsidRDefault="002D52C1" w:rsidP="002D52C1"/>
    <w:p w14:paraId="0427D5DF" w14:textId="688CB8E0" w:rsidR="008C7924" w:rsidRDefault="008C7924" w:rsidP="002D52C1">
      <w:r>
        <w:t>Le contrôleur effectue plusieurs tâches, il va tout d’abord lire les valeurs des ADC lorsqu’un signal arrive depuis une antenne. Si ce signal correspond à un ID de la balle choisie, il va envoyer l’information de puissance des 2 antennes au thread graphique</w:t>
      </w:r>
    </w:p>
    <w:p w14:paraId="709A95C5" w14:textId="47A4F0F8" w:rsidR="008C7924" w:rsidRDefault="008C7924" w:rsidP="002D52C1"/>
    <w:p w14:paraId="1DBD2865" w14:textId="64FFB2CF" w:rsidR="008C7924" w:rsidRDefault="008C7924" w:rsidP="002D52C1">
      <w:r>
        <w:t>Il va aussi lire les valeurs des boutons. Lorsqu’un bouton est appuyé, il enverra l’information au thread graphique.</w:t>
      </w:r>
    </w:p>
    <w:p w14:paraId="407BA55D" w14:textId="6C14A013" w:rsidR="008C7924" w:rsidRDefault="008C7924" w:rsidP="002D52C1"/>
    <w:p w14:paraId="2AEC52A3" w14:textId="77777777" w:rsidR="00ED1F3F" w:rsidRDefault="00ED1F3F" w:rsidP="00ED1F3F">
      <w:pPr>
        <w:keepNext/>
        <w:jc w:val="center"/>
      </w:pPr>
      <w:r>
        <w:rPr>
          <w:noProof/>
        </w:rPr>
        <w:drawing>
          <wp:inline distT="0" distB="0" distL="0" distR="0" wp14:anchorId="137E6AED" wp14:editId="1AB6FE49">
            <wp:extent cx="4600575" cy="236251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06145" cy="2365373"/>
                    </a:xfrm>
                    <a:prstGeom prst="rect">
                      <a:avLst/>
                    </a:prstGeom>
                  </pic:spPr>
                </pic:pic>
              </a:graphicData>
            </a:graphic>
          </wp:inline>
        </w:drawing>
      </w:r>
    </w:p>
    <w:p w14:paraId="6E4DEA91" w14:textId="53D1873B" w:rsidR="008C7924" w:rsidRPr="002D52C1" w:rsidRDefault="00ED1F3F" w:rsidP="00ED1F3F">
      <w:pPr>
        <w:pStyle w:val="Caption"/>
        <w:jc w:val="center"/>
      </w:pPr>
      <w:r>
        <w:t xml:space="preserve">Figure </w:t>
      </w:r>
      <w:fldSimple w:instr=" SEQ Figure \* ARABIC ">
        <w:r>
          <w:rPr>
            <w:noProof/>
          </w:rPr>
          <w:t>62</w:t>
        </w:r>
      </w:fldSimple>
      <w:r>
        <w:t>: Diagramme classe thread contrôleur</w:t>
      </w:r>
    </w:p>
    <w:p w14:paraId="07207D21" w14:textId="12024793" w:rsidR="002D52C1" w:rsidRDefault="00ED1F3F" w:rsidP="00ED1F3F">
      <w:r>
        <w:lastRenderedPageBreak/>
        <w:t>Comme L’interface graphique est prévue avec un menu, il a fallu faire une simple machine d’états dans le contrôleur. Les différents changement d’états seront envoyés depuis le thread graphique.</w:t>
      </w:r>
    </w:p>
    <w:p w14:paraId="7C8097DC" w14:textId="77777777" w:rsidR="00ED1F3F" w:rsidRPr="002D52C1" w:rsidRDefault="00ED1F3F" w:rsidP="00ED1F3F">
      <w:bookmarkStart w:id="156" w:name="_GoBack"/>
      <w:bookmarkEnd w:id="156"/>
    </w:p>
    <w:p w14:paraId="50793D44" w14:textId="789F0120" w:rsidR="00F2188A" w:rsidRPr="002D52C1" w:rsidRDefault="00F2188A" w:rsidP="002D52C1">
      <w:pPr>
        <w:pStyle w:val="Heading3"/>
        <w:rPr>
          <w:lang w:val="fr-CH"/>
        </w:rPr>
      </w:pPr>
      <w:r w:rsidRPr="002D52C1">
        <w:rPr>
          <w:lang w:val="fr-CH"/>
        </w:rPr>
        <w:t>Thread TouchGFX</w:t>
      </w:r>
    </w:p>
    <w:p w14:paraId="06FB1473" w14:textId="325FF667" w:rsidR="00F2188A" w:rsidRDefault="00F2188A" w:rsidP="00F2188A"/>
    <w:p w14:paraId="267CA217" w14:textId="1E455C2A" w:rsidR="0095355A" w:rsidRPr="002D52C1" w:rsidRDefault="0095355A" w:rsidP="0095355A">
      <w:pPr>
        <w:jc w:val="center"/>
      </w:pPr>
      <w:r>
        <w:rPr>
          <w:noProof/>
        </w:rPr>
        <w:drawing>
          <wp:inline distT="0" distB="0" distL="0" distR="0" wp14:anchorId="65ED6D0E" wp14:editId="607D9BF5">
            <wp:extent cx="3952875" cy="30194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52875" cy="3019425"/>
                    </a:xfrm>
                    <a:prstGeom prst="rect">
                      <a:avLst/>
                    </a:prstGeom>
                  </pic:spPr>
                </pic:pic>
              </a:graphicData>
            </a:graphic>
          </wp:inline>
        </w:drawing>
      </w:r>
    </w:p>
    <w:p w14:paraId="18F291FF" w14:textId="28C2A748" w:rsidR="00E44D57" w:rsidRPr="002D52C1" w:rsidRDefault="006C4933" w:rsidP="0095018D">
      <w:pPr>
        <w:pStyle w:val="Heading3"/>
        <w:rPr>
          <w:lang w:val="fr-CH"/>
        </w:rPr>
      </w:pPr>
      <w:bookmarkStart w:id="157" w:name="_Toc14701686"/>
      <w:r w:rsidRPr="002D52C1">
        <w:rPr>
          <w:lang w:val="fr-CH"/>
        </w:rPr>
        <w:t>Affichage</w:t>
      </w:r>
      <w:bookmarkEnd w:id="157"/>
    </w:p>
    <w:p w14:paraId="0AF1800E" w14:textId="478A072C" w:rsidR="006C4933" w:rsidRPr="002D52C1" w:rsidRDefault="00E44D57" w:rsidP="00E44D57">
      <w:pPr>
        <w:jc w:val="left"/>
        <w:rPr>
          <w:rFonts w:eastAsia="Arial" w:cs="Arial"/>
          <w:sz w:val="24"/>
          <w:szCs w:val="24"/>
        </w:rPr>
      </w:pPr>
      <w:r w:rsidRPr="002D52C1">
        <w:br w:type="page"/>
      </w:r>
    </w:p>
    <w:p w14:paraId="2CD7989D" w14:textId="5EBADDA8" w:rsidR="00A44AD0" w:rsidRDefault="008A574C" w:rsidP="006D0ED1">
      <w:pPr>
        <w:pStyle w:val="Heading1"/>
        <w:tabs>
          <w:tab w:val="left" w:pos="8364"/>
        </w:tabs>
      </w:pPr>
      <w:bookmarkStart w:id="158" w:name="_Toc14701687"/>
      <w:r w:rsidRPr="00091D71">
        <w:lastRenderedPageBreak/>
        <w:t>Tests</w:t>
      </w:r>
      <w:r w:rsidR="006C4933" w:rsidRPr="00091D71">
        <w:t xml:space="preserve"> et résultats</w:t>
      </w:r>
      <w:r w:rsidR="004569CC" w:rsidRPr="00091D71">
        <w:t xml:space="preserve"> finaux</w:t>
      </w:r>
      <w:bookmarkEnd w:id="158"/>
    </w:p>
    <w:p w14:paraId="3ACF6959" w14:textId="1D3E684B" w:rsidR="00D506A8" w:rsidRDefault="00D506A8" w:rsidP="00D506A8"/>
    <w:p w14:paraId="7E33D557" w14:textId="77777777" w:rsidR="00D506A8" w:rsidRPr="00D506A8" w:rsidRDefault="00D506A8" w:rsidP="00D506A8"/>
    <w:p w14:paraId="4DA07F26" w14:textId="1E8BC976" w:rsidR="00E44D57" w:rsidRDefault="00E44D57" w:rsidP="00E44D57"/>
    <w:p w14:paraId="5F21DF98" w14:textId="2E7B54C3" w:rsidR="00171192" w:rsidRPr="00687435" w:rsidRDefault="00171192" w:rsidP="00171192"/>
    <w:p w14:paraId="4C6F8B4A" w14:textId="2517FB9B" w:rsidR="00171192" w:rsidRPr="003E3CC1" w:rsidRDefault="00171192" w:rsidP="00171192">
      <w:r w:rsidRPr="00687435">
        <w:t xml:space="preserve">Condo 1nf </w:t>
      </w:r>
      <w:r w:rsidRPr="003E3CC1">
        <w:t>-&gt; r = 6.366k</w:t>
      </w:r>
    </w:p>
    <w:p w14:paraId="19EB3ACD" w14:textId="13ED76CC" w:rsidR="00171192" w:rsidRPr="00171192" w:rsidRDefault="00171192" w:rsidP="00171192"/>
    <w:p w14:paraId="22CDE175" w14:textId="3D3796DF" w:rsidR="00A44AD0" w:rsidRPr="00091D71" w:rsidRDefault="008A574C" w:rsidP="006D0ED1">
      <w:pPr>
        <w:pStyle w:val="Heading1"/>
        <w:tabs>
          <w:tab w:val="left" w:pos="8364"/>
        </w:tabs>
      </w:pPr>
      <w:bookmarkStart w:id="159" w:name="_Toc14701688"/>
      <w:r w:rsidRPr="00091D71">
        <w:t>Améliorations futures</w:t>
      </w:r>
      <w:bookmarkEnd w:id="159"/>
    </w:p>
    <w:p w14:paraId="4F4F1B39" w14:textId="77777777" w:rsidR="006C4933" w:rsidRPr="00091D71" w:rsidRDefault="006C4933" w:rsidP="006C4933"/>
    <w:p w14:paraId="28D42BC1" w14:textId="0E5C6230" w:rsidR="00A44AD0" w:rsidRPr="00091D71" w:rsidRDefault="008A574C" w:rsidP="00CB3AAA">
      <w:pPr>
        <w:pStyle w:val="Heading1"/>
        <w:tabs>
          <w:tab w:val="left" w:pos="8364"/>
        </w:tabs>
      </w:pPr>
      <w:bookmarkStart w:id="160" w:name="_Toc14701689"/>
      <w:r w:rsidRPr="00091D71">
        <w:t>Conclusion</w:t>
      </w:r>
      <w:bookmarkEnd w:id="160"/>
    </w:p>
    <w:p w14:paraId="6E9F60FB" w14:textId="7FF01BBF" w:rsidR="00A44AD0" w:rsidRPr="00091D71" w:rsidRDefault="00A44AD0" w:rsidP="0055088E">
      <w:pPr>
        <w:ind w:right="-13"/>
        <w:rPr>
          <w:sz w:val="20"/>
          <w:szCs w:val="20"/>
        </w:rPr>
      </w:pPr>
    </w:p>
    <w:p w14:paraId="28EE336B" w14:textId="6619CC41" w:rsidR="0054532F" w:rsidRDefault="005F5C3A" w:rsidP="0054532F">
      <w:pPr>
        <w:pStyle w:val="Heading1"/>
      </w:pPr>
      <w:bookmarkStart w:id="161" w:name="_Toc14701690"/>
      <w:r w:rsidRPr="00091D71">
        <w:t>Annexes</w:t>
      </w:r>
      <w:bookmarkEnd w:id="161"/>
    </w:p>
    <w:p w14:paraId="479D0622" w14:textId="77777777" w:rsidR="0054532F" w:rsidRPr="00091D71" w:rsidRDefault="0054532F" w:rsidP="0054532F">
      <w:r w:rsidRPr="00091D71">
        <w:t>Simulation Ansys</w:t>
      </w:r>
    </w:p>
    <w:p w14:paraId="6E0124AF" w14:textId="77777777" w:rsidR="0054532F" w:rsidRPr="00091D71" w:rsidRDefault="0054532F" w:rsidP="0054532F"/>
    <w:p w14:paraId="3CE941B7" w14:textId="77777777" w:rsidR="0054532F" w:rsidRDefault="0054532F" w:rsidP="0054532F">
      <w:r w:rsidRPr="00091D71">
        <w:t xml:space="preserve">Schéma + pcb + 3d </w:t>
      </w:r>
    </w:p>
    <w:p w14:paraId="0498A9ED" w14:textId="7D6FA9D0" w:rsidR="0054532F" w:rsidRDefault="0054532F" w:rsidP="0054532F"/>
    <w:p w14:paraId="7CC07EDD" w14:textId="52AAE012" w:rsidR="0054532F" w:rsidRDefault="0054532F" w:rsidP="0054532F"/>
    <w:bookmarkStart w:id="162" w:name="_Toc14701691" w:displacedByCustomXml="next"/>
    <w:sdt>
      <w:sdtPr>
        <w:rPr>
          <w:rFonts w:eastAsiaTheme="minorEastAsia" w:cs="Times New Roman"/>
          <w:b w:val="0"/>
          <w:sz w:val="22"/>
          <w:szCs w:val="22"/>
        </w:rPr>
        <w:id w:val="297193233"/>
        <w:docPartObj>
          <w:docPartGallery w:val="Bibliographies"/>
          <w:docPartUnique/>
        </w:docPartObj>
      </w:sdtPr>
      <w:sdtContent>
        <w:p w14:paraId="21C31A90" w14:textId="0D4E939D" w:rsidR="0054532F" w:rsidRDefault="0054532F">
          <w:pPr>
            <w:pStyle w:val="Heading1"/>
          </w:pPr>
          <w:r>
            <w:t>Références</w:t>
          </w:r>
          <w:bookmarkEnd w:id="162"/>
        </w:p>
        <w:p w14:paraId="1A81B346" w14:textId="77777777" w:rsidR="00C27A5D" w:rsidRPr="00C27A5D" w:rsidRDefault="00C27A5D" w:rsidP="00C27A5D"/>
        <w:sdt>
          <w:sdtPr>
            <w:id w:val="-573587230"/>
            <w:bibliography/>
          </w:sdtPr>
          <w:sdtContent>
            <w:p w14:paraId="08DAA5E6" w14:textId="0424A54C" w:rsidR="00C27A5D" w:rsidRDefault="0054532F" w:rsidP="00C27A5D">
              <w:pPr>
                <w:pStyle w:val="Bibliography"/>
                <w:jc w:val="left"/>
                <w:rPr>
                  <w:noProof/>
                  <w:u w:val="single"/>
                </w:rPr>
              </w:pPr>
              <w:r>
                <w:fldChar w:fldCharType="begin"/>
              </w:r>
              <w:r w:rsidRPr="0054532F">
                <w:rPr>
                  <w:lang w:val="en-US"/>
                </w:rPr>
                <w:instrText xml:space="preserve"> BIBLIOGRAPHY </w:instrText>
              </w:r>
              <w:r>
                <w:fldChar w:fldCharType="separate"/>
              </w:r>
              <w:r w:rsidR="00C27A5D" w:rsidRPr="00C27A5D">
                <w:rPr>
                  <w:noProof/>
                  <w:lang w:val="en-US"/>
                </w:rPr>
                <w:t xml:space="preserve">ahsystems, s.d. </w:t>
              </w:r>
              <w:r w:rsidR="00C27A5D" w:rsidRPr="00C27A5D">
                <w:rPr>
                  <w:i/>
                  <w:iCs/>
                  <w:noProof/>
                  <w:lang w:val="en-US"/>
                </w:rPr>
                <w:t xml:space="preserve">Log Periodic Antenna. </w:t>
              </w:r>
              <w:r w:rsidR="00C27A5D">
                <w:rPr>
                  <w:noProof/>
                </w:rPr>
                <w:t xml:space="preserve">[En ligne] </w:t>
              </w:r>
              <w:r w:rsidR="00C27A5D">
                <w:rPr>
                  <w:noProof/>
                </w:rPr>
                <w:br/>
                <w:t xml:space="preserve">Available at: </w:t>
              </w:r>
              <w:r w:rsidR="00C27A5D">
                <w:rPr>
                  <w:noProof/>
                  <w:u w:val="single"/>
                </w:rPr>
                <w:t>https://www.ahsystems.com/catalog/SAS-512-4.php</w:t>
              </w:r>
            </w:p>
            <w:p w14:paraId="0CE607DD" w14:textId="77777777" w:rsidR="00C27A5D" w:rsidRPr="00C27A5D" w:rsidRDefault="00C27A5D" w:rsidP="00C27A5D"/>
            <w:p w14:paraId="471B2B8A" w14:textId="7A0CAE3D" w:rsidR="00C27A5D" w:rsidRDefault="00C27A5D" w:rsidP="00C27A5D">
              <w:pPr>
                <w:pStyle w:val="Bibliography"/>
                <w:jc w:val="left"/>
                <w:rPr>
                  <w:noProof/>
                  <w:u w:val="single"/>
                </w:rPr>
              </w:pPr>
              <w:r w:rsidRPr="00C27A5D">
                <w:rPr>
                  <w:noProof/>
                  <w:lang w:val="en-US"/>
                </w:rPr>
                <w:t xml:space="preserve">Anon., s.d. </w:t>
              </w:r>
              <w:r w:rsidRPr="00C27A5D">
                <w:rPr>
                  <w:i/>
                  <w:iCs/>
                  <w:noProof/>
                  <w:lang w:val="en-US"/>
                </w:rPr>
                <w:t xml:space="preserve">Antenna Theory - Log-periodic Antenna. </w:t>
              </w:r>
              <w:r>
                <w:rPr>
                  <w:noProof/>
                </w:rPr>
                <w:t xml:space="preserve">[En ligne] </w:t>
              </w:r>
              <w:r>
                <w:rPr>
                  <w:noProof/>
                </w:rPr>
                <w:br/>
                <w:t xml:space="preserve">Available at: </w:t>
              </w:r>
              <w:r>
                <w:rPr>
                  <w:noProof/>
                  <w:u w:val="single"/>
                </w:rPr>
                <w:t>https://www.tutorialspoint.com/antenna_theory/log_periodic_antenna_theory.htm</w:t>
              </w:r>
            </w:p>
            <w:p w14:paraId="53854562" w14:textId="77777777" w:rsidR="00C27A5D" w:rsidRPr="00C27A5D" w:rsidRDefault="00C27A5D" w:rsidP="00C27A5D"/>
            <w:p w14:paraId="786235CE" w14:textId="678EAD71" w:rsidR="00C27A5D" w:rsidRDefault="00C27A5D" w:rsidP="00C27A5D">
              <w:pPr>
                <w:pStyle w:val="Bibliography"/>
                <w:jc w:val="left"/>
                <w:rPr>
                  <w:noProof/>
                  <w:lang w:val="en-US"/>
                </w:rPr>
              </w:pPr>
              <w:r w:rsidRPr="00C27A5D">
                <w:rPr>
                  <w:noProof/>
                  <w:lang w:val="en-US"/>
                </w:rPr>
                <w:t xml:space="preserve">Cebik, L. B., s.d. </w:t>
              </w:r>
              <w:r w:rsidRPr="00C27A5D">
                <w:rPr>
                  <w:i/>
                  <w:iCs/>
                  <w:noProof/>
                  <w:lang w:val="en-US"/>
                </w:rPr>
                <w:t xml:space="preserve">21st edition of The ARRL Antenna Handbook. </w:t>
              </w:r>
              <w:r w:rsidRPr="00C27A5D">
                <w:rPr>
                  <w:noProof/>
                  <w:lang w:val="en-US"/>
                </w:rPr>
                <w:t>s.l.:s.n.</w:t>
              </w:r>
            </w:p>
            <w:p w14:paraId="67A0C3C1" w14:textId="77777777" w:rsidR="00C27A5D" w:rsidRPr="00C27A5D" w:rsidRDefault="00C27A5D" w:rsidP="00C27A5D">
              <w:pPr>
                <w:rPr>
                  <w:lang w:val="en-US"/>
                </w:rPr>
              </w:pPr>
            </w:p>
            <w:p w14:paraId="6AB71685" w14:textId="0D612550" w:rsidR="00C27A5D" w:rsidRDefault="00C27A5D" w:rsidP="00C27A5D">
              <w:pPr>
                <w:pStyle w:val="Bibliography"/>
                <w:jc w:val="left"/>
                <w:rPr>
                  <w:noProof/>
                  <w:u w:val="single"/>
                </w:rPr>
              </w:pPr>
              <w:r>
                <w:rPr>
                  <w:noProof/>
                </w:rPr>
                <w:t xml:space="preserve">wikipedia, s.d. </w:t>
              </w:r>
              <w:r>
                <w:rPr>
                  <w:i/>
                  <w:iCs/>
                  <w:noProof/>
                </w:rPr>
                <w:t xml:space="preserve">Antenne log-périodique. </w:t>
              </w:r>
              <w:r>
                <w:rPr>
                  <w:noProof/>
                </w:rPr>
                <w:t xml:space="preserve">[En ligne] </w:t>
              </w:r>
              <w:r>
                <w:rPr>
                  <w:noProof/>
                </w:rPr>
                <w:br/>
                <w:t xml:space="preserve">Available at: </w:t>
              </w:r>
              <w:r>
                <w:rPr>
                  <w:noProof/>
                  <w:u w:val="single"/>
                </w:rPr>
                <w:t>https://fr.wikipedia.org/wiki/Antenne_log-p%C3%A9riodique</w:t>
              </w:r>
            </w:p>
            <w:p w14:paraId="62E11B18" w14:textId="77777777" w:rsidR="00C27A5D" w:rsidRPr="00C27A5D" w:rsidRDefault="00C27A5D" w:rsidP="00C27A5D"/>
            <w:p w14:paraId="0CE7E1BC" w14:textId="77777777" w:rsidR="00C27A5D" w:rsidRDefault="00C27A5D" w:rsidP="00C27A5D">
              <w:pPr>
                <w:pStyle w:val="Bibliography"/>
                <w:jc w:val="left"/>
                <w:rPr>
                  <w:noProof/>
                </w:rPr>
              </w:pPr>
              <w:r>
                <w:rPr>
                  <w:noProof/>
                </w:rPr>
                <w:t xml:space="preserve">wikipedia, s.d. </w:t>
              </w:r>
              <w:r>
                <w:rPr>
                  <w:i/>
                  <w:iCs/>
                  <w:noProof/>
                </w:rPr>
                <w:t xml:space="preserve">Balun. </w:t>
              </w:r>
              <w:r>
                <w:rPr>
                  <w:noProof/>
                </w:rPr>
                <w:t xml:space="preserve">[En ligne] </w:t>
              </w:r>
              <w:r>
                <w:rPr>
                  <w:noProof/>
                </w:rPr>
                <w:br/>
                <w:t xml:space="preserve">Available at: </w:t>
              </w:r>
              <w:r>
                <w:rPr>
                  <w:noProof/>
                  <w:u w:val="single"/>
                </w:rPr>
                <w:t>https://fr.wikipedia.org/wiki/Balun</w:t>
              </w:r>
            </w:p>
            <w:p w14:paraId="54DEDB0E" w14:textId="5B939F77" w:rsidR="0054532F" w:rsidRDefault="0054532F" w:rsidP="00C27A5D">
              <w:pPr>
                <w:jc w:val="left"/>
              </w:pPr>
              <w:r>
                <w:rPr>
                  <w:b/>
                  <w:bCs/>
                  <w:noProof/>
                </w:rPr>
                <w:fldChar w:fldCharType="end"/>
              </w:r>
            </w:p>
          </w:sdtContent>
        </w:sdt>
      </w:sdtContent>
    </w:sdt>
    <w:p w14:paraId="003FAA1A" w14:textId="7B485A74" w:rsidR="0054532F" w:rsidRDefault="0054532F" w:rsidP="0054532F"/>
    <w:p w14:paraId="3604D86E" w14:textId="4B2FF3F2" w:rsidR="0054532F" w:rsidRDefault="0054532F" w:rsidP="0054532F"/>
    <w:p w14:paraId="02E57124" w14:textId="74D8C6C1" w:rsidR="0054532F" w:rsidRDefault="0054532F" w:rsidP="0054532F">
      <w:pPr>
        <w:jc w:val="left"/>
      </w:pPr>
    </w:p>
    <w:p w14:paraId="7FC4589F" w14:textId="7817C6C3" w:rsidR="003A494F" w:rsidRPr="00091D71" w:rsidRDefault="003A494F" w:rsidP="003A494F"/>
    <w:p w14:paraId="29AA48C3" w14:textId="33993096" w:rsidR="0054532F" w:rsidRDefault="0054532F" w:rsidP="003A494F"/>
    <w:p w14:paraId="16E9AD42" w14:textId="6961CD08" w:rsidR="0054532F" w:rsidRPr="00091D71" w:rsidRDefault="0054532F" w:rsidP="0054532F">
      <w:pPr>
        <w:pStyle w:val="Heading1"/>
        <w:numPr>
          <w:ilvl w:val="0"/>
          <w:numId w:val="0"/>
        </w:numPr>
        <w:ind w:left="432"/>
      </w:pPr>
    </w:p>
    <w:sectPr w:rsidR="0054532F" w:rsidRPr="00091D71" w:rsidSect="00DE0C7C">
      <w:headerReference w:type="default" r:id="rId88"/>
      <w:footerReference w:type="default" r:id="rId89"/>
      <w:footerReference w:type="first" r:id="rId90"/>
      <w:type w:val="continuous"/>
      <w:pgSz w:w="11900" w:h="16838"/>
      <w:pgMar w:top="945" w:right="1440" w:bottom="528" w:left="1440" w:header="0" w:footer="0" w:gutter="0"/>
      <w:cols w:space="720" w:equalWidth="0">
        <w:col w:w="9026"/>
      </w:cols>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Johan Chenaux" w:date="2019-05-16T11:28:00Z" w:initials="JC">
    <w:p w14:paraId="65D7B72B" w14:textId="045B8958" w:rsidR="0095355A" w:rsidRPr="00875520" w:rsidRDefault="0095355A">
      <w:pPr>
        <w:pStyle w:val="CommentText"/>
        <w:rPr>
          <w:lang w:val="en-US"/>
        </w:rPr>
      </w:pPr>
      <w:r>
        <w:rPr>
          <w:rStyle w:val="CommentReference"/>
        </w:rPr>
        <w:annotationRef/>
      </w:r>
      <w:r w:rsidRPr="00875520">
        <w:rPr>
          <w:lang w:val="en-US"/>
        </w:rPr>
        <w:t xml:space="preserve">Faux </w:t>
      </w:r>
    </w:p>
    <w:p w14:paraId="1F9AC989" w14:textId="77777777" w:rsidR="0095355A" w:rsidRPr="00875520" w:rsidRDefault="0095355A">
      <w:pPr>
        <w:pStyle w:val="CommentText"/>
        <w:rPr>
          <w:lang w:val="en-US"/>
        </w:rPr>
      </w:pPr>
    </w:p>
  </w:comment>
  <w:comment w:id="2" w:author="Johan Chenaux" w:date="2019-06-11T14:27:00Z" w:initials="JC">
    <w:p w14:paraId="5FAF8092" w14:textId="46B1258E" w:rsidR="0095355A" w:rsidRPr="00875520" w:rsidRDefault="0095355A">
      <w:pPr>
        <w:pStyle w:val="CommentText"/>
        <w:rPr>
          <w:lang w:val="en-US"/>
        </w:rPr>
      </w:pPr>
      <w:r>
        <w:rPr>
          <w:rStyle w:val="CommentReference"/>
        </w:rPr>
        <w:annotationRef/>
      </w:r>
      <w:r w:rsidRPr="00875520">
        <w:rPr>
          <w:lang w:val="en-US"/>
        </w:rPr>
        <w:t>Corrige</w:t>
      </w:r>
    </w:p>
    <w:p w14:paraId="0CAD2A5B" w14:textId="48BEEDA4" w:rsidR="0095355A" w:rsidRPr="00875520" w:rsidRDefault="0095355A">
      <w:pPr>
        <w:pStyle w:val="CommentText"/>
        <w:rPr>
          <w:lang w:val="en-US"/>
        </w:rPr>
      </w:pPr>
    </w:p>
  </w:comment>
  <w:comment w:id="78" w:author="Johan Chenaux" w:date="2019-07-16T09:25:00Z" w:initials="JC">
    <w:p w14:paraId="26408E61" w14:textId="49F0B785" w:rsidR="0095355A" w:rsidRPr="00875520" w:rsidRDefault="0095355A">
      <w:pPr>
        <w:pStyle w:val="CommentText"/>
        <w:rPr>
          <w:lang w:val="en-US"/>
        </w:rPr>
      </w:pPr>
      <w:r>
        <w:rPr>
          <w:rStyle w:val="CommentReference"/>
        </w:rPr>
        <w:annotationRef/>
      </w:r>
      <w:r w:rsidRPr="00875520">
        <w:rPr>
          <w:lang w:val="en-US"/>
        </w:rPr>
        <w:t>Todo</w:t>
      </w:r>
    </w:p>
  </w:comment>
  <w:comment w:id="122" w:author="Johan Chenaux" w:date="2019-07-17T08:08:00Z" w:initials="JC">
    <w:p w14:paraId="360AB2DE" w14:textId="3891B420" w:rsidR="0095355A" w:rsidRPr="00875520" w:rsidRDefault="0095355A">
      <w:pPr>
        <w:pStyle w:val="CommentText"/>
        <w:rPr>
          <w:lang w:val="en-US"/>
        </w:rPr>
      </w:pPr>
      <w:r>
        <w:rPr>
          <w:rStyle w:val="CommentReference"/>
        </w:rPr>
        <w:annotationRef/>
      </w:r>
      <w:r w:rsidRPr="00875520">
        <w:rPr>
          <w:lang w:val="en-US"/>
        </w:rPr>
        <w:t>todo</w:t>
      </w:r>
    </w:p>
  </w:comment>
  <w:comment w:id="134" w:author="Johan Chenaux" w:date="2019-07-22T13:31:00Z" w:initials="JC">
    <w:p w14:paraId="54E378CA" w14:textId="77777777" w:rsidR="0095355A" w:rsidRPr="00875520" w:rsidRDefault="0095355A">
      <w:pPr>
        <w:pStyle w:val="CommentText"/>
        <w:rPr>
          <w:lang w:val="en-US"/>
        </w:rPr>
      </w:pPr>
      <w:r>
        <w:rPr>
          <w:rStyle w:val="CommentReference"/>
        </w:rPr>
        <w:annotationRef/>
      </w:r>
      <w:r w:rsidRPr="00875520">
        <w:rPr>
          <w:lang w:val="en-US"/>
        </w:rPr>
        <w:t>todo</w:t>
      </w:r>
    </w:p>
    <w:p w14:paraId="6416CD96" w14:textId="7AA9886B" w:rsidR="0095355A" w:rsidRPr="00875520" w:rsidRDefault="0095355A">
      <w:pPr>
        <w:pStyle w:val="CommentText"/>
        <w:rPr>
          <w:lang w:val="en-US"/>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9AC989" w15:done="1"/>
  <w15:commentEx w15:paraId="0CAD2A5B" w15:paraIdParent="1F9AC989" w15:done="1"/>
  <w15:commentEx w15:paraId="26408E61" w15:done="0"/>
  <w15:commentEx w15:paraId="360AB2DE" w15:done="0"/>
  <w15:commentEx w15:paraId="6416CD9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2543D4" w14:textId="77777777" w:rsidR="0095355A" w:rsidRDefault="0095355A" w:rsidP="00AA4D12">
      <w:r>
        <w:separator/>
      </w:r>
    </w:p>
    <w:p w14:paraId="0CA7D2B7" w14:textId="77777777" w:rsidR="0095355A" w:rsidRDefault="0095355A"/>
    <w:p w14:paraId="1D4B80E3" w14:textId="77777777" w:rsidR="0095355A" w:rsidRDefault="0095355A" w:rsidP="00297404"/>
    <w:p w14:paraId="749C4619" w14:textId="77777777" w:rsidR="0095355A" w:rsidRDefault="0095355A" w:rsidP="00297404"/>
    <w:p w14:paraId="2A3A31C8" w14:textId="77777777" w:rsidR="0095355A" w:rsidRDefault="0095355A" w:rsidP="00297404"/>
    <w:p w14:paraId="15949382" w14:textId="77777777" w:rsidR="0095355A" w:rsidRDefault="0095355A"/>
  </w:endnote>
  <w:endnote w:type="continuationSeparator" w:id="0">
    <w:p w14:paraId="10055C16" w14:textId="77777777" w:rsidR="0095355A" w:rsidRDefault="0095355A" w:rsidP="00AA4D12">
      <w:r>
        <w:continuationSeparator/>
      </w:r>
    </w:p>
    <w:p w14:paraId="38AA70B7" w14:textId="77777777" w:rsidR="0095355A" w:rsidRDefault="0095355A"/>
    <w:p w14:paraId="7DB2E336" w14:textId="77777777" w:rsidR="0095355A" w:rsidRDefault="0095355A" w:rsidP="00297404"/>
    <w:p w14:paraId="52C37A70" w14:textId="77777777" w:rsidR="0095355A" w:rsidRDefault="0095355A" w:rsidP="00297404"/>
    <w:p w14:paraId="303D0337" w14:textId="77777777" w:rsidR="0095355A" w:rsidRDefault="0095355A" w:rsidP="00297404"/>
    <w:p w14:paraId="2FB1175E" w14:textId="77777777" w:rsidR="0095355A" w:rsidRDefault="009535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7808138"/>
      <w:docPartObj>
        <w:docPartGallery w:val="Page Numbers (Bottom of Page)"/>
        <w:docPartUnique/>
      </w:docPartObj>
    </w:sdtPr>
    <w:sdtEndPr>
      <w:rPr>
        <w:noProof/>
      </w:rPr>
    </w:sdtEndPr>
    <w:sdtContent>
      <w:p w14:paraId="5463D512" w14:textId="77777777" w:rsidR="0095355A" w:rsidRDefault="0095355A" w:rsidP="00614174">
        <w:pPr>
          <w:pStyle w:val="Footer"/>
          <w:jc w:val="center"/>
        </w:pPr>
        <w:r>
          <w:rPr>
            <w:noProof/>
          </w:rPr>
          <w:drawing>
            <wp:anchor distT="0" distB="0" distL="114300" distR="114300" simplePos="0" relativeHeight="251663360" behindDoc="0" locked="0" layoutInCell="1" allowOverlap="1" wp14:anchorId="5BB6103D" wp14:editId="7299DD35">
              <wp:simplePos x="0" y="0"/>
              <wp:positionH relativeFrom="margin">
                <wp:posOffset>-352425</wp:posOffset>
              </wp:positionH>
              <wp:positionV relativeFrom="paragraph">
                <wp:posOffset>169545</wp:posOffset>
              </wp:positionV>
              <wp:extent cx="1420495" cy="285750"/>
              <wp:effectExtent l="0" t="0" r="8255" b="0"/>
              <wp:wrapSquare wrapText="bothSides"/>
              <wp:docPr id="122" name="Picture 122" descr="http://intranet.hevs.ch/doc/logo2013/Pictogrammes/0_HES-SO_VS_picto_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ntranet.hevs.ch/doc/logo2013/Pictogrammes/0_HES-SO_VS_picto_horizontal.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20495" cy="28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F1E97C" w14:textId="77777777" w:rsidR="0095355A" w:rsidRDefault="0095355A" w:rsidP="00614174">
        <w:pPr>
          <w:pStyle w:val="Footer"/>
          <w:tabs>
            <w:tab w:val="clear" w:pos="9072"/>
            <w:tab w:val="right" w:pos="9020"/>
          </w:tabs>
        </w:pPr>
        <w:r>
          <w:t>Johan Chenaux</w:t>
        </w:r>
      </w:p>
      <w:p w14:paraId="1F96FAA3" w14:textId="7D44E334" w:rsidR="0095355A" w:rsidRDefault="0095355A" w:rsidP="00614174">
        <w:pPr>
          <w:pStyle w:val="Footer"/>
          <w:tabs>
            <w:tab w:val="clear" w:pos="9072"/>
            <w:tab w:val="right" w:pos="9020"/>
          </w:tabs>
          <w:rPr>
            <w:noProof/>
          </w:rPr>
        </w:pPr>
        <w:r w:rsidRPr="00154EFC">
          <w:t>HES-SO Valais-Wallis</w:t>
        </w:r>
        <w:r>
          <w:tab/>
        </w:r>
        <w:r>
          <w:tab/>
        </w:r>
        <w:r>
          <w:fldChar w:fldCharType="begin"/>
        </w:r>
        <w:r>
          <w:instrText xml:space="preserve"> PAGE   \* MERGEFORMAT </w:instrText>
        </w:r>
        <w:r>
          <w:fldChar w:fldCharType="separate"/>
        </w:r>
        <w:r w:rsidR="00ED1F3F">
          <w:rPr>
            <w:noProof/>
          </w:rPr>
          <w:t>54</w:t>
        </w:r>
        <w:r>
          <w:rPr>
            <w:noProof/>
          </w:rPr>
          <w:fldChar w:fldCharType="end"/>
        </w:r>
      </w:p>
      <w:p w14:paraId="7E1A08B7" w14:textId="77777777" w:rsidR="0095355A" w:rsidRDefault="0095355A" w:rsidP="00614174">
        <w:pPr>
          <w:pStyle w:val="Footer"/>
          <w:tabs>
            <w:tab w:val="clear" w:pos="9072"/>
            <w:tab w:val="right" w:pos="9020"/>
          </w:tabs>
        </w:pPr>
      </w:p>
    </w:sdtContent>
  </w:sdt>
  <w:p w14:paraId="47CD5BF3" w14:textId="77777777" w:rsidR="0095355A" w:rsidRDefault="009535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D05CAC" w14:textId="77777777" w:rsidR="0095355A" w:rsidRDefault="0095355A">
    <w:pPr>
      <w:pStyle w:val="Footer"/>
    </w:pPr>
    <w:r w:rsidRPr="00B3404D">
      <w:rPr>
        <w:noProof/>
      </w:rPr>
      <w:drawing>
        <wp:anchor distT="0" distB="0" distL="114300" distR="114300" simplePos="0" relativeHeight="251662336" behindDoc="0" locked="0" layoutInCell="1" allowOverlap="1" wp14:anchorId="13C82D6C" wp14:editId="018342C2">
          <wp:simplePos x="0" y="0"/>
          <wp:positionH relativeFrom="margin">
            <wp:posOffset>5842000</wp:posOffset>
          </wp:positionH>
          <wp:positionV relativeFrom="page">
            <wp:posOffset>9982835</wp:posOffset>
          </wp:positionV>
          <wp:extent cx="492760" cy="492760"/>
          <wp:effectExtent l="0" t="0" r="2540" b="2540"/>
          <wp:wrapNone/>
          <wp:docPr id="123" name="Image 4" descr="A4_valai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4_valais0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92760" cy="492760"/>
                  </a:xfrm>
                  <a:prstGeom prst="rect">
                    <a:avLst/>
                  </a:prstGeom>
                  <a:noFill/>
                </pic:spPr>
              </pic:pic>
            </a:graphicData>
          </a:graphic>
          <wp14:sizeRelH relativeFrom="page">
            <wp14:pctWidth>0</wp14:pctWidth>
          </wp14:sizeRelH>
          <wp14:sizeRelV relativeFrom="page">
            <wp14:pctHeight>0</wp14:pctHeight>
          </wp14:sizeRelV>
        </wp:anchor>
      </w:drawing>
    </w:r>
  </w:p>
  <w:p w14:paraId="677FFEAF" w14:textId="77777777" w:rsidR="0095355A" w:rsidRDefault="0095355A">
    <w:pPr>
      <w:pStyle w:val="Footer"/>
    </w:pPr>
  </w:p>
  <w:p w14:paraId="345A755D" w14:textId="77777777" w:rsidR="0095355A" w:rsidRDefault="0095355A" w:rsidP="00B3404D">
    <w:pPr>
      <w:pStyle w:val="Footer"/>
      <w:ind w:left="-709"/>
    </w:pPr>
    <w:r w:rsidRPr="00B3404D">
      <w:rPr>
        <w:noProof/>
      </w:rPr>
      <w:drawing>
        <wp:inline distT="0" distB="0" distL="0" distR="0" wp14:anchorId="23A4BAA2" wp14:editId="0198AE80">
          <wp:extent cx="3307715" cy="197485"/>
          <wp:effectExtent l="0" t="0" r="6985" b="0"/>
          <wp:docPr id="124" name="Image 10"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wyl1_RVB"/>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inline>
      </w:drawing>
    </w:r>
  </w:p>
  <w:p w14:paraId="0D5538F2" w14:textId="77777777" w:rsidR="0095355A" w:rsidRDefault="0095355A">
    <w:pPr>
      <w:pStyle w:val="Footer"/>
    </w:pPr>
  </w:p>
  <w:p w14:paraId="19764C52" w14:textId="77777777" w:rsidR="0095355A" w:rsidRDefault="009535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97D868" w14:textId="77777777" w:rsidR="0095355A" w:rsidRDefault="0095355A" w:rsidP="00AA4D12">
      <w:r>
        <w:separator/>
      </w:r>
    </w:p>
    <w:p w14:paraId="4255C3E1" w14:textId="77777777" w:rsidR="0095355A" w:rsidRDefault="0095355A"/>
    <w:p w14:paraId="6F486E1F" w14:textId="77777777" w:rsidR="0095355A" w:rsidRDefault="0095355A" w:rsidP="00297404"/>
    <w:p w14:paraId="48B57DDE" w14:textId="77777777" w:rsidR="0095355A" w:rsidRDefault="0095355A" w:rsidP="00297404"/>
    <w:p w14:paraId="75AA88FC" w14:textId="77777777" w:rsidR="0095355A" w:rsidRDefault="0095355A" w:rsidP="00297404"/>
    <w:p w14:paraId="2A56157F" w14:textId="77777777" w:rsidR="0095355A" w:rsidRDefault="0095355A"/>
  </w:footnote>
  <w:footnote w:type="continuationSeparator" w:id="0">
    <w:p w14:paraId="265E8CD7" w14:textId="77777777" w:rsidR="0095355A" w:rsidRDefault="0095355A" w:rsidP="00AA4D12">
      <w:r>
        <w:continuationSeparator/>
      </w:r>
    </w:p>
    <w:p w14:paraId="144DDDEA" w14:textId="77777777" w:rsidR="0095355A" w:rsidRDefault="0095355A"/>
    <w:p w14:paraId="0A470A44" w14:textId="77777777" w:rsidR="0095355A" w:rsidRDefault="0095355A" w:rsidP="00297404"/>
    <w:p w14:paraId="62618547" w14:textId="77777777" w:rsidR="0095355A" w:rsidRDefault="0095355A" w:rsidP="00297404"/>
    <w:p w14:paraId="5242E5EF" w14:textId="77777777" w:rsidR="0095355A" w:rsidRDefault="0095355A" w:rsidP="00297404"/>
    <w:p w14:paraId="6B7BE64D" w14:textId="77777777" w:rsidR="0095355A" w:rsidRDefault="0095355A"/>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8B0872" w14:textId="77777777" w:rsidR="0095355A" w:rsidRDefault="0095355A" w:rsidP="004F0B6E">
    <w:pPr>
      <w:tabs>
        <w:tab w:val="left" w:pos="8180"/>
      </w:tabs>
      <w:rPr>
        <w:rFonts w:eastAsia="Arial" w:cs="Arial"/>
        <w:sz w:val="20"/>
        <w:szCs w:val="20"/>
      </w:rPr>
    </w:pPr>
  </w:p>
  <w:p w14:paraId="03CFDCF4" w14:textId="77777777" w:rsidR="0095355A" w:rsidRDefault="0095355A" w:rsidP="004F0B6E">
    <w:pPr>
      <w:tabs>
        <w:tab w:val="left" w:pos="8180"/>
      </w:tabs>
      <w:rPr>
        <w:rFonts w:eastAsia="Arial" w:cs="Arial"/>
        <w:sz w:val="20"/>
        <w:szCs w:val="20"/>
      </w:rPr>
    </w:pPr>
  </w:p>
  <w:p w14:paraId="585C2075" w14:textId="77777777" w:rsidR="0095355A" w:rsidRDefault="0095355A" w:rsidP="004F0B6E">
    <w:pPr>
      <w:tabs>
        <w:tab w:val="left" w:pos="8180"/>
      </w:tabs>
      <w:rPr>
        <w:rFonts w:eastAsia="Arial" w:cs="Arial"/>
        <w:sz w:val="20"/>
        <w:szCs w:val="20"/>
      </w:rPr>
    </w:pPr>
    <w:sdt>
      <w:sdtPr>
        <w:rPr>
          <w:rFonts w:eastAsia="Arial" w:cs="Arial"/>
          <w:sz w:val="20"/>
          <w:szCs w:val="20"/>
        </w:rPr>
        <w:alias w:val="Title"/>
        <w:tag w:val=""/>
        <w:id w:val="1262031087"/>
        <w:placeholder>
          <w:docPart w:val="F7A51524E236478C8574FEDE29C08D6F"/>
        </w:placeholder>
        <w:dataBinding w:prefixMappings="xmlns:ns0='http://purl.org/dc/elements/1.1/' xmlns:ns1='http://schemas.openxmlformats.org/package/2006/metadata/core-properties' " w:xpath="/ns1:coreProperties[1]/ns0:title[1]" w:storeItemID="{6C3C8BC8-F283-45AE-878A-BAB7291924A1}"/>
        <w:text/>
      </w:sdtPr>
      <w:sdtContent>
        <w:r>
          <w:rPr>
            <w:rFonts w:eastAsia="Arial" w:cs="Arial"/>
            <w:sz w:val="20"/>
            <w:szCs w:val="20"/>
          </w:rPr>
          <w:t>SensorBall for avalanche analysis</w:t>
        </w:r>
      </w:sdtContent>
    </w:sdt>
    <w:r>
      <w:rPr>
        <w:rFonts w:eastAsia="Arial" w:cs="Arial"/>
        <w:sz w:val="20"/>
        <w:szCs w:val="20"/>
      </w:rPr>
      <w:tab/>
    </w:r>
    <w:r>
      <w:rPr>
        <w:rFonts w:eastAsia="Arial" w:cs="Arial"/>
        <w:sz w:val="20"/>
        <w:szCs w:val="20"/>
      </w:rPr>
      <w:tab/>
      <w:t>TB</w:t>
    </w:r>
  </w:p>
  <w:p w14:paraId="36DCA4A0" w14:textId="3108F8B4" w:rsidR="0095355A" w:rsidRDefault="0095355A" w:rsidP="00AA4D12">
    <w:pPr>
      <w:tabs>
        <w:tab w:val="left" w:pos="8180"/>
      </w:tabs>
      <w:ind w:left="540"/>
      <w:rPr>
        <w:sz w:val="20"/>
        <w:szCs w:val="20"/>
      </w:rPr>
    </w:pPr>
  </w:p>
  <w:p w14:paraId="3AA20748" w14:textId="77777777" w:rsidR="0095355A" w:rsidRPr="00AA4D12" w:rsidRDefault="0095355A" w:rsidP="00B3404D">
    <w:pPr>
      <w:tabs>
        <w:tab w:val="left" w:pos="8180"/>
      </w:tabs>
      <w:rPr>
        <w:sz w:val="20"/>
        <w:szCs w:val="20"/>
      </w:rPr>
    </w:pPr>
    <w:r>
      <w:rPr>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6231B"/>
    <w:multiLevelType w:val="hybridMultilevel"/>
    <w:tmpl w:val="6EB46DC6"/>
    <w:lvl w:ilvl="0" w:tplc="A698A93A">
      <w:start w:val="1"/>
      <w:numFmt w:val="bullet"/>
      <w:lvlText w:val="\emdash "/>
      <w:lvlJc w:val="left"/>
    </w:lvl>
    <w:lvl w:ilvl="1" w:tplc="BD5CE9F2">
      <w:numFmt w:val="decimal"/>
      <w:lvlText w:val=""/>
      <w:lvlJc w:val="left"/>
    </w:lvl>
    <w:lvl w:ilvl="2" w:tplc="A8CAD266">
      <w:numFmt w:val="decimal"/>
      <w:lvlText w:val=""/>
      <w:lvlJc w:val="left"/>
    </w:lvl>
    <w:lvl w:ilvl="3" w:tplc="3EF84104">
      <w:numFmt w:val="decimal"/>
      <w:lvlText w:val=""/>
      <w:lvlJc w:val="left"/>
    </w:lvl>
    <w:lvl w:ilvl="4" w:tplc="A12216FA">
      <w:numFmt w:val="decimal"/>
      <w:lvlText w:val=""/>
      <w:lvlJc w:val="left"/>
    </w:lvl>
    <w:lvl w:ilvl="5" w:tplc="EB64DB84">
      <w:numFmt w:val="decimal"/>
      <w:lvlText w:val=""/>
      <w:lvlJc w:val="left"/>
    </w:lvl>
    <w:lvl w:ilvl="6" w:tplc="0C3CD410">
      <w:numFmt w:val="decimal"/>
      <w:lvlText w:val=""/>
      <w:lvlJc w:val="left"/>
    </w:lvl>
    <w:lvl w:ilvl="7" w:tplc="E1449D48">
      <w:numFmt w:val="decimal"/>
      <w:lvlText w:val=""/>
      <w:lvlJc w:val="left"/>
    </w:lvl>
    <w:lvl w:ilvl="8" w:tplc="6D503496">
      <w:numFmt w:val="decimal"/>
      <w:lvlText w:val=""/>
      <w:lvlJc w:val="left"/>
    </w:lvl>
  </w:abstractNum>
  <w:abstractNum w:abstractNumId="1" w15:restartNumberingAfterBreak="0">
    <w:nsid w:val="031278CC"/>
    <w:multiLevelType w:val="hybridMultilevel"/>
    <w:tmpl w:val="F0EA02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AF9120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BB2844"/>
    <w:multiLevelType w:val="hybridMultilevel"/>
    <w:tmpl w:val="A252B6A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190CDE7"/>
    <w:multiLevelType w:val="hybridMultilevel"/>
    <w:tmpl w:val="FE768E82"/>
    <w:lvl w:ilvl="0" w:tplc="B0E82A30">
      <w:start w:val="1"/>
      <w:numFmt w:val="bullet"/>
      <w:lvlText w:val="6"/>
      <w:lvlJc w:val="left"/>
    </w:lvl>
    <w:lvl w:ilvl="1" w:tplc="FC248162">
      <w:numFmt w:val="decimal"/>
      <w:lvlText w:val=""/>
      <w:lvlJc w:val="left"/>
    </w:lvl>
    <w:lvl w:ilvl="2" w:tplc="2CF86FCA">
      <w:numFmt w:val="decimal"/>
      <w:lvlText w:val=""/>
      <w:lvlJc w:val="left"/>
    </w:lvl>
    <w:lvl w:ilvl="3" w:tplc="02F021B8">
      <w:numFmt w:val="decimal"/>
      <w:lvlText w:val=""/>
      <w:lvlJc w:val="left"/>
    </w:lvl>
    <w:lvl w:ilvl="4" w:tplc="D6808DBA">
      <w:numFmt w:val="decimal"/>
      <w:lvlText w:val=""/>
      <w:lvlJc w:val="left"/>
    </w:lvl>
    <w:lvl w:ilvl="5" w:tplc="90F0DA44">
      <w:numFmt w:val="decimal"/>
      <w:lvlText w:val=""/>
      <w:lvlJc w:val="left"/>
    </w:lvl>
    <w:lvl w:ilvl="6" w:tplc="DC3C64FE">
      <w:numFmt w:val="decimal"/>
      <w:lvlText w:val=""/>
      <w:lvlJc w:val="left"/>
    </w:lvl>
    <w:lvl w:ilvl="7" w:tplc="E690DA90">
      <w:numFmt w:val="decimal"/>
      <w:lvlText w:val=""/>
      <w:lvlJc w:val="left"/>
    </w:lvl>
    <w:lvl w:ilvl="8" w:tplc="84DEAD1A">
      <w:numFmt w:val="decimal"/>
      <w:lvlText w:val=""/>
      <w:lvlJc w:val="left"/>
    </w:lvl>
  </w:abstractNum>
  <w:abstractNum w:abstractNumId="5" w15:restartNumberingAfterBreak="0">
    <w:nsid w:val="12200854"/>
    <w:multiLevelType w:val="hybridMultilevel"/>
    <w:tmpl w:val="DA6E6C5C"/>
    <w:lvl w:ilvl="0" w:tplc="6744FB3C">
      <w:start w:val="1"/>
      <w:numFmt w:val="bullet"/>
      <w:lvlText w:val="//"/>
      <w:lvlJc w:val="left"/>
    </w:lvl>
    <w:lvl w:ilvl="1" w:tplc="C928AB80">
      <w:numFmt w:val="decimal"/>
      <w:lvlText w:val=""/>
      <w:lvlJc w:val="left"/>
    </w:lvl>
    <w:lvl w:ilvl="2" w:tplc="BD0C2D04">
      <w:numFmt w:val="decimal"/>
      <w:lvlText w:val=""/>
      <w:lvlJc w:val="left"/>
    </w:lvl>
    <w:lvl w:ilvl="3" w:tplc="683888D4">
      <w:numFmt w:val="decimal"/>
      <w:lvlText w:val=""/>
      <w:lvlJc w:val="left"/>
    </w:lvl>
    <w:lvl w:ilvl="4" w:tplc="9BC66C5A">
      <w:numFmt w:val="decimal"/>
      <w:lvlText w:val=""/>
      <w:lvlJc w:val="left"/>
    </w:lvl>
    <w:lvl w:ilvl="5" w:tplc="4D901006">
      <w:numFmt w:val="decimal"/>
      <w:lvlText w:val=""/>
      <w:lvlJc w:val="left"/>
    </w:lvl>
    <w:lvl w:ilvl="6" w:tplc="FAF2DF86">
      <w:numFmt w:val="decimal"/>
      <w:lvlText w:val=""/>
      <w:lvlJc w:val="left"/>
    </w:lvl>
    <w:lvl w:ilvl="7" w:tplc="98AEC72C">
      <w:numFmt w:val="decimal"/>
      <w:lvlText w:val=""/>
      <w:lvlJc w:val="left"/>
    </w:lvl>
    <w:lvl w:ilvl="8" w:tplc="60029604">
      <w:numFmt w:val="decimal"/>
      <w:lvlText w:val=""/>
      <w:lvlJc w:val="left"/>
    </w:lvl>
  </w:abstractNum>
  <w:abstractNum w:abstractNumId="6" w15:restartNumberingAfterBreak="0">
    <w:nsid w:val="1C936DDD"/>
    <w:multiLevelType w:val="hybridMultilevel"/>
    <w:tmpl w:val="F4865F0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F16E9E8"/>
    <w:multiLevelType w:val="hybridMultilevel"/>
    <w:tmpl w:val="B67C2836"/>
    <w:lvl w:ilvl="0" w:tplc="01F21138">
      <w:start w:val="1"/>
      <w:numFmt w:val="bullet"/>
      <w:lvlText w:val="5"/>
      <w:lvlJc w:val="left"/>
    </w:lvl>
    <w:lvl w:ilvl="1" w:tplc="0FDE0FC8">
      <w:numFmt w:val="decimal"/>
      <w:lvlText w:val=""/>
      <w:lvlJc w:val="left"/>
    </w:lvl>
    <w:lvl w:ilvl="2" w:tplc="AE766DBC">
      <w:numFmt w:val="decimal"/>
      <w:lvlText w:val=""/>
      <w:lvlJc w:val="left"/>
    </w:lvl>
    <w:lvl w:ilvl="3" w:tplc="6296739A">
      <w:numFmt w:val="decimal"/>
      <w:lvlText w:val=""/>
      <w:lvlJc w:val="left"/>
    </w:lvl>
    <w:lvl w:ilvl="4" w:tplc="408CADF0">
      <w:numFmt w:val="decimal"/>
      <w:lvlText w:val=""/>
      <w:lvlJc w:val="left"/>
    </w:lvl>
    <w:lvl w:ilvl="5" w:tplc="44C80DFE">
      <w:numFmt w:val="decimal"/>
      <w:lvlText w:val=""/>
      <w:lvlJc w:val="left"/>
    </w:lvl>
    <w:lvl w:ilvl="6" w:tplc="3B1C2C80">
      <w:numFmt w:val="decimal"/>
      <w:lvlText w:val=""/>
      <w:lvlJc w:val="left"/>
    </w:lvl>
    <w:lvl w:ilvl="7" w:tplc="A29A96C0">
      <w:numFmt w:val="decimal"/>
      <w:lvlText w:val=""/>
      <w:lvlJc w:val="left"/>
    </w:lvl>
    <w:lvl w:ilvl="8" w:tplc="AF7A7878">
      <w:numFmt w:val="decimal"/>
      <w:lvlText w:val=""/>
      <w:lvlJc w:val="left"/>
    </w:lvl>
  </w:abstractNum>
  <w:abstractNum w:abstractNumId="8" w15:restartNumberingAfterBreak="0">
    <w:nsid w:val="21613766"/>
    <w:multiLevelType w:val="hybridMultilevel"/>
    <w:tmpl w:val="A4142D42"/>
    <w:lvl w:ilvl="0" w:tplc="8F309B84">
      <w:start w:val="26"/>
      <w:numFmt w:val="bullet"/>
      <w:lvlText w:val=""/>
      <w:lvlJc w:val="left"/>
      <w:pPr>
        <w:ind w:left="720" w:hanging="360"/>
      </w:pPr>
      <w:rPr>
        <w:rFonts w:ascii="Wingdings" w:eastAsiaTheme="minorEastAsia" w:hAnsi="Wingdings"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A391018"/>
    <w:multiLevelType w:val="hybridMultilevel"/>
    <w:tmpl w:val="55D41D4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C5872B1"/>
    <w:multiLevelType w:val="hybridMultilevel"/>
    <w:tmpl w:val="4A3AE4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C8535A9"/>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EB141F2"/>
    <w:multiLevelType w:val="multilevel"/>
    <w:tmpl w:val="223A91C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4"/>
        <w:szCs w:val="24"/>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6395"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88F7B8B"/>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9E552BF"/>
    <w:multiLevelType w:val="hybridMultilevel"/>
    <w:tmpl w:val="4C34EE4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1B71EFB"/>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DB127F8"/>
    <w:multiLevelType w:val="hybridMultilevel"/>
    <w:tmpl w:val="9A542B20"/>
    <w:lvl w:ilvl="0" w:tplc="D5BAC8E0">
      <w:start w:val="1"/>
      <w:numFmt w:val="bullet"/>
      <w:lvlText w:val="4"/>
      <w:lvlJc w:val="left"/>
    </w:lvl>
    <w:lvl w:ilvl="1" w:tplc="CE52BA24">
      <w:numFmt w:val="decimal"/>
      <w:lvlText w:val=""/>
      <w:lvlJc w:val="left"/>
    </w:lvl>
    <w:lvl w:ilvl="2" w:tplc="7BC6CA68">
      <w:numFmt w:val="decimal"/>
      <w:lvlText w:val=""/>
      <w:lvlJc w:val="left"/>
    </w:lvl>
    <w:lvl w:ilvl="3" w:tplc="6BF6494A">
      <w:numFmt w:val="decimal"/>
      <w:lvlText w:val=""/>
      <w:lvlJc w:val="left"/>
    </w:lvl>
    <w:lvl w:ilvl="4" w:tplc="03ECEE3A">
      <w:numFmt w:val="decimal"/>
      <w:lvlText w:val=""/>
      <w:lvlJc w:val="left"/>
    </w:lvl>
    <w:lvl w:ilvl="5" w:tplc="AC8C2150">
      <w:numFmt w:val="decimal"/>
      <w:lvlText w:val=""/>
      <w:lvlJc w:val="left"/>
    </w:lvl>
    <w:lvl w:ilvl="6" w:tplc="4144289E">
      <w:numFmt w:val="decimal"/>
      <w:lvlText w:val=""/>
      <w:lvlJc w:val="left"/>
    </w:lvl>
    <w:lvl w:ilvl="7" w:tplc="A1A81A06">
      <w:numFmt w:val="decimal"/>
      <w:lvlText w:val=""/>
      <w:lvlJc w:val="left"/>
    </w:lvl>
    <w:lvl w:ilvl="8" w:tplc="BB3C6DCA">
      <w:numFmt w:val="decimal"/>
      <w:lvlText w:val=""/>
      <w:lvlJc w:val="left"/>
    </w:lvl>
  </w:abstractNum>
  <w:abstractNum w:abstractNumId="17" w15:restartNumberingAfterBreak="0">
    <w:nsid w:val="515F007C"/>
    <w:multiLevelType w:val="hybridMultilevel"/>
    <w:tmpl w:val="580C5FB8"/>
    <w:lvl w:ilvl="0" w:tplc="8B0839F8">
      <w:start w:val="1"/>
      <w:numFmt w:val="bullet"/>
      <w:lvlText w:val="à"/>
      <w:lvlJc w:val="left"/>
    </w:lvl>
    <w:lvl w:ilvl="1" w:tplc="3A2AC27C">
      <w:numFmt w:val="decimal"/>
      <w:lvlText w:val=""/>
      <w:lvlJc w:val="left"/>
    </w:lvl>
    <w:lvl w:ilvl="2" w:tplc="933CCCF2">
      <w:numFmt w:val="decimal"/>
      <w:lvlText w:val=""/>
      <w:lvlJc w:val="left"/>
    </w:lvl>
    <w:lvl w:ilvl="3" w:tplc="1F3EEDCE">
      <w:numFmt w:val="decimal"/>
      <w:lvlText w:val=""/>
      <w:lvlJc w:val="left"/>
    </w:lvl>
    <w:lvl w:ilvl="4" w:tplc="75605BBA">
      <w:numFmt w:val="decimal"/>
      <w:lvlText w:val=""/>
      <w:lvlJc w:val="left"/>
    </w:lvl>
    <w:lvl w:ilvl="5" w:tplc="5ED486FE">
      <w:numFmt w:val="decimal"/>
      <w:lvlText w:val=""/>
      <w:lvlJc w:val="left"/>
    </w:lvl>
    <w:lvl w:ilvl="6" w:tplc="253E0776">
      <w:numFmt w:val="decimal"/>
      <w:lvlText w:val=""/>
      <w:lvlJc w:val="left"/>
    </w:lvl>
    <w:lvl w:ilvl="7" w:tplc="8E5610FC">
      <w:numFmt w:val="decimal"/>
      <w:lvlText w:val=""/>
      <w:lvlJc w:val="left"/>
    </w:lvl>
    <w:lvl w:ilvl="8" w:tplc="F77CED1C">
      <w:numFmt w:val="decimal"/>
      <w:lvlText w:val=""/>
      <w:lvlJc w:val="left"/>
    </w:lvl>
  </w:abstractNum>
  <w:abstractNum w:abstractNumId="18" w15:restartNumberingAfterBreak="0">
    <w:nsid w:val="5BD062C2"/>
    <w:multiLevelType w:val="hybridMultilevel"/>
    <w:tmpl w:val="08120576"/>
    <w:lvl w:ilvl="0" w:tplc="E4202BA8">
      <w:start w:val="1"/>
      <w:numFmt w:val="bullet"/>
      <w:lvlText w:val="\emdash "/>
      <w:lvlJc w:val="left"/>
    </w:lvl>
    <w:lvl w:ilvl="1" w:tplc="58648D60">
      <w:numFmt w:val="decimal"/>
      <w:lvlText w:val=""/>
      <w:lvlJc w:val="left"/>
    </w:lvl>
    <w:lvl w:ilvl="2" w:tplc="05969C26">
      <w:numFmt w:val="decimal"/>
      <w:lvlText w:val=""/>
      <w:lvlJc w:val="left"/>
    </w:lvl>
    <w:lvl w:ilvl="3" w:tplc="D460E070">
      <w:numFmt w:val="decimal"/>
      <w:lvlText w:val=""/>
      <w:lvlJc w:val="left"/>
    </w:lvl>
    <w:lvl w:ilvl="4" w:tplc="E6B423F8">
      <w:numFmt w:val="decimal"/>
      <w:lvlText w:val=""/>
      <w:lvlJc w:val="left"/>
    </w:lvl>
    <w:lvl w:ilvl="5" w:tplc="40C8858C">
      <w:numFmt w:val="decimal"/>
      <w:lvlText w:val=""/>
      <w:lvlJc w:val="left"/>
    </w:lvl>
    <w:lvl w:ilvl="6" w:tplc="B210B36A">
      <w:numFmt w:val="decimal"/>
      <w:lvlText w:val=""/>
      <w:lvlJc w:val="left"/>
    </w:lvl>
    <w:lvl w:ilvl="7" w:tplc="6836536A">
      <w:numFmt w:val="decimal"/>
      <w:lvlText w:val=""/>
      <w:lvlJc w:val="left"/>
    </w:lvl>
    <w:lvl w:ilvl="8" w:tplc="90323D08">
      <w:numFmt w:val="decimal"/>
      <w:lvlText w:val=""/>
      <w:lvlJc w:val="left"/>
    </w:lvl>
  </w:abstractNum>
  <w:abstractNum w:abstractNumId="19" w15:restartNumberingAfterBreak="0">
    <w:nsid w:val="5BEF3B10"/>
    <w:multiLevelType w:val="hybridMultilevel"/>
    <w:tmpl w:val="4782D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17E75DF"/>
    <w:multiLevelType w:val="hybridMultilevel"/>
    <w:tmpl w:val="9E74371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66EF438D"/>
    <w:multiLevelType w:val="hybridMultilevel"/>
    <w:tmpl w:val="65CCBDFC"/>
    <w:lvl w:ilvl="0" w:tplc="223238FC">
      <w:start w:val="1"/>
      <w:numFmt w:val="bullet"/>
      <w:lvlText w:val="7"/>
      <w:lvlJc w:val="left"/>
    </w:lvl>
    <w:lvl w:ilvl="1" w:tplc="726E4CA0">
      <w:numFmt w:val="decimal"/>
      <w:lvlText w:val=""/>
      <w:lvlJc w:val="left"/>
    </w:lvl>
    <w:lvl w:ilvl="2" w:tplc="E8884DEA">
      <w:numFmt w:val="decimal"/>
      <w:lvlText w:val=""/>
      <w:lvlJc w:val="left"/>
    </w:lvl>
    <w:lvl w:ilvl="3" w:tplc="77961992">
      <w:numFmt w:val="decimal"/>
      <w:lvlText w:val=""/>
      <w:lvlJc w:val="left"/>
    </w:lvl>
    <w:lvl w:ilvl="4" w:tplc="686C7254">
      <w:numFmt w:val="decimal"/>
      <w:lvlText w:val=""/>
      <w:lvlJc w:val="left"/>
    </w:lvl>
    <w:lvl w:ilvl="5" w:tplc="5F584D56">
      <w:numFmt w:val="decimal"/>
      <w:lvlText w:val=""/>
      <w:lvlJc w:val="left"/>
    </w:lvl>
    <w:lvl w:ilvl="6" w:tplc="4B66E6D8">
      <w:numFmt w:val="decimal"/>
      <w:lvlText w:val=""/>
      <w:lvlJc w:val="left"/>
    </w:lvl>
    <w:lvl w:ilvl="7" w:tplc="95EC20F4">
      <w:numFmt w:val="decimal"/>
      <w:lvlText w:val=""/>
      <w:lvlJc w:val="left"/>
    </w:lvl>
    <w:lvl w:ilvl="8" w:tplc="825ECE86">
      <w:numFmt w:val="decimal"/>
      <w:lvlText w:val=""/>
      <w:lvlJc w:val="left"/>
    </w:lvl>
  </w:abstractNum>
  <w:abstractNum w:abstractNumId="22" w15:restartNumberingAfterBreak="0">
    <w:nsid w:val="68A715C9"/>
    <w:multiLevelType w:val="hybridMultilevel"/>
    <w:tmpl w:val="8758CBA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6D872F60"/>
    <w:multiLevelType w:val="hybridMultilevel"/>
    <w:tmpl w:val="8716EB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707A37A7"/>
    <w:multiLevelType w:val="hybridMultilevel"/>
    <w:tmpl w:val="94D8A6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712C7063"/>
    <w:multiLevelType w:val="multilevel"/>
    <w:tmpl w:val="9D1E3658"/>
    <w:lvl w:ilvl="0">
      <w:start w:val="3"/>
      <w:numFmt w:val="decimal"/>
      <w:lvlText w:val="%1"/>
      <w:lvlJc w:val="left"/>
      <w:pPr>
        <w:ind w:left="360" w:hanging="360"/>
      </w:pPr>
      <w:rPr>
        <w:rFonts w:eastAsia="Arial" w:cs="Arial" w:hint="default"/>
        <w:sz w:val="24"/>
      </w:rPr>
    </w:lvl>
    <w:lvl w:ilvl="1">
      <w:start w:val="3"/>
      <w:numFmt w:val="decimal"/>
      <w:lvlText w:val="%1.%2"/>
      <w:lvlJc w:val="left"/>
      <w:pPr>
        <w:ind w:left="360" w:hanging="360"/>
      </w:pPr>
      <w:rPr>
        <w:rFonts w:eastAsia="Arial" w:cs="Arial" w:hint="default"/>
        <w:sz w:val="24"/>
      </w:rPr>
    </w:lvl>
    <w:lvl w:ilvl="2">
      <w:start w:val="1"/>
      <w:numFmt w:val="decimal"/>
      <w:lvlText w:val="%1.%2.%3"/>
      <w:lvlJc w:val="left"/>
      <w:pPr>
        <w:ind w:left="720" w:hanging="720"/>
      </w:pPr>
      <w:rPr>
        <w:rFonts w:eastAsia="Arial" w:cs="Arial" w:hint="default"/>
        <w:sz w:val="24"/>
      </w:rPr>
    </w:lvl>
    <w:lvl w:ilvl="3">
      <w:start w:val="1"/>
      <w:numFmt w:val="decimal"/>
      <w:lvlText w:val="%1.%2.%3.%4"/>
      <w:lvlJc w:val="left"/>
      <w:pPr>
        <w:ind w:left="720" w:hanging="720"/>
      </w:pPr>
      <w:rPr>
        <w:rFonts w:eastAsia="Arial" w:cs="Arial" w:hint="default"/>
        <w:sz w:val="24"/>
      </w:rPr>
    </w:lvl>
    <w:lvl w:ilvl="4">
      <w:start w:val="1"/>
      <w:numFmt w:val="decimal"/>
      <w:lvlText w:val="%1.%2.%3.%4.%5"/>
      <w:lvlJc w:val="left"/>
      <w:pPr>
        <w:ind w:left="1080" w:hanging="1080"/>
      </w:pPr>
      <w:rPr>
        <w:rFonts w:eastAsia="Arial" w:cs="Arial" w:hint="default"/>
        <w:sz w:val="24"/>
      </w:rPr>
    </w:lvl>
    <w:lvl w:ilvl="5">
      <w:start w:val="1"/>
      <w:numFmt w:val="decimal"/>
      <w:lvlText w:val="%1.%2.%3.%4.%5.%6"/>
      <w:lvlJc w:val="left"/>
      <w:pPr>
        <w:ind w:left="1080" w:hanging="1080"/>
      </w:pPr>
      <w:rPr>
        <w:rFonts w:eastAsia="Arial" w:cs="Arial" w:hint="default"/>
        <w:sz w:val="24"/>
      </w:rPr>
    </w:lvl>
    <w:lvl w:ilvl="6">
      <w:start w:val="1"/>
      <w:numFmt w:val="decimal"/>
      <w:lvlText w:val="%1.%2.%3.%4.%5.%6.%7"/>
      <w:lvlJc w:val="left"/>
      <w:pPr>
        <w:ind w:left="1440" w:hanging="1440"/>
      </w:pPr>
      <w:rPr>
        <w:rFonts w:eastAsia="Arial" w:cs="Arial" w:hint="default"/>
        <w:sz w:val="24"/>
      </w:rPr>
    </w:lvl>
    <w:lvl w:ilvl="7">
      <w:start w:val="1"/>
      <w:numFmt w:val="decimal"/>
      <w:lvlText w:val="%1.%2.%3.%4.%5.%6.%7.%8"/>
      <w:lvlJc w:val="left"/>
      <w:pPr>
        <w:ind w:left="1440" w:hanging="1440"/>
      </w:pPr>
      <w:rPr>
        <w:rFonts w:eastAsia="Arial" w:cs="Arial" w:hint="default"/>
        <w:sz w:val="24"/>
      </w:rPr>
    </w:lvl>
    <w:lvl w:ilvl="8">
      <w:start w:val="1"/>
      <w:numFmt w:val="decimal"/>
      <w:lvlText w:val="%1.%2.%3.%4.%5.%6.%7.%8.%9"/>
      <w:lvlJc w:val="left"/>
      <w:pPr>
        <w:ind w:left="1800" w:hanging="1800"/>
      </w:pPr>
      <w:rPr>
        <w:rFonts w:eastAsia="Arial" w:cs="Arial" w:hint="default"/>
        <w:sz w:val="24"/>
      </w:rPr>
    </w:lvl>
  </w:abstractNum>
  <w:abstractNum w:abstractNumId="26" w15:restartNumberingAfterBreak="0">
    <w:nsid w:val="7545E146"/>
    <w:multiLevelType w:val="hybridMultilevel"/>
    <w:tmpl w:val="50902958"/>
    <w:lvl w:ilvl="0" w:tplc="88A6C14A">
      <w:start w:val="1"/>
      <w:numFmt w:val="bullet"/>
      <w:lvlText w:val="3"/>
      <w:lvlJc w:val="left"/>
    </w:lvl>
    <w:lvl w:ilvl="1" w:tplc="CEB8FCFA">
      <w:numFmt w:val="decimal"/>
      <w:lvlText w:val=""/>
      <w:lvlJc w:val="left"/>
    </w:lvl>
    <w:lvl w:ilvl="2" w:tplc="C03C5C8E">
      <w:numFmt w:val="decimal"/>
      <w:lvlText w:val=""/>
      <w:lvlJc w:val="left"/>
    </w:lvl>
    <w:lvl w:ilvl="3" w:tplc="37EE221A">
      <w:numFmt w:val="decimal"/>
      <w:lvlText w:val=""/>
      <w:lvlJc w:val="left"/>
    </w:lvl>
    <w:lvl w:ilvl="4" w:tplc="8D2A1F9C">
      <w:numFmt w:val="decimal"/>
      <w:lvlText w:val=""/>
      <w:lvlJc w:val="left"/>
    </w:lvl>
    <w:lvl w:ilvl="5" w:tplc="0226DFAE">
      <w:numFmt w:val="decimal"/>
      <w:lvlText w:val=""/>
      <w:lvlJc w:val="left"/>
    </w:lvl>
    <w:lvl w:ilvl="6" w:tplc="91B0AB28">
      <w:numFmt w:val="decimal"/>
      <w:lvlText w:val=""/>
      <w:lvlJc w:val="left"/>
    </w:lvl>
    <w:lvl w:ilvl="7" w:tplc="9504414A">
      <w:numFmt w:val="decimal"/>
      <w:lvlText w:val=""/>
      <w:lvlJc w:val="left"/>
    </w:lvl>
    <w:lvl w:ilvl="8" w:tplc="28A6D948">
      <w:numFmt w:val="decimal"/>
      <w:lvlText w:val=""/>
      <w:lvlJc w:val="left"/>
    </w:lvl>
  </w:abstractNum>
  <w:abstractNum w:abstractNumId="27" w15:restartNumberingAfterBreak="0">
    <w:nsid w:val="79E2A9E3"/>
    <w:multiLevelType w:val="hybridMultilevel"/>
    <w:tmpl w:val="87B4AE38"/>
    <w:lvl w:ilvl="0" w:tplc="1910C8BE">
      <w:start w:val="1"/>
      <w:numFmt w:val="bullet"/>
      <w:lvlText w:val="\emdash "/>
      <w:lvlJc w:val="left"/>
    </w:lvl>
    <w:lvl w:ilvl="1" w:tplc="A99E7FD6">
      <w:numFmt w:val="decimal"/>
      <w:lvlText w:val=""/>
      <w:lvlJc w:val="left"/>
    </w:lvl>
    <w:lvl w:ilvl="2" w:tplc="DABA8A80">
      <w:numFmt w:val="decimal"/>
      <w:lvlText w:val=""/>
      <w:lvlJc w:val="left"/>
    </w:lvl>
    <w:lvl w:ilvl="3" w:tplc="C090CF18">
      <w:numFmt w:val="decimal"/>
      <w:lvlText w:val=""/>
      <w:lvlJc w:val="left"/>
    </w:lvl>
    <w:lvl w:ilvl="4" w:tplc="5AB2F5B4">
      <w:numFmt w:val="decimal"/>
      <w:lvlText w:val=""/>
      <w:lvlJc w:val="left"/>
    </w:lvl>
    <w:lvl w:ilvl="5" w:tplc="A448060A">
      <w:numFmt w:val="decimal"/>
      <w:lvlText w:val=""/>
      <w:lvlJc w:val="left"/>
    </w:lvl>
    <w:lvl w:ilvl="6" w:tplc="232CD4DC">
      <w:numFmt w:val="decimal"/>
      <w:lvlText w:val=""/>
      <w:lvlJc w:val="left"/>
    </w:lvl>
    <w:lvl w:ilvl="7" w:tplc="ADA29216">
      <w:numFmt w:val="decimal"/>
      <w:lvlText w:val=""/>
      <w:lvlJc w:val="left"/>
    </w:lvl>
    <w:lvl w:ilvl="8" w:tplc="CA663590">
      <w:numFmt w:val="decimal"/>
      <w:lvlText w:val=""/>
      <w:lvlJc w:val="left"/>
    </w:lvl>
  </w:abstractNum>
  <w:abstractNum w:abstractNumId="28" w15:restartNumberingAfterBreak="0">
    <w:nsid w:val="7B234127"/>
    <w:multiLevelType w:val="multilevel"/>
    <w:tmpl w:val="04CEAD7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15"/>
  </w:num>
  <w:num w:numId="3">
    <w:abstractNumId w:val="27"/>
  </w:num>
  <w:num w:numId="4">
    <w:abstractNumId w:val="26"/>
  </w:num>
  <w:num w:numId="5">
    <w:abstractNumId w:val="17"/>
  </w:num>
  <w:num w:numId="6">
    <w:abstractNumId w:val="18"/>
  </w:num>
  <w:num w:numId="7">
    <w:abstractNumId w:val="5"/>
  </w:num>
  <w:num w:numId="8">
    <w:abstractNumId w:val="16"/>
  </w:num>
  <w:num w:numId="9">
    <w:abstractNumId w:val="0"/>
  </w:num>
  <w:num w:numId="10">
    <w:abstractNumId w:val="7"/>
  </w:num>
  <w:num w:numId="11">
    <w:abstractNumId w:val="4"/>
  </w:num>
  <w:num w:numId="12">
    <w:abstractNumId w:val="21"/>
  </w:num>
  <w:num w:numId="13">
    <w:abstractNumId w:val="11"/>
  </w:num>
  <w:num w:numId="14">
    <w:abstractNumId w:val="2"/>
  </w:num>
  <w:num w:numId="15">
    <w:abstractNumId w:val="28"/>
  </w:num>
  <w:num w:numId="16">
    <w:abstractNumId w:val="25"/>
  </w:num>
  <w:num w:numId="17">
    <w:abstractNumId w:val="13"/>
  </w:num>
  <w:num w:numId="18">
    <w:abstractNumId w:val="20"/>
  </w:num>
  <w:num w:numId="19">
    <w:abstractNumId w:val="19"/>
  </w:num>
  <w:num w:numId="20">
    <w:abstractNumId w:val="10"/>
  </w:num>
  <w:num w:numId="21">
    <w:abstractNumId w:val="22"/>
  </w:num>
  <w:num w:numId="22">
    <w:abstractNumId w:val="23"/>
  </w:num>
  <w:num w:numId="23">
    <w:abstractNumId w:val="24"/>
  </w:num>
  <w:num w:numId="24">
    <w:abstractNumId w:val="8"/>
  </w:num>
  <w:num w:numId="25">
    <w:abstractNumId w:val="9"/>
  </w:num>
  <w:num w:numId="26">
    <w:abstractNumId w:val="6"/>
  </w:num>
  <w:num w:numId="27">
    <w:abstractNumId w:val="3"/>
  </w:num>
  <w:num w:numId="28">
    <w:abstractNumId w:val="14"/>
  </w:num>
  <w:num w:numId="2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ohan Chenaux">
    <w15:presenceInfo w15:providerId="None" w15:userId="Johan Chenau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CH" w:vendorID="64" w:dllVersion="131078" w:nlCheck="1" w:checkStyle="0"/>
  <w:activeWritingStyle w:appName="MSWord" w:lang="en-US" w:vendorID="64" w:dllVersion="131078" w:nlCheck="1" w:checkStyle="1"/>
  <w:activeWritingStyle w:appName="MSWord" w:lang="fr-FR" w:vendorID="64" w:dllVersion="131078" w:nlCheck="1" w:checkStyle="0"/>
  <w:activeWritingStyle w:appName="MSWord" w:lang="de-CH" w:vendorID="64" w:dllVersion="131078" w:nlCheck="1" w:checkStyle="0"/>
  <w:attachedTemplate r:id="rId1"/>
  <w:defaultTabStop w:val="720"/>
  <w:hyphenationZone w:val="425"/>
  <w:characterSpacingControl w:val="doNotCompress"/>
  <w:hdrShapeDefaults>
    <o:shapedefaults v:ext="edit" spidmax="1740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1ABC"/>
    <w:rsid w:val="00014EB7"/>
    <w:rsid w:val="0001781B"/>
    <w:rsid w:val="00036B28"/>
    <w:rsid w:val="000443E2"/>
    <w:rsid w:val="00045282"/>
    <w:rsid w:val="00056D5E"/>
    <w:rsid w:val="00060E2D"/>
    <w:rsid w:val="00091D71"/>
    <w:rsid w:val="000A2D84"/>
    <w:rsid w:val="000A3421"/>
    <w:rsid w:val="000A6489"/>
    <w:rsid w:val="000A6BAB"/>
    <w:rsid w:val="000B330A"/>
    <w:rsid w:val="000C4A25"/>
    <w:rsid w:val="000D1E07"/>
    <w:rsid w:val="000F0D92"/>
    <w:rsid w:val="000F18F7"/>
    <w:rsid w:val="000F749A"/>
    <w:rsid w:val="00105670"/>
    <w:rsid w:val="00125D0A"/>
    <w:rsid w:val="00154EFC"/>
    <w:rsid w:val="00166F79"/>
    <w:rsid w:val="00171192"/>
    <w:rsid w:val="001733EF"/>
    <w:rsid w:val="00174DBC"/>
    <w:rsid w:val="00176E71"/>
    <w:rsid w:val="00180F08"/>
    <w:rsid w:val="00193E13"/>
    <w:rsid w:val="001A0755"/>
    <w:rsid w:val="001A2281"/>
    <w:rsid w:val="001A77E3"/>
    <w:rsid w:val="001B07EB"/>
    <w:rsid w:val="001C1AA7"/>
    <w:rsid w:val="001C356D"/>
    <w:rsid w:val="001C448E"/>
    <w:rsid w:val="001D0476"/>
    <w:rsid w:val="001E28ED"/>
    <w:rsid w:val="001E7276"/>
    <w:rsid w:val="001F2DBD"/>
    <w:rsid w:val="00226FFB"/>
    <w:rsid w:val="00230632"/>
    <w:rsid w:val="00243975"/>
    <w:rsid w:val="00255D67"/>
    <w:rsid w:val="002728F8"/>
    <w:rsid w:val="00272B96"/>
    <w:rsid w:val="00281500"/>
    <w:rsid w:val="002849D3"/>
    <w:rsid w:val="0029679C"/>
    <w:rsid w:val="00297404"/>
    <w:rsid w:val="002A0233"/>
    <w:rsid w:val="002A79A9"/>
    <w:rsid w:val="002C3388"/>
    <w:rsid w:val="002C431F"/>
    <w:rsid w:val="002D52C1"/>
    <w:rsid w:val="002E0922"/>
    <w:rsid w:val="002E31AF"/>
    <w:rsid w:val="002F04EB"/>
    <w:rsid w:val="002F1537"/>
    <w:rsid w:val="003034EC"/>
    <w:rsid w:val="00324E3C"/>
    <w:rsid w:val="003274A8"/>
    <w:rsid w:val="00334B0A"/>
    <w:rsid w:val="003376B7"/>
    <w:rsid w:val="00346C9C"/>
    <w:rsid w:val="00360172"/>
    <w:rsid w:val="00367110"/>
    <w:rsid w:val="00367EA5"/>
    <w:rsid w:val="003827F7"/>
    <w:rsid w:val="003A494F"/>
    <w:rsid w:val="003B10CE"/>
    <w:rsid w:val="003B5740"/>
    <w:rsid w:val="003B7F74"/>
    <w:rsid w:val="003D51E3"/>
    <w:rsid w:val="003E05F1"/>
    <w:rsid w:val="003E200A"/>
    <w:rsid w:val="003E3CC1"/>
    <w:rsid w:val="003F48A5"/>
    <w:rsid w:val="0040443D"/>
    <w:rsid w:val="00412607"/>
    <w:rsid w:val="00414E46"/>
    <w:rsid w:val="00422096"/>
    <w:rsid w:val="00425EBB"/>
    <w:rsid w:val="00426E6D"/>
    <w:rsid w:val="0044021E"/>
    <w:rsid w:val="00441889"/>
    <w:rsid w:val="004436F6"/>
    <w:rsid w:val="00446F2A"/>
    <w:rsid w:val="004569CC"/>
    <w:rsid w:val="00471F83"/>
    <w:rsid w:val="0047373D"/>
    <w:rsid w:val="0048531E"/>
    <w:rsid w:val="00486B9F"/>
    <w:rsid w:val="00487FDB"/>
    <w:rsid w:val="004A4A24"/>
    <w:rsid w:val="004B0404"/>
    <w:rsid w:val="004C5AC1"/>
    <w:rsid w:val="004D151C"/>
    <w:rsid w:val="004E4A83"/>
    <w:rsid w:val="004F0B6E"/>
    <w:rsid w:val="005055E8"/>
    <w:rsid w:val="00524082"/>
    <w:rsid w:val="00532D54"/>
    <w:rsid w:val="005338D1"/>
    <w:rsid w:val="0054532F"/>
    <w:rsid w:val="005455AE"/>
    <w:rsid w:val="0055088E"/>
    <w:rsid w:val="00550B2D"/>
    <w:rsid w:val="00567659"/>
    <w:rsid w:val="00574E42"/>
    <w:rsid w:val="0059211C"/>
    <w:rsid w:val="005C77F4"/>
    <w:rsid w:val="005D1ABC"/>
    <w:rsid w:val="005E1268"/>
    <w:rsid w:val="005F0808"/>
    <w:rsid w:val="005F5C3A"/>
    <w:rsid w:val="0060038D"/>
    <w:rsid w:val="00604B6C"/>
    <w:rsid w:val="00614174"/>
    <w:rsid w:val="00617BEB"/>
    <w:rsid w:val="00625920"/>
    <w:rsid w:val="0062633C"/>
    <w:rsid w:val="00642CDA"/>
    <w:rsid w:val="00644745"/>
    <w:rsid w:val="00650ADC"/>
    <w:rsid w:val="0065101A"/>
    <w:rsid w:val="00661F11"/>
    <w:rsid w:val="006644FB"/>
    <w:rsid w:val="00667885"/>
    <w:rsid w:val="006767E5"/>
    <w:rsid w:val="00677E9C"/>
    <w:rsid w:val="0068665F"/>
    <w:rsid w:val="00687435"/>
    <w:rsid w:val="006A19A9"/>
    <w:rsid w:val="006A6595"/>
    <w:rsid w:val="006B7DB5"/>
    <w:rsid w:val="006C2150"/>
    <w:rsid w:val="006C4933"/>
    <w:rsid w:val="006C5C56"/>
    <w:rsid w:val="006D0ED1"/>
    <w:rsid w:val="006D4BD1"/>
    <w:rsid w:val="006D68D2"/>
    <w:rsid w:val="00706E45"/>
    <w:rsid w:val="00722D5B"/>
    <w:rsid w:val="00744006"/>
    <w:rsid w:val="00767BE2"/>
    <w:rsid w:val="007731C8"/>
    <w:rsid w:val="00791F32"/>
    <w:rsid w:val="00792090"/>
    <w:rsid w:val="007A0E17"/>
    <w:rsid w:val="007A5DB4"/>
    <w:rsid w:val="007B57F6"/>
    <w:rsid w:val="007D4C8F"/>
    <w:rsid w:val="007E3E63"/>
    <w:rsid w:val="007E653F"/>
    <w:rsid w:val="007F12E2"/>
    <w:rsid w:val="007F5412"/>
    <w:rsid w:val="007F7C61"/>
    <w:rsid w:val="007F7E85"/>
    <w:rsid w:val="00800BE4"/>
    <w:rsid w:val="00805BCE"/>
    <w:rsid w:val="00813F24"/>
    <w:rsid w:val="00815E15"/>
    <w:rsid w:val="0081669B"/>
    <w:rsid w:val="0081751A"/>
    <w:rsid w:val="00860846"/>
    <w:rsid w:val="008715EF"/>
    <w:rsid w:val="00875520"/>
    <w:rsid w:val="008A0A87"/>
    <w:rsid w:val="008A4F52"/>
    <w:rsid w:val="008A574C"/>
    <w:rsid w:val="008A5828"/>
    <w:rsid w:val="008C7924"/>
    <w:rsid w:val="008E7E64"/>
    <w:rsid w:val="009073F0"/>
    <w:rsid w:val="00911D4B"/>
    <w:rsid w:val="009136E0"/>
    <w:rsid w:val="0095018D"/>
    <w:rsid w:val="0095355A"/>
    <w:rsid w:val="009540ED"/>
    <w:rsid w:val="00955107"/>
    <w:rsid w:val="00977DF6"/>
    <w:rsid w:val="0098161D"/>
    <w:rsid w:val="009830F2"/>
    <w:rsid w:val="00987382"/>
    <w:rsid w:val="0099597C"/>
    <w:rsid w:val="009A5A2A"/>
    <w:rsid w:val="009B668B"/>
    <w:rsid w:val="009E63DF"/>
    <w:rsid w:val="009E684D"/>
    <w:rsid w:val="00A06FF0"/>
    <w:rsid w:val="00A11C0D"/>
    <w:rsid w:val="00A3050D"/>
    <w:rsid w:val="00A3091B"/>
    <w:rsid w:val="00A34509"/>
    <w:rsid w:val="00A40A37"/>
    <w:rsid w:val="00A44AD0"/>
    <w:rsid w:val="00A55018"/>
    <w:rsid w:val="00A55A58"/>
    <w:rsid w:val="00A8164F"/>
    <w:rsid w:val="00A84E3C"/>
    <w:rsid w:val="00A91FFB"/>
    <w:rsid w:val="00A934EF"/>
    <w:rsid w:val="00A968A5"/>
    <w:rsid w:val="00AA3610"/>
    <w:rsid w:val="00AA4D12"/>
    <w:rsid w:val="00AB3E14"/>
    <w:rsid w:val="00AE5BCE"/>
    <w:rsid w:val="00AF5DA8"/>
    <w:rsid w:val="00B0198A"/>
    <w:rsid w:val="00B01D7B"/>
    <w:rsid w:val="00B102B7"/>
    <w:rsid w:val="00B10E31"/>
    <w:rsid w:val="00B3404D"/>
    <w:rsid w:val="00B3690F"/>
    <w:rsid w:val="00B37703"/>
    <w:rsid w:val="00B417B0"/>
    <w:rsid w:val="00B42CA9"/>
    <w:rsid w:val="00B45CE5"/>
    <w:rsid w:val="00B738DE"/>
    <w:rsid w:val="00B74313"/>
    <w:rsid w:val="00B74CF4"/>
    <w:rsid w:val="00B763BD"/>
    <w:rsid w:val="00B80942"/>
    <w:rsid w:val="00B80F7F"/>
    <w:rsid w:val="00B86A0E"/>
    <w:rsid w:val="00B94C8E"/>
    <w:rsid w:val="00BA50C6"/>
    <w:rsid w:val="00BA5821"/>
    <w:rsid w:val="00BA73C9"/>
    <w:rsid w:val="00BA755B"/>
    <w:rsid w:val="00BB742D"/>
    <w:rsid w:val="00BD37CB"/>
    <w:rsid w:val="00BD6572"/>
    <w:rsid w:val="00BF20A3"/>
    <w:rsid w:val="00C05C38"/>
    <w:rsid w:val="00C213C8"/>
    <w:rsid w:val="00C25E85"/>
    <w:rsid w:val="00C262C1"/>
    <w:rsid w:val="00C27A5D"/>
    <w:rsid w:val="00C379A4"/>
    <w:rsid w:val="00C41072"/>
    <w:rsid w:val="00C41BD9"/>
    <w:rsid w:val="00C45AA4"/>
    <w:rsid w:val="00C50148"/>
    <w:rsid w:val="00C508D3"/>
    <w:rsid w:val="00C528DA"/>
    <w:rsid w:val="00C52BFA"/>
    <w:rsid w:val="00C56EDE"/>
    <w:rsid w:val="00C56EE3"/>
    <w:rsid w:val="00C75D67"/>
    <w:rsid w:val="00C829FE"/>
    <w:rsid w:val="00C92F84"/>
    <w:rsid w:val="00CA3DCB"/>
    <w:rsid w:val="00CA4870"/>
    <w:rsid w:val="00CA4E44"/>
    <w:rsid w:val="00CB3AAA"/>
    <w:rsid w:val="00CB3DE6"/>
    <w:rsid w:val="00CC2CA6"/>
    <w:rsid w:val="00D02E3E"/>
    <w:rsid w:val="00D073CA"/>
    <w:rsid w:val="00D1077B"/>
    <w:rsid w:val="00D17599"/>
    <w:rsid w:val="00D4123D"/>
    <w:rsid w:val="00D424A8"/>
    <w:rsid w:val="00D4503B"/>
    <w:rsid w:val="00D506A8"/>
    <w:rsid w:val="00D55A3B"/>
    <w:rsid w:val="00D60E6B"/>
    <w:rsid w:val="00D727A7"/>
    <w:rsid w:val="00D857A9"/>
    <w:rsid w:val="00D90FD7"/>
    <w:rsid w:val="00D92E6A"/>
    <w:rsid w:val="00DA029F"/>
    <w:rsid w:val="00DA74DE"/>
    <w:rsid w:val="00DB5DB3"/>
    <w:rsid w:val="00DB5EE9"/>
    <w:rsid w:val="00DE0C7C"/>
    <w:rsid w:val="00DF3DC3"/>
    <w:rsid w:val="00E4345B"/>
    <w:rsid w:val="00E44508"/>
    <w:rsid w:val="00E44D57"/>
    <w:rsid w:val="00E536E2"/>
    <w:rsid w:val="00E76944"/>
    <w:rsid w:val="00E8360F"/>
    <w:rsid w:val="00E83893"/>
    <w:rsid w:val="00E913A8"/>
    <w:rsid w:val="00EA09A4"/>
    <w:rsid w:val="00ED0539"/>
    <w:rsid w:val="00ED1F3F"/>
    <w:rsid w:val="00ED521C"/>
    <w:rsid w:val="00EE5628"/>
    <w:rsid w:val="00EF0F54"/>
    <w:rsid w:val="00EF36B9"/>
    <w:rsid w:val="00EF41DB"/>
    <w:rsid w:val="00F05715"/>
    <w:rsid w:val="00F10FED"/>
    <w:rsid w:val="00F133A8"/>
    <w:rsid w:val="00F2188A"/>
    <w:rsid w:val="00F30BE7"/>
    <w:rsid w:val="00F4347D"/>
    <w:rsid w:val="00F54B74"/>
    <w:rsid w:val="00FB04C6"/>
    <w:rsid w:val="00FB18D7"/>
    <w:rsid w:val="00FB4A1D"/>
    <w:rsid w:val="00FB6D41"/>
    <w:rsid w:val="00FC1638"/>
    <w:rsid w:val="00FD06E7"/>
    <w:rsid w:val="00FD50DC"/>
    <w:rsid w:val="00FD7A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09"/>
    <o:shapelayout v:ext="edit">
      <o:idmap v:ext="edit" data="1"/>
    </o:shapelayout>
  </w:shapeDefaults>
  <w:decimalSymbol w:val="."/>
  <w:listSeparator w:val=";"/>
  <w14:docId w14:val="2A620C07"/>
  <w15:docId w15:val="{82E949E8-4937-4D18-A19E-1875FE797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fr-CH" w:eastAsia="fr-C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4313"/>
    <w:pPr>
      <w:jc w:val="both"/>
    </w:pPr>
    <w:rPr>
      <w:rFonts w:ascii="Arial" w:hAnsi="Arial"/>
    </w:rPr>
  </w:style>
  <w:style w:type="paragraph" w:styleId="Heading1">
    <w:name w:val="heading 1"/>
    <w:basedOn w:val="Normal"/>
    <w:next w:val="Normal"/>
    <w:link w:val="Heading1Char"/>
    <w:uiPriority w:val="9"/>
    <w:qFormat/>
    <w:rsid w:val="00955107"/>
    <w:pPr>
      <w:numPr>
        <w:numId w:val="1"/>
      </w:numPr>
      <w:tabs>
        <w:tab w:val="left" w:pos="1020"/>
      </w:tabs>
      <w:outlineLvl w:val="0"/>
    </w:pPr>
    <w:rPr>
      <w:rFonts w:eastAsia="Arial" w:cs="Arial"/>
      <w:b/>
      <w:sz w:val="29"/>
      <w:szCs w:val="29"/>
    </w:rPr>
  </w:style>
  <w:style w:type="paragraph" w:styleId="Heading2">
    <w:name w:val="heading 2"/>
    <w:basedOn w:val="Normal"/>
    <w:next w:val="Normal"/>
    <w:link w:val="Heading2Char"/>
    <w:uiPriority w:val="9"/>
    <w:unhideWhenUsed/>
    <w:qFormat/>
    <w:rsid w:val="00B3690F"/>
    <w:pPr>
      <w:numPr>
        <w:ilvl w:val="1"/>
        <w:numId w:val="1"/>
      </w:numPr>
      <w:tabs>
        <w:tab w:val="left" w:pos="1140"/>
      </w:tabs>
      <w:outlineLvl w:val="1"/>
    </w:pPr>
    <w:rPr>
      <w:rFonts w:eastAsia="Arial" w:cs="Arial"/>
      <w:sz w:val="24"/>
      <w:szCs w:val="24"/>
    </w:rPr>
  </w:style>
  <w:style w:type="paragraph" w:styleId="Heading3">
    <w:name w:val="heading 3"/>
    <w:basedOn w:val="Normal"/>
    <w:next w:val="Normal"/>
    <w:link w:val="Heading3Char"/>
    <w:uiPriority w:val="9"/>
    <w:unhideWhenUsed/>
    <w:qFormat/>
    <w:rsid w:val="00A84E3C"/>
    <w:pPr>
      <w:keepNext/>
      <w:keepLines/>
      <w:numPr>
        <w:ilvl w:val="2"/>
        <w:numId w:val="1"/>
      </w:numPr>
      <w:spacing w:before="40"/>
      <w:outlineLvl w:val="2"/>
    </w:pPr>
    <w:rPr>
      <w:rFonts w:eastAsiaTheme="majorEastAsia" w:cstheme="majorBidi"/>
      <w:sz w:val="24"/>
      <w:szCs w:val="24"/>
      <w:lang w:val="de-CH"/>
    </w:rPr>
  </w:style>
  <w:style w:type="paragraph" w:styleId="Heading4">
    <w:name w:val="heading 4"/>
    <w:basedOn w:val="Normal"/>
    <w:next w:val="Normal"/>
    <w:link w:val="Heading4Char"/>
    <w:uiPriority w:val="9"/>
    <w:unhideWhenUsed/>
    <w:qFormat/>
    <w:rsid w:val="00955107"/>
    <w:pPr>
      <w:keepNext/>
      <w:keepLines/>
      <w:numPr>
        <w:ilvl w:val="3"/>
        <w:numId w:val="1"/>
      </w:numPr>
      <w:spacing w:before="40"/>
      <w:outlineLvl w:val="3"/>
    </w:pPr>
    <w:rPr>
      <w:rFonts w:eastAsiaTheme="majorEastAsia" w:cstheme="majorBidi"/>
      <w:i/>
      <w:iCs/>
      <w:sz w:val="24"/>
    </w:rPr>
  </w:style>
  <w:style w:type="paragraph" w:styleId="Heading5">
    <w:name w:val="heading 5"/>
    <w:basedOn w:val="Normal"/>
    <w:next w:val="Normal"/>
    <w:link w:val="Heading5Char"/>
    <w:uiPriority w:val="9"/>
    <w:unhideWhenUsed/>
    <w:qFormat/>
    <w:rsid w:val="00955107"/>
    <w:pPr>
      <w:keepNext/>
      <w:keepLines/>
      <w:numPr>
        <w:ilvl w:val="4"/>
        <w:numId w:val="1"/>
      </w:numPr>
      <w:spacing w:before="40"/>
      <w:ind w:left="1008"/>
      <w:outlineLvl w:val="4"/>
    </w:pPr>
    <w:rPr>
      <w:rFonts w:eastAsiaTheme="majorEastAsia" w:cstheme="majorBidi"/>
      <w:sz w:val="24"/>
    </w:rPr>
  </w:style>
  <w:style w:type="paragraph" w:styleId="Heading6">
    <w:name w:val="heading 6"/>
    <w:basedOn w:val="Normal"/>
    <w:next w:val="Normal"/>
    <w:link w:val="Heading6Char"/>
    <w:uiPriority w:val="9"/>
    <w:semiHidden/>
    <w:unhideWhenUsed/>
    <w:qFormat/>
    <w:rsid w:val="00955107"/>
    <w:pPr>
      <w:keepNext/>
      <w:keepLines/>
      <w:numPr>
        <w:ilvl w:val="5"/>
        <w:numId w:val="1"/>
      </w:numPr>
      <w:spacing w:before="40"/>
      <w:outlineLvl w:val="5"/>
    </w:pPr>
    <w:rPr>
      <w:rFonts w:eastAsiaTheme="majorEastAsia" w:cstheme="majorBidi"/>
      <w:sz w:val="24"/>
    </w:rPr>
  </w:style>
  <w:style w:type="paragraph" w:styleId="Heading7">
    <w:name w:val="heading 7"/>
    <w:basedOn w:val="Normal"/>
    <w:next w:val="Normal"/>
    <w:link w:val="Heading7Char"/>
    <w:uiPriority w:val="9"/>
    <w:semiHidden/>
    <w:unhideWhenUsed/>
    <w:qFormat/>
    <w:rsid w:val="00B3690F"/>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3690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3690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4D12"/>
    <w:pPr>
      <w:tabs>
        <w:tab w:val="center" w:pos="4536"/>
        <w:tab w:val="right" w:pos="9072"/>
      </w:tabs>
    </w:pPr>
  </w:style>
  <w:style w:type="character" w:customStyle="1" w:styleId="HeaderChar">
    <w:name w:val="Header Char"/>
    <w:basedOn w:val="DefaultParagraphFont"/>
    <w:link w:val="Header"/>
    <w:uiPriority w:val="99"/>
    <w:rsid w:val="00AA4D12"/>
  </w:style>
  <w:style w:type="paragraph" w:styleId="Footer">
    <w:name w:val="footer"/>
    <w:basedOn w:val="Normal"/>
    <w:link w:val="FooterChar"/>
    <w:uiPriority w:val="99"/>
    <w:unhideWhenUsed/>
    <w:rsid w:val="00AA4D12"/>
    <w:pPr>
      <w:tabs>
        <w:tab w:val="center" w:pos="4536"/>
        <w:tab w:val="right" w:pos="9072"/>
      </w:tabs>
    </w:pPr>
  </w:style>
  <w:style w:type="character" w:customStyle="1" w:styleId="FooterChar">
    <w:name w:val="Footer Char"/>
    <w:basedOn w:val="DefaultParagraphFont"/>
    <w:link w:val="Footer"/>
    <w:uiPriority w:val="99"/>
    <w:rsid w:val="00AA4D12"/>
  </w:style>
  <w:style w:type="character" w:customStyle="1" w:styleId="Heading1Char">
    <w:name w:val="Heading 1 Char"/>
    <w:basedOn w:val="DefaultParagraphFont"/>
    <w:link w:val="Heading1"/>
    <w:uiPriority w:val="9"/>
    <w:rsid w:val="00955107"/>
    <w:rPr>
      <w:rFonts w:ascii="Arial" w:eastAsia="Arial" w:hAnsi="Arial" w:cs="Arial"/>
      <w:b/>
      <w:sz w:val="29"/>
      <w:szCs w:val="29"/>
    </w:rPr>
  </w:style>
  <w:style w:type="character" w:customStyle="1" w:styleId="Heading2Char">
    <w:name w:val="Heading 2 Char"/>
    <w:basedOn w:val="DefaultParagraphFont"/>
    <w:link w:val="Heading2"/>
    <w:uiPriority w:val="9"/>
    <w:rsid w:val="00B3690F"/>
    <w:rPr>
      <w:rFonts w:ascii="Arial" w:eastAsia="Arial" w:hAnsi="Arial" w:cs="Arial"/>
      <w:sz w:val="24"/>
      <w:szCs w:val="24"/>
    </w:rPr>
  </w:style>
  <w:style w:type="paragraph" w:styleId="BalloonText">
    <w:name w:val="Balloon Text"/>
    <w:basedOn w:val="Normal"/>
    <w:link w:val="BalloonTextChar"/>
    <w:uiPriority w:val="99"/>
    <w:semiHidden/>
    <w:unhideWhenUsed/>
    <w:rsid w:val="00AA4D1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4D12"/>
    <w:rPr>
      <w:rFonts w:ascii="Segoe UI" w:hAnsi="Segoe UI" w:cs="Segoe UI"/>
      <w:sz w:val="18"/>
      <w:szCs w:val="18"/>
    </w:rPr>
  </w:style>
  <w:style w:type="paragraph" w:styleId="TOCHeading">
    <w:name w:val="TOC Heading"/>
    <w:basedOn w:val="Heading1"/>
    <w:next w:val="Normal"/>
    <w:uiPriority w:val="39"/>
    <w:unhideWhenUsed/>
    <w:qFormat/>
    <w:rsid w:val="00B3690F"/>
    <w:pPr>
      <w:keepNext/>
      <w:keepLines/>
      <w:numPr>
        <w:numId w:val="0"/>
      </w:numPr>
      <w:tabs>
        <w:tab w:val="clear" w:pos="1020"/>
      </w:tabs>
      <w:spacing w:before="240" w:line="259" w:lineRule="auto"/>
      <w:outlineLvl w:val="9"/>
    </w:pPr>
    <w:rPr>
      <w:rFonts w:asciiTheme="majorHAnsi" w:eastAsiaTheme="majorEastAsia" w:hAnsiTheme="majorHAnsi" w:cstheme="majorBidi"/>
      <w:color w:val="2F5496" w:themeColor="accent1" w:themeShade="BF"/>
      <w:sz w:val="32"/>
      <w:szCs w:val="32"/>
    </w:rPr>
  </w:style>
  <w:style w:type="paragraph" w:styleId="TOC2">
    <w:name w:val="toc 2"/>
    <w:basedOn w:val="Normal"/>
    <w:next w:val="Normal"/>
    <w:autoRedefine/>
    <w:uiPriority w:val="39"/>
    <w:unhideWhenUsed/>
    <w:rsid w:val="00875520"/>
    <w:pPr>
      <w:spacing w:after="100" w:line="259" w:lineRule="auto"/>
      <w:ind w:left="220"/>
    </w:pPr>
  </w:style>
  <w:style w:type="paragraph" w:styleId="TOC1">
    <w:name w:val="toc 1"/>
    <w:basedOn w:val="Normal"/>
    <w:next w:val="Normal"/>
    <w:autoRedefine/>
    <w:uiPriority w:val="39"/>
    <w:unhideWhenUsed/>
    <w:rsid w:val="00875520"/>
    <w:pPr>
      <w:spacing w:after="100" w:line="259" w:lineRule="auto"/>
    </w:pPr>
  </w:style>
  <w:style w:type="paragraph" w:styleId="TOC3">
    <w:name w:val="toc 3"/>
    <w:basedOn w:val="Normal"/>
    <w:next w:val="Normal"/>
    <w:autoRedefine/>
    <w:uiPriority w:val="39"/>
    <w:unhideWhenUsed/>
    <w:rsid w:val="00875520"/>
    <w:pPr>
      <w:spacing w:after="100" w:line="259" w:lineRule="auto"/>
      <w:ind w:left="440"/>
    </w:pPr>
  </w:style>
  <w:style w:type="paragraph" w:styleId="ListParagraph">
    <w:name w:val="List Paragraph"/>
    <w:basedOn w:val="Normal"/>
    <w:uiPriority w:val="34"/>
    <w:qFormat/>
    <w:rsid w:val="00B3690F"/>
    <w:pPr>
      <w:ind w:left="720"/>
      <w:contextualSpacing/>
    </w:pPr>
  </w:style>
  <w:style w:type="character" w:customStyle="1" w:styleId="Heading3Char">
    <w:name w:val="Heading 3 Char"/>
    <w:basedOn w:val="DefaultParagraphFont"/>
    <w:link w:val="Heading3"/>
    <w:uiPriority w:val="9"/>
    <w:rsid w:val="00A84E3C"/>
    <w:rPr>
      <w:rFonts w:ascii="Arial" w:eastAsiaTheme="majorEastAsia" w:hAnsi="Arial" w:cstheme="majorBidi"/>
      <w:sz w:val="24"/>
      <w:szCs w:val="24"/>
      <w:lang w:val="de-CH"/>
    </w:rPr>
  </w:style>
  <w:style w:type="character" w:customStyle="1" w:styleId="Heading4Char">
    <w:name w:val="Heading 4 Char"/>
    <w:basedOn w:val="DefaultParagraphFont"/>
    <w:link w:val="Heading4"/>
    <w:uiPriority w:val="9"/>
    <w:rsid w:val="00955107"/>
    <w:rPr>
      <w:rFonts w:ascii="Arial" w:eastAsiaTheme="majorEastAsia" w:hAnsi="Arial" w:cstheme="majorBidi"/>
      <w:i/>
      <w:iCs/>
      <w:sz w:val="24"/>
    </w:rPr>
  </w:style>
  <w:style w:type="character" w:customStyle="1" w:styleId="Heading5Char">
    <w:name w:val="Heading 5 Char"/>
    <w:basedOn w:val="DefaultParagraphFont"/>
    <w:link w:val="Heading5"/>
    <w:uiPriority w:val="9"/>
    <w:rsid w:val="00955107"/>
    <w:rPr>
      <w:rFonts w:ascii="Arial" w:eastAsiaTheme="majorEastAsia" w:hAnsi="Arial" w:cstheme="majorBidi"/>
      <w:sz w:val="24"/>
    </w:rPr>
  </w:style>
  <w:style w:type="character" w:customStyle="1" w:styleId="Heading6Char">
    <w:name w:val="Heading 6 Char"/>
    <w:basedOn w:val="DefaultParagraphFont"/>
    <w:link w:val="Heading6"/>
    <w:uiPriority w:val="9"/>
    <w:semiHidden/>
    <w:rsid w:val="00955107"/>
    <w:rPr>
      <w:rFonts w:ascii="Arial" w:eastAsiaTheme="majorEastAsia" w:hAnsi="Arial" w:cstheme="majorBidi"/>
      <w:sz w:val="24"/>
    </w:rPr>
  </w:style>
  <w:style w:type="character" w:customStyle="1" w:styleId="Heading7Char">
    <w:name w:val="Heading 7 Char"/>
    <w:basedOn w:val="DefaultParagraphFont"/>
    <w:link w:val="Heading7"/>
    <w:uiPriority w:val="9"/>
    <w:semiHidden/>
    <w:rsid w:val="00B3690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3690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3690F"/>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B3690F"/>
    <w:rPr>
      <w:color w:val="0563C1" w:themeColor="hyperlink"/>
      <w:u w:val="single"/>
    </w:rPr>
  </w:style>
  <w:style w:type="paragraph" w:styleId="Caption">
    <w:name w:val="caption"/>
    <w:basedOn w:val="Normal"/>
    <w:next w:val="Normal"/>
    <w:uiPriority w:val="35"/>
    <w:unhideWhenUsed/>
    <w:qFormat/>
    <w:rsid w:val="00422096"/>
    <w:pPr>
      <w:tabs>
        <w:tab w:val="center" w:pos="4536"/>
        <w:tab w:val="left" w:pos="8505"/>
      </w:tabs>
      <w:spacing w:after="200"/>
    </w:pPr>
    <w:rPr>
      <w:i/>
      <w:iCs/>
      <w:color w:val="44546A" w:themeColor="text2"/>
      <w:sz w:val="20"/>
      <w:szCs w:val="20"/>
    </w:rPr>
  </w:style>
  <w:style w:type="paragraph" w:styleId="NoSpacing">
    <w:name w:val="No Spacing"/>
    <w:basedOn w:val="Normal"/>
    <w:uiPriority w:val="1"/>
    <w:qFormat/>
    <w:rsid w:val="001C356D"/>
    <w:pPr>
      <w:spacing w:line="254" w:lineRule="auto"/>
      <w:ind w:left="540" w:right="1000" w:firstLine="299"/>
    </w:pPr>
    <w:rPr>
      <w:rFonts w:eastAsia="Arial" w:cs="Arial"/>
      <w:sz w:val="20"/>
      <w:szCs w:val="20"/>
    </w:rPr>
  </w:style>
  <w:style w:type="paragraph" w:styleId="Title">
    <w:name w:val="Title"/>
    <w:basedOn w:val="Normal"/>
    <w:next w:val="Normal"/>
    <w:link w:val="TitleChar"/>
    <w:uiPriority w:val="10"/>
    <w:qFormat/>
    <w:rsid w:val="006D0ED1"/>
    <w:pPr>
      <w:keepNext/>
      <w:pBdr>
        <w:top w:val="single" w:sz="8" w:space="18" w:color="808080" w:shadow="1"/>
        <w:left w:val="single" w:sz="8" w:space="0" w:color="808080" w:shadow="1"/>
        <w:bottom w:val="single" w:sz="8" w:space="22" w:color="808080" w:shadow="1"/>
        <w:right w:val="single" w:sz="8" w:space="4" w:color="808080" w:shadow="1"/>
      </w:pBdr>
      <w:tabs>
        <w:tab w:val="center" w:pos="4153"/>
      </w:tabs>
      <w:ind w:right="27"/>
      <w:jc w:val="center"/>
      <w:outlineLvl w:val="2"/>
    </w:pPr>
    <w:rPr>
      <w:rFonts w:ascii="Times New Roman" w:eastAsia="Times New Roman" w:hAnsi="Times New Roman"/>
      <w:i/>
      <w:iCs/>
      <w:sz w:val="44"/>
      <w:szCs w:val="44"/>
      <w:lang w:eastAsia="en-US"/>
      <w14:shadow w14:blurRad="50800" w14:dist="38100" w14:dir="2700000" w14:sx="100000" w14:sy="100000" w14:kx="0" w14:ky="0" w14:algn="tl">
        <w14:srgbClr w14:val="000000">
          <w14:alpha w14:val="60000"/>
        </w14:srgbClr>
      </w14:shadow>
    </w:rPr>
  </w:style>
  <w:style w:type="character" w:customStyle="1" w:styleId="TitleChar">
    <w:name w:val="Title Char"/>
    <w:basedOn w:val="DefaultParagraphFont"/>
    <w:link w:val="Title"/>
    <w:uiPriority w:val="10"/>
    <w:rsid w:val="006D0ED1"/>
    <w:rPr>
      <w:rFonts w:eastAsia="Times New Roman"/>
      <w:i/>
      <w:iCs/>
      <w:sz w:val="44"/>
      <w:szCs w:val="44"/>
      <w:lang w:eastAsia="en-US"/>
      <w14:shadow w14:blurRad="50800" w14:dist="38100" w14:dir="2700000" w14:sx="100000" w14:sy="100000" w14:kx="0" w14:ky="0" w14:algn="tl">
        <w14:srgbClr w14:val="000000">
          <w14:alpha w14:val="60000"/>
        </w14:srgbClr>
      </w14:shadow>
    </w:rPr>
  </w:style>
  <w:style w:type="character" w:styleId="PlaceholderText">
    <w:name w:val="Placeholder Text"/>
    <w:basedOn w:val="DefaultParagraphFont"/>
    <w:uiPriority w:val="99"/>
    <w:semiHidden/>
    <w:rsid w:val="006D0ED1"/>
    <w:rPr>
      <w:color w:val="808080"/>
    </w:rPr>
  </w:style>
  <w:style w:type="character" w:styleId="CommentReference">
    <w:name w:val="annotation reference"/>
    <w:basedOn w:val="DefaultParagraphFont"/>
    <w:uiPriority w:val="99"/>
    <w:semiHidden/>
    <w:unhideWhenUsed/>
    <w:rsid w:val="00DB5EE9"/>
    <w:rPr>
      <w:sz w:val="16"/>
      <w:szCs w:val="16"/>
    </w:rPr>
  </w:style>
  <w:style w:type="paragraph" w:styleId="CommentText">
    <w:name w:val="annotation text"/>
    <w:basedOn w:val="Normal"/>
    <w:link w:val="CommentTextChar"/>
    <w:uiPriority w:val="99"/>
    <w:semiHidden/>
    <w:unhideWhenUsed/>
    <w:rsid w:val="00DB5EE9"/>
    <w:rPr>
      <w:sz w:val="20"/>
      <w:szCs w:val="20"/>
    </w:rPr>
  </w:style>
  <w:style w:type="character" w:customStyle="1" w:styleId="CommentTextChar">
    <w:name w:val="Comment Text Char"/>
    <w:basedOn w:val="DefaultParagraphFont"/>
    <w:link w:val="CommentText"/>
    <w:uiPriority w:val="99"/>
    <w:semiHidden/>
    <w:rsid w:val="00DB5EE9"/>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B5EE9"/>
    <w:rPr>
      <w:b/>
      <w:bCs/>
    </w:rPr>
  </w:style>
  <w:style w:type="character" w:customStyle="1" w:styleId="CommentSubjectChar">
    <w:name w:val="Comment Subject Char"/>
    <w:basedOn w:val="CommentTextChar"/>
    <w:link w:val="CommentSubject"/>
    <w:uiPriority w:val="99"/>
    <w:semiHidden/>
    <w:rsid w:val="00DB5EE9"/>
    <w:rPr>
      <w:rFonts w:ascii="Arial" w:hAnsi="Arial"/>
      <w:b/>
      <w:bCs/>
      <w:sz w:val="20"/>
      <w:szCs w:val="20"/>
    </w:rPr>
  </w:style>
  <w:style w:type="character" w:customStyle="1" w:styleId="mi">
    <w:name w:val="mi"/>
    <w:basedOn w:val="DefaultParagraphFont"/>
    <w:rsid w:val="00F133A8"/>
  </w:style>
  <w:style w:type="character" w:customStyle="1" w:styleId="mjxassistivemathml">
    <w:name w:val="mjx_assistive_mathml"/>
    <w:basedOn w:val="DefaultParagraphFont"/>
    <w:rsid w:val="00F133A8"/>
  </w:style>
  <w:style w:type="character" w:customStyle="1" w:styleId="mo">
    <w:name w:val="mo"/>
    <w:basedOn w:val="DefaultParagraphFont"/>
    <w:rsid w:val="00DB5DB3"/>
  </w:style>
  <w:style w:type="character" w:customStyle="1" w:styleId="mn">
    <w:name w:val="mn"/>
    <w:basedOn w:val="DefaultParagraphFont"/>
    <w:rsid w:val="00DB5DB3"/>
  </w:style>
  <w:style w:type="character" w:customStyle="1" w:styleId="mtext">
    <w:name w:val="mtext"/>
    <w:basedOn w:val="DefaultParagraphFont"/>
    <w:rsid w:val="00C45AA4"/>
  </w:style>
  <w:style w:type="character" w:styleId="Emphasis">
    <w:name w:val="Emphasis"/>
    <w:basedOn w:val="DefaultParagraphFont"/>
    <w:uiPriority w:val="20"/>
    <w:qFormat/>
    <w:rsid w:val="00C45AA4"/>
    <w:rPr>
      <w:i/>
      <w:iCs/>
    </w:rPr>
  </w:style>
  <w:style w:type="paragraph" w:styleId="TableofFigures">
    <w:name w:val="table of figures"/>
    <w:basedOn w:val="Normal"/>
    <w:next w:val="Normal"/>
    <w:uiPriority w:val="99"/>
    <w:unhideWhenUsed/>
    <w:rsid w:val="004D151C"/>
    <w:pPr>
      <w:ind w:left="440" w:hanging="440"/>
      <w:jc w:val="left"/>
    </w:pPr>
    <w:rPr>
      <w:rFonts w:asciiTheme="minorHAnsi" w:hAnsiTheme="minorHAnsi" w:cstheme="minorHAnsi"/>
      <w:caps/>
      <w:sz w:val="20"/>
      <w:szCs w:val="20"/>
    </w:rPr>
  </w:style>
  <w:style w:type="paragraph" w:customStyle="1" w:styleId="MyEquation">
    <w:name w:val="MyEquation"/>
    <w:basedOn w:val="Normal"/>
    <w:qFormat/>
    <w:rsid w:val="008E7E64"/>
    <w:pPr>
      <w:tabs>
        <w:tab w:val="left" w:pos="4536"/>
        <w:tab w:val="right" w:leader="dot" w:pos="8789"/>
      </w:tabs>
      <w:jc w:val="center"/>
    </w:pPr>
  </w:style>
  <w:style w:type="paragraph" w:styleId="EndnoteText">
    <w:name w:val="endnote text"/>
    <w:basedOn w:val="Normal"/>
    <w:link w:val="EndnoteTextChar"/>
    <w:uiPriority w:val="99"/>
    <w:semiHidden/>
    <w:unhideWhenUsed/>
    <w:rsid w:val="0040443D"/>
    <w:rPr>
      <w:sz w:val="20"/>
      <w:szCs w:val="20"/>
    </w:rPr>
  </w:style>
  <w:style w:type="character" w:customStyle="1" w:styleId="EndnoteTextChar">
    <w:name w:val="Endnote Text Char"/>
    <w:basedOn w:val="DefaultParagraphFont"/>
    <w:link w:val="EndnoteText"/>
    <w:uiPriority w:val="99"/>
    <w:semiHidden/>
    <w:rsid w:val="0040443D"/>
    <w:rPr>
      <w:rFonts w:ascii="Arial" w:hAnsi="Arial"/>
      <w:sz w:val="20"/>
      <w:szCs w:val="20"/>
    </w:rPr>
  </w:style>
  <w:style w:type="character" w:styleId="EndnoteReference">
    <w:name w:val="endnote reference"/>
    <w:basedOn w:val="DefaultParagraphFont"/>
    <w:uiPriority w:val="99"/>
    <w:semiHidden/>
    <w:unhideWhenUsed/>
    <w:rsid w:val="0040443D"/>
    <w:rPr>
      <w:vertAlign w:val="superscript"/>
    </w:rPr>
  </w:style>
  <w:style w:type="paragraph" w:styleId="Bibliography">
    <w:name w:val="Bibliography"/>
    <w:basedOn w:val="Normal"/>
    <w:next w:val="Normal"/>
    <w:uiPriority w:val="37"/>
    <w:unhideWhenUsed/>
    <w:rsid w:val="0054532F"/>
  </w:style>
  <w:style w:type="character" w:styleId="FollowedHyperlink">
    <w:name w:val="FollowedHyperlink"/>
    <w:basedOn w:val="DefaultParagraphFont"/>
    <w:uiPriority w:val="99"/>
    <w:semiHidden/>
    <w:unhideWhenUsed/>
    <w:rsid w:val="004A4A24"/>
    <w:rPr>
      <w:color w:val="954F72" w:themeColor="followedHyperlink"/>
      <w:u w:val="single"/>
    </w:rPr>
  </w:style>
  <w:style w:type="paragraph" w:styleId="TOC4">
    <w:name w:val="toc 4"/>
    <w:basedOn w:val="Normal"/>
    <w:next w:val="Normal"/>
    <w:autoRedefine/>
    <w:uiPriority w:val="39"/>
    <w:unhideWhenUsed/>
    <w:rsid w:val="00875520"/>
    <w:pPr>
      <w:spacing w:after="100"/>
      <w:ind w:left="660"/>
    </w:pPr>
  </w:style>
  <w:style w:type="paragraph" w:styleId="TOC5">
    <w:name w:val="toc 5"/>
    <w:basedOn w:val="Normal"/>
    <w:next w:val="Normal"/>
    <w:autoRedefine/>
    <w:uiPriority w:val="39"/>
    <w:unhideWhenUsed/>
    <w:rsid w:val="00875520"/>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261978">
      <w:bodyDiv w:val="1"/>
      <w:marLeft w:val="0"/>
      <w:marRight w:val="0"/>
      <w:marTop w:val="0"/>
      <w:marBottom w:val="0"/>
      <w:divBdr>
        <w:top w:val="none" w:sz="0" w:space="0" w:color="auto"/>
        <w:left w:val="none" w:sz="0" w:space="0" w:color="auto"/>
        <w:bottom w:val="none" w:sz="0" w:space="0" w:color="auto"/>
        <w:right w:val="none" w:sz="0" w:space="0" w:color="auto"/>
      </w:divBdr>
    </w:div>
    <w:div w:id="58945018">
      <w:bodyDiv w:val="1"/>
      <w:marLeft w:val="0"/>
      <w:marRight w:val="0"/>
      <w:marTop w:val="0"/>
      <w:marBottom w:val="0"/>
      <w:divBdr>
        <w:top w:val="none" w:sz="0" w:space="0" w:color="auto"/>
        <w:left w:val="none" w:sz="0" w:space="0" w:color="auto"/>
        <w:bottom w:val="none" w:sz="0" w:space="0" w:color="auto"/>
        <w:right w:val="none" w:sz="0" w:space="0" w:color="auto"/>
      </w:divBdr>
    </w:div>
    <w:div w:id="75905460">
      <w:bodyDiv w:val="1"/>
      <w:marLeft w:val="0"/>
      <w:marRight w:val="0"/>
      <w:marTop w:val="0"/>
      <w:marBottom w:val="0"/>
      <w:divBdr>
        <w:top w:val="none" w:sz="0" w:space="0" w:color="auto"/>
        <w:left w:val="none" w:sz="0" w:space="0" w:color="auto"/>
        <w:bottom w:val="none" w:sz="0" w:space="0" w:color="auto"/>
        <w:right w:val="none" w:sz="0" w:space="0" w:color="auto"/>
      </w:divBdr>
    </w:div>
    <w:div w:id="95059289">
      <w:bodyDiv w:val="1"/>
      <w:marLeft w:val="0"/>
      <w:marRight w:val="0"/>
      <w:marTop w:val="0"/>
      <w:marBottom w:val="0"/>
      <w:divBdr>
        <w:top w:val="none" w:sz="0" w:space="0" w:color="auto"/>
        <w:left w:val="none" w:sz="0" w:space="0" w:color="auto"/>
        <w:bottom w:val="none" w:sz="0" w:space="0" w:color="auto"/>
        <w:right w:val="none" w:sz="0" w:space="0" w:color="auto"/>
      </w:divBdr>
    </w:div>
    <w:div w:id="98567130">
      <w:bodyDiv w:val="1"/>
      <w:marLeft w:val="0"/>
      <w:marRight w:val="0"/>
      <w:marTop w:val="0"/>
      <w:marBottom w:val="0"/>
      <w:divBdr>
        <w:top w:val="none" w:sz="0" w:space="0" w:color="auto"/>
        <w:left w:val="none" w:sz="0" w:space="0" w:color="auto"/>
        <w:bottom w:val="none" w:sz="0" w:space="0" w:color="auto"/>
        <w:right w:val="none" w:sz="0" w:space="0" w:color="auto"/>
      </w:divBdr>
    </w:div>
    <w:div w:id="133527053">
      <w:bodyDiv w:val="1"/>
      <w:marLeft w:val="0"/>
      <w:marRight w:val="0"/>
      <w:marTop w:val="0"/>
      <w:marBottom w:val="0"/>
      <w:divBdr>
        <w:top w:val="none" w:sz="0" w:space="0" w:color="auto"/>
        <w:left w:val="none" w:sz="0" w:space="0" w:color="auto"/>
        <w:bottom w:val="none" w:sz="0" w:space="0" w:color="auto"/>
        <w:right w:val="none" w:sz="0" w:space="0" w:color="auto"/>
      </w:divBdr>
    </w:div>
    <w:div w:id="180973570">
      <w:bodyDiv w:val="1"/>
      <w:marLeft w:val="0"/>
      <w:marRight w:val="0"/>
      <w:marTop w:val="0"/>
      <w:marBottom w:val="0"/>
      <w:divBdr>
        <w:top w:val="none" w:sz="0" w:space="0" w:color="auto"/>
        <w:left w:val="none" w:sz="0" w:space="0" w:color="auto"/>
        <w:bottom w:val="none" w:sz="0" w:space="0" w:color="auto"/>
        <w:right w:val="none" w:sz="0" w:space="0" w:color="auto"/>
      </w:divBdr>
    </w:div>
    <w:div w:id="315961025">
      <w:bodyDiv w:val="1"/>
      <w:marLeft w:val="0"/>
      <w:marRight w:val="0"/>
      <w:marTop w:val="0"/>
      <w:marBottom w:val="0"/>
      <w:divBdr>
        <w:top w:val="none" w:sz="0" w:space="0" w:color="auto"/>
        <w:left w:val="none" w:sz="0" w:space="0" w:color="auto"/>
        <w:bottom w:val="none" w:sz="0" w:space="0" w:color="auto"/>
        <w:right w:val="none" w:sz="0" w:space="0" w:color="auto"/>
      </w:divBdr>
    </w:div>
    <w:div w:id="354698438">
      <w:bodyDiv w:val="1"/>
      <w:marLeft w:val="0"/>
      <w:marRight w:val="0"/>
      <w:marTop w:val="0"/>
      <w:marBottom w:val="0"/>
      <w:divBdr>
        <w:top w:val="none" w:sz="0" w:space="0" w:color="auto"/>
        <w:left w:val="none" w:sz="0" w:space="0" w:color="auto"/>
        <w:bottom w:val="none" w:sz="0" w:space="0" w:color="auto"/>
        <w:right w:val="none" w:sz="0" w:space="0" w:color="auto"/>
      </w:divBdr>
    </w:div>
    <w:div w:id="461655592">
      <w:bodyDiv w:val="1"/>
      <w:marLeft w:val="0"/>
      <w:marRight w:val="0"/>
      <w:marTop w:val="0"/>
      <w:marBottom w:val="0"/>
      <w:divBdr>
        <w:top w:val="none" w:sz="0" w:space="0" w:color="auto"/>
        <w:left w:val="none" w:sz="0" w:space="0" w:color="auto"/>
        <w:bottom w:val="none" w:sz="0" w:space="0" w:color="auto"/>
        <w:right w:val="none" w:sz="0" w:space="0" w:color="auto"/>
      </w:divBdr>
    </w:div>
    <w:div w:id="529415926">
      <w:bodyDiv w:val="1"/>
      <w:marLeft w:val="0"/>
      <w:marRight w:val="0"/>
      <w:marTop w:val="0"/>
      <w:marBottom w:val="0"/>
      <w:divBdr>
        <w:top w:val="none" w:sz="0" w:space="0" w:color="auto"/>
        <w:left w:val="none" w:sz="0" w:space="0" w:color="auto"/>
        <w:bottom w:val="none" w:sz="0" w:space="0" w:color="auto"/>
        <w:right w:val="none" w:sz="0" w:space="0" w:color="auto"/>
      </w:divBdr>
    </w:div>
    <w:div w:id="627929172">
      <w:bodyDiv w:val="1"/>
      <w:marLeft w:val="0"/>
      <w:marRight w:val="0"/>
      <w:marTop w:val="0"/>
      <w:marBottom w:val="0"/>
      <w:divBdr>
        <w:top w:val="none" w:sz="0" w:space="0" w:color="auto"/>
        <w:left w:val="none" w:sz="0" w:space="0" w:color="auto"/>
        <w:bottom w:val="none" w:sz="0" w:space="0" w:color="auto"/>
        <w:right w:val="none" w:sz="0" w:space="0" w:color="auto"/>
      </w:divBdr>
    </w:div>
    <w:div w:id="643003906">
      <w:bodyDiv w:val="1"/>
      <w:marLeft w:val="0"/>
      <w:marRight w:val="0"/>
      <w:marTop w:val="0"/>
      <w:marBottom w:val="0"/>
      <w:divBdr>
        <w:top w:val="none" w:sz="0" w:space="0" w:color="auto"/>
        <w:left w:val="none" w:sz="0" w:space="0" w:color="auto"/>
        <w:bottom w:val="none" w:sz="0" w:space="0" w:color="auto"/>
        <w:right w:val="none" w:sz="0" w:space="0" w:color="auto"/>
      </w:divBdr>
    </w:div>
    <w:div w:id="658114864">
      <w:bodyDiv w:val="1"/>
      <w:marLeft w:val="0"/>
      <w:marRight w:val="0"/>
      <w:marTop w:val="0"/>
      <w:marBottom w:val="0"/>
      <w:divBdr>
        <w:top w:val="none" w:sz="0" w:space="0" w:color="auto"/>
        <w:left w:val="none" w:sz="0" w:space="0" w:color="auto"/>
        <w:bottom w:val="none" w:sz="0" w:space="0" w:color="auto"/>
        <w:right w:val="none" w:sz="0" w:space="0" w:color="auto"/>
      </w:divBdr>
    </w:div>
    <w:div w:id="678233696">
      <w:bodyDiv w:val="1"/>
      <w:marLeft w:val="0"/>
      <w:marRight w:val="0"/>
      <w:marTop w:val="0"/>
      <w:marBottom w:val="0"/>
      <w:divBdr>
        <w:top w:val="none" w:sz="0" w:space="0" w:color="auto"/>
        <w:left w:val="none" w:sz="0" w:space="0" w:color="auto"/>
        <w:bottom w:val="none" w:sz="0" w:space="0" w:color="auto"/>
        <w:right w:val="none" w:sz="0" w:space="0" w:color="auto"/>
      </w:divBdr>
    </w:div>
    <w:div w:id="706032838">
      <w:bodyDiv w:val="1"/>
      <w:marLeft w:val="0"/>
      <w:marRight w:val="0"/>
      <w:marTop w:val="0"/>
      <w:marBottom w:val="0"/>
      <w:divBdr>
        <w:top w:val="none" w:sz="0" w:space="0" w:color="auto"/>
        <w:left w:val="none" w:sz="0" w:space="0" w:color="auto"/>
        <w:bottom w:val="none" w:sz="0" w:space="0" w:color="auto"/>
        <w:right w:val="none" w:sz="0" w:space="0" w:color="auto"/>
      </w:divBdr>
    </w:div>
    <w:div w:id="722945858">
      <w:bodyDiv w:val="1"/>
      <w:marLeft w:val="0"/>
      <w:marRight w:val="0"/>
      <w:marTop w:val="0"/>
      <w:marBottom w:val="0"/>
      <w:divBdr>
        <w:top w:val="none" w:sz="0" w:space="0" w:color="auto"/>
        <w:left w:val="none" w:sz="0" w:space="0" w:color="auto"/>
        <w:bottom w:val="none" w:sz="0" w:space="0" w:color="auto"/>
        <w:right w:val="none" w:sz="0" w:space="0" w:color="auto"/>
      </w:divBdr>
    </w:div>
    <w:div w:id="747383767">
      <w:bodyDiv w:val="1"/>
      <w:marLeft w:val="0"/>
      <w:marRight w:val="0"/>
      <w:marTop w:val="0"/>
      <w:marBottom w:val="0"/>
      <w:divBdr>
        <w:top w:val="none" w:sz="0" w:space="0" w:color="auto"/>
        <w:left w:val="none" w:sz="0" w:space="0" w:color="auto"/>
        <w:bottom w:val="none" w:sz="0" w:space="0" w:color="auto"/>
        <w:right w:val="none" w:sz="0" w:space="0" w:color="auto"/>
      </w:divBdr>
    </w:div>
    <w:div w:id="764808134">
      <w:bodyDiv w:val="1"/>
      <w:marLeft w:val="0"/>
      <w:marRight w:val="0"/>
      <w:marTop w:val="0"/>
      <w:marBottom w:val="0"/>
      <w:divBdr>
        <w:top w:val="none" w:sz="0" w:space="0" w:color="auto"/>
        <w:left w:val="none" w:sz="0" w:space="0" w:color="auto"/>
        <w:bottom w:val="none" w:sz="0" w:space="0" w:color="auto"/>
        <w:right w:val="none" w:sz="0" w:space="0" w:color="auto"/>
      </w:divBdr>
    </w:div>
    <w:div w:id="785082155">
      <w:bodyDiv w:val="1"/>
      <w:marLeft w:val="0"/>
      <w:marRight w:val="0"/>
      <w:marTop w:val="0"/>
      <w:marBottom w:val="0"/>
      <w:divBdr>
        <w:top w:val="none" w:sz="0" w:space="0" w:color="auto"/>
        <w:left w:val="none" w:sz="0" w:space="0" w:color="auto"/>
        <w:bottom w:val="none" w:sz="0" w:space="0" w:color="auto"/>
        <w:right w:val="none" w:sz="0" w:space="0" w:color="auto"/>
      </w:divBdr>
    </w:div>
    <w:div w:id="819077594">
      <w:bodyDiv w:val="1"/>
      <w:marLeft w:val="0"/>
      <w:marRight w:val="0"/>
      <w:marTop w:val="0"/>
      <w:marBottom w:val="0"/>
      <w:divBdr>
        <w:top w:val="none" w:sz="0" w:space="0" w:color="auto"/>
        <w:left w:val="none" w:sz="0" w:space="0" w:color="auto"/>
        <w:bottom w:val="none" w:sz="0" w:space="0" w:color="auto"/>
        <w:right w:val="none" w:sz="0" w:space="0" w:color="auto"/>
      </w:divBdr>
    </w:div>
    <w:div w:id="925964964">
      <w:bodyDiv w:val="1"/>
      <w:marLeft w:val="0"/>
      <w:marRight w:val="0"/>
      <w:marTop w:val="0"/>
      <w:marBottom w:val="0"/>
      <w:divBdr>
        <w:top w:val="none" w:sz="0" w:space="0" w:color="auto"/>
        <w:left w:val="none" w:sz="0" w:space="0" w:color="auto"/>
        <w:bottom w:val="none" w:sz="0" w:space="0" w:color="auto"/>
        <w:right w:val="none" w:sz="0" w:space="0" w:color="auto"/>
      </w:divBdr>
    </w:div>
    <w:div w:id="946544655">
      <w:bodyDiv w:val="1"/>
      <w:marLeft w:val="0"/>
      <w:marRight w:val="0"/>
      <w:marTop w:val="0"/>
      <w:marBottom w:val="0"/>
      <w:divBdr>
        <w:top w:val="none" w:sz="0" w:space="0" w:color="auto"/>
        <w:left w:val="none" w:sz="0" w:space="0" w:color="auto"/>
        <w:bottom w:val="none" w:sz="0" w:space="0" w:color="auto"/>
        <w:right w:val="none" w:sz="0" w:space="0" w:color="auto"/>
      </w:divBdr>
    </w:div>
    <w:div w:id="1031880975">
      <w:bodyDiv w:val="1"/>
      <w:marLeft w:val="0"/>
      <w:marRight w:val="0"/>
      <w:marTop w:val="0"/>
      <w:marBottom w:val="0"/>
      <w:divBdr>
        <w:top w:val="none" w:sz="0" w:space="0" w:color="auto"/>
        <w:left w:val="none" w:sz="0" w:space="0" w:color="auto"/>
        <w:bottom w:val="none" w:sz="0" w:space="0" w:color="auto"/>
        <w:right w:val="none" w:sz="0" w:space="0" w:color="auto"/>
      </w:divBdr>
    </w:div>
    <w:div w:id="1151336599">
      <w:bodyDiv w:val="1"/>
      <w:marLeft w:val="0"/>
      <w:marRight w:val="0"/>
      <w:marTop w:val="0"/>
      <w:marBottom w:val="0"/>
      <w:divBdr>
        <w:top w:val="none" w:sz="0" w:space="0" w:color="auto"/>
        <w:left w:val="none" w:sz="0" w:space="0" w:color="auto"/>
        <w:bottom w:val="none" w:sz="0" w:space="0" w:color="auto"/>
        <w:right w:val="none" w:sz="0" w:space="0" w:color="auto"/>
      </w:divBdr>
    </w:div>
    <w:div w:id="1173490254">
      <w:bodyDiv w:val="1"/>
      <w:marLeft w:val="0"/>
      <w:marRight w:val="0"/>
      <w:marTop w:val="0"/>
      <w:marBottom w:val="0"/>
      <w:divBdr>
        <w:top w:val="none" w:sz="0" w:space="0" w:color="auto"/>
        <w:left w:val="none" w:sz="0" w:space="0" w:color="auto"/>
        <w:bottom w:val="none" w:sz="0" w:space="0" w:color="auto"/>
        <w:right w:val="none" w:sz="0" w:space="0" w:color="auto"/>
      </w:divBdr>
    </w:div>
    <w:div w:id="1198353240">
      <w:bodyDiv w:val="1"/>
      <w:marLeft w:val="0"/>
      <w:marRight w:val="0"/>
      <w:marTop w:val="0"/>
      <w:marBottom w:val="0"/>
      <w:divBdr>
        <w:top w:val="none" w:sz="0" w:space="0" w:color="auto"/>
        <w:left w:val="none" w:sz="0" w:space="0" w:color="auto"/>
        <w:bottom w:val="none" w:sz="0" w:space="0" w:color="auto"/>
        <w:right w:val="none" w:sz="0" w:space="0" w:color="auto"/>
      </w:divBdr>
    </w:div>
    <w:div w:id="1206023843">
      <w:bodyDiv w:val="1"/>
      <w:marLeft w:val="0"/>
      <w:marRight w:val="0"/>
      <w:marTop w:val="0"/>
      <w:marBottom w:val="0"/>
      <w:divBdr>
        <w:top w:val="none" w:sz="0" w:space="0" w:color="auto"/>
        <w:left w:val="none" w:sz="0" w:space="0" w:color="auto"/>
        <w:bottom w:val="none" w:sz="0" w:space="0" w:color="auto"/>
        <w:right w:val="none" w:sz="0" w:space="0" w:color="auto"/>
      </w:divBdr>
    </w:div>
    <w:div w:id="1208028746">
      <w:bodyDiv w:val="1"/>
      <w:marLeft w:val="0"/>
      <w:marRight w:val="0"/>
      <w:marTop w:val="0"/>
      <w:marBottom w:val="0"/>
      <w:divBdr>
        <w:top w:val="none" w:sz="0" w:space="0" w:color="auto"/>
        <w:left w:val="none" w:sz="0" w:space="0" w:color="auto"/>
        <w:bottom w:val="none" w:sz="0" w:space="0" w:color="auto"/>
        <w:right w:val="none" w:sz="0" w:space="0" w:color="auto"/>
      </w:divBdr>
    </w:div>
    <w:div w:id="1276789761">
      <w:bodyDiv w:val="1"/>
      <w:marLeft w:val="0"/>
      <w:marRight w:val="0"/>
      <w:marTop w:val="0"/>
      <w:marBottom w:val="0"/>
      <w:divBdr>
        <w:top w:val="none" w:sz="0" w:space="0" w:color="auto"/>
        <w:left w:val="none" w:sz="0" w:space="0" w:color="auto"/>
        <w:bottom w:val="none" w:sz="0" w:space="0" w:color="auto"/>
        <w:right w:val="none" w:sz="0" w:space="0" w:color="auto"/>
      </w:divBdr>
    </w:div>
    <w:div w:id="1297957010">
      <w:bodyDiv w:val="1"/>
      <w:marLeft w:val="0"/>
      <w:marRight w:val="0"/>
      <w:marTop w:val="0"/>
      <w:marBottom w:val="0"/>
      <w:divBdr>
        <w:top w:val="none" w:sz="0" w:space="0" w:color="auto"/>
        <w:left w:val="none" w:sz="0" w:space="0" w:color="auto"/>
        <w:bottom w:val="none" w:sz="0" w:space="0" w:color="auto"/>
        <w:right w:val="none" w:sz="0" w:space="0" w:color="auto"/>
      </w:divBdr>
    </w:div>
    <w:div w:id="1314335746">
      <w:bodyDiv w:val="1"/>
      <w:marLeft w:val="0"/>
      <w:marRight w:val="0"/>
      <w:marTop w:val="0"/>
      <w:marBottom w:val="0"/>
      <w:divBdr>
        <w:top w:val="none" w:sz="0" w:space="0" w:color="auto"/>
        <w:left w:val="none" w:sz="0" w:space="0" w:color="auto"/>
        <w:bottom w:val="none" w:sz="0" w:space="0" w:color="auto"/>
        <w:right w:val="none" w:sz="0" w:space="0" w:color="auto"/>
      </w:divBdr>
    </w:div>
    <w:div w:id="1403672254">
      <w:bodyDiv w:val="1"/>
      <w:marLeft w:val="0"/>
      <w:marRight w:val="0"/>
      <w:marTop w:val="0"/>
      <w:marBottom w:val="0"/>
      <w:divBdr>
        <w:top w:val="none" w:sz="0" w:space="0" w:color="auto"/>
        <w:left w:val="none" w:sz="0" w:space="0" w:color="auto"/>
        <w:bottom w:val="none" w:sz="0" w:space="0" w:color="auto"/>
        <w:right w:val="none" w:sz="0" w:space="0" w:color="auto"/>
      </w:divBdr>
    </w:div>
    <w:div w:id="1428886324">
      <w:bodyDiv w:val="1"/>
      <w:marLeft w:val="0"/>
      <w:marRight w:val="0"/>
      <w:marTop w:val="0"/>
      <w:marBottom w:val="0"/>
      <w:divBdr>
        <w:top w:val="none" w:sz="0" w:space="0" w:color="auto"/>
        <w:left w:val="none" w:sz="0" w:space="0" w:color="auto"/>
        <w:bottom w:val="none" w:sz="0" w:space="0" w:color="auto"/>
        <w:right w:val="none" w:sz="0" w:space="0" w:color="auto"/>
      </w:divBdr>
    </w:div>
    <w:div w:id="1498688859">
      <w:bodyDiv w:val="1"/>
      <w:marLeft w:val="0"/>
      <w:marRight w:val="0"/>
      <w:marTop w:val="0"/>
      <w:marBottom w:val="0"/>
      <w:divBdr>
        <w:top w:val="none" w:sz="0" w:space="0" w:color="auto"/>
        <w:left w:val="none" w:sz="0" w:space="0" w:color="auto"/>
        <w:bottom w:val="none" w:sz="0" w:space="0" w:color="auto"/>
        <w:right w:val="none" w:sz="0" w:space="0" w:color="auto"/>
      </w:divBdr>
    </w:div>
    <w:div w:id="1513952134">
      <w:bodyDiv w:val="1"/>
      <w:marLeft w:val="0"/>
      <w:marRight w:val="0"/>
      <w:marTop w:val="0"/>
      <w:marBottom w:val="0"/>
      <w:divBdr>
        <w:top w:val="none" w:sz="0" w:space="0" w:color="auto"/>
        <w:left w:val="none" w:sz="0" w:space="0" w:color="auto"/>
        <w:bottom w:val="none" w:sz="0" w:space="0" w:color="auto"/>
        <w:right w:val="none" w:sz="0" w:space="0" w:color="auto"/>
      </w:divBdr>
    </w:div>
    <w:div w:id="1543588620">
      <w:bodyDiv w:val="1"/>
      <w:marLeft w:val="0"/>
      <w:marRight w:val="0"/>
      <w:marTop w:val="0"/>
      <w:marBottom w:val="0"/>
      <w:divBdr>
        <w:top w:val="none" w:sz="0" w:space="0" w:color="auto"/>
        <w:left w:val="none" w:sz="0" w:space="0" w:color="auto"/>
        <w:bottom w:val="none" w:sz="0" w:space="0" w:color="auto"/>
        <w:right w:val="none" w:sz="0" w:space="0" w:color="auto"/>
      </w:divBdr>
    </w:div>
    <w:div w:id="1596354822">
      <w:bodyDiv w:val="1"/>
      <w:marLeft w:val="0"/>
      <w:marRight w:val="0"/>
      <w:marTop w:val="0"/>
      <w:marBottom w:val="0"/>
      <w:divBdr>
        <w:top w:val="none" w:sz="0" w:space="0" w:color="auto"/>
        <w:left w:val="none" w:sz="0" w:space="0" w:color="auto"/>
        <w:bottom w:val="none" w:sz="0" w:space="0" w:color="auto"/>
        <w:right w:val="none" w:sz="0" w:space="0" w:color="auto"/>
      </w:divBdr>
    </w:div>
    <w:div w:id="1697775910">
      <w:bodyDiv w:val="1"/>
      <w:marLeft w:val="0"/>
      <w:marRight w:val="0"/>
      <w:marTop w:val="0"/>
      <w:marBottom w:val="0"/>
      <w:divBdr>
        <w:top w:val="none" w:sz="0" w:space="0" w:color="auto"/>
        <w:left w:val="none" w:sz="0" w:space="0" w:color="auto"/>
        <w:bottom w:val="none" w:sz="0" w:space="0" w:color="auto"/>
        <w:right w:val="none" w:sz="0" w:space="0" w:color="auto"/>
      </w:divBdr>
    </w:div>
    <w:div w:id="1720779878">
      <w:bodyDiv w:val="1"/>
      <w:marLeft w:val="0"/>
      <w:marRight w:val="0"/>
      <w:marTop w:val="0"/>
      <w:marBottom w:val="0"/>
      <w:divBdr>
        <w:top w:val="none" w:sz="0" w:space="0" w:color="auto"/>
        <w:left w:val="none" w:sz="0" w:space="0" w:color="auto"/>
        <w:bottom w:val="none" w:sz="0" w:space="0" w:color="auto"/>
        <w:right w:val="none" w:sz="0" w:space="0" w:color="auto"/>
      </w:divBdr>
    </w:div>
    <w:div w:id="1859346795">
      <w:bodyDiv w:val="1"/>
      <w:marLeft w:val="0"/>
      <w:marRight w:val="0"/>
      <w:marTop w:val="0"/>
      <w:marBottom w:val="0"/>
      <w:divBdr>
        <w:top w:val="none" w:sz="0" w:space="0" w:color="auto"/>
        <w:left w:val="none" w:sz="0" w:space="0" w:color="auto"/>
        <w:bottom w:val="none" w:sz="0" w:space="0" w:color="auto"/>
        <w:right w:val="none" w:sz="0" w:space="0" w:color="auto"/>
      </w:divBdr>
    </w:div>
    <w:div w:id="1928229958">
      <w:bodyDiv w:val="1"/>
      <w:marLeft w:val="0"/>
      <w:marRight w:val="0"/>
      <w:marTop w:val="0"/>
      <w:marBottom w:val="0"/>
      <w:divBdr>
        <w:top w:val="none" w:sz="0" w:space="0" w:color="auto"/>
        <w:left w:val="none" w:sz="0" w:space="0" w:color="auto"/>
        <w:bottom w:val="none" w:sz="0" w:space="0" w:color="auto"/>
        <w:right w:val="none" w:sz="0" w:space="0" w:color="auto"/>
      </w:divBdr>
    </w:div>
    <w:div w:id="1967932646">
      <w:bodyDiv w:val="1"/>
      <w:marLeft w:val="0"/>
      <w:marRight w:val="0"/>
      <w:marTop w:val="0"/>
      <w:marBottom w:val="0"/>
      <w:divBdr>
        <w:top w:val="none" w:sz="0" w:space="0" w:color="auto"/>
        <w:left w:val="none" w:sz="0" w:space="0" w:color="auto"/>
        <w:bottom w:val="none" w:sz="0" w:space="0" w:color="auto"/>
        <w:right w:val="none" w:sz="0" w:space="0" w:color="auto"/>
      </w:divBdr>
    </w:div>
    <w:div w:id="2012834251">
      <w:bodyDiv w:val="1"/>
      <w:marLeft w:val="0"/>
      <w:marRight w:val="0"/>
      <w:marTop w:val="0"/>
      <w:marBottom w:val="0"/>
      <w:divBdr>
        <w:top w:val="none" w:sz="0" w:space="0" w:color="auto"/>
        <w:left w:val="none" w:sz="0" w:space="0" w:color="auto"/>
        <w:bottom w:val="none" w:sz="0" w:space="0" w:color="auto"/>
        <w:right w:val="none" w:sz="0" w:space="0" w:color="auto"/>
      </w:divBdr>
    </w:div>
    <w:div w:id="2018145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hyperlink" Target="https://en.wikipedia.org/wiki/Frequency" TargetMode="External"/><Relationship Id="rId42" Type="http://schemas.openxmlformats.org/officeDocument/2006/relationships/image" Target="media/image24.png"/><Relationship Id="rId47" Type="http://schemas.microsoft.com/office/2007/relationships/hdphoto" Target="media/hdphoto2.wdp"/><Relationship Id="rId50" Type="http://schemas.openxmlformats.org/officeDocument/2006/relationships/hyperlink" Target="https://fr.wikipedia.org/wiki/Ligne_bifilaire" TargetMode="External"/><Relationship Id="rId55" Type="http://schemas.openxmlformats.org/officeDocument/2006/relationships/image" Target="media/image31.jpe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7.png"/><Relationship Id="rId92"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png"/><Relationship Id="rId29" Type="http://schemas.microsoft.com/office/2007/relationships/hdphoto" Target="media/hdphoto1.wdp"/><Relationship Id="rId11" Type="http://schemas.openxmlformats.org/officeDocument/2006/relationships/comments" Target="comments.xml"/><Relationship Id="rId24" Type="http://schemas.openxmlformats.org/officeDocument/2006/relationships/image" Target="media/image12.jpeg"/><Relationship Id="rId32" Type="http://schemas.openxmlformats.org/officeDocument/2006/relationships/hyperlink" Target="https://en.wikipedia.org/wiki/Wavelength"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footer" Target="footer2.xm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7.jpeg"/><Relationship Id="rId35" Type="http://schemas.openxmlformats.org/officeDocument/2006/relationships/hyperlink" Target="https://en.wikipedia.org/wiki/Resonant" TargetMode="External"/><Relationship Id="rId43" Type="http://schemas.openxmlformats.org/officeDocument/2006/relationships/image" Target="media/image25.png"/><Relationship Id="rId48" Type="http://schemas.openxmlformats.org/officeDocument/2006/relationships/hyperlink" Target="https://fr.wikipedia.org/wiki/Ligne_de_transmission" TargetMode="Externa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hyperlink" Target="file:///R:\Diploma\TD2019\SYND\johan.chenaux\Rapport\TD_2019.docx" TargetMode="External"/><Relationship Id="rId51" Type="http://schemas.openxmlformats.org/officeDocument/2006/relationships/hyperlink" Target="https://fr.wikipedia.org/wiki/Asym%C3%A9trique" TargetMode="External"/><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glossaryDocument" Target="glossary/document.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en.wikipedia.org/wiki/Wavelength"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18.png"/><Relationship Id="rId49" Type="http://schemas.openxmlformats.org/officeDocument/2006/relationships/hyperlink" Target="https://fr.wikipedia.org/wiki/Sym%C3%A9trie" TargetMode="External"/><Relationship Id="rId57" Type="http://schemas.openxmlformats.org/officeDocument/2006/relationships/image" Target="media/image33.png"/><Relationship Id="rId10" Type="http://schemas.openxmlformats.org/officeDocument/2006/relationships/hyperlink" Target="https://www.hesge.ch/hepia/laboratoire/laboratoire-daerodynamique-et-mecanique-des-fluides-industrielle" TargetMode="External"/><Relationship Id="rId31" Type="http://schemas.openxmlformats.org/officeDocument/2006/relationships/hyperlink" Target="https://en.wikipedia.org/wiki/Electrical_conductor" TargetMode="External"/><Relationship Id="rId44" Type="http://schemas.openxmlformats.org/officeDocument/2006/relationships/image" Target="media/image26.png"/><Relationship Id="rId52" Type="http://schemas.openxmlformats.org/officeDocument/2006/relationships/hyperlink" Target="https://fr.wikipedia.org/wiki/C%C3%A2ble_coaxial"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slf.ch/fr"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64.png"/></Relationships>
</file>

<file path=word/_rels/footer2.xml.rels><?xml version="1.0" encoding="UTF-8" standalone="yes"?>
<Relationships xmlns="http://schemas.openxmlformats.org/package/2006/relationships"><Relationship Id="rId2" Type="http://schemas.openxmlformats.org/officeDocument/2006/relationships/image" Target="media/image66.jpeg"/><Relationship Id="rId1" Type="http://schemas.openxmlformats.org/officeDocument/2006/relationships/image" Target="media/image6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ena\OneDrive\Documents\Mod&#232;les%20Office%20personnalis&#233;s\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7A51524E236478C8574FEDE29C08D6F"/>
        <w:category>
          <w:name w:val="General"/>
          <w:gallery w:val="placeholder"/>
        </w:category>
        <w:types>
          <w:type w:val="bbPlcHdr"/>
        </w:types>
        <w:behaviors>
          <w:behavior w:val="content"/>
        </w:behaviors>
        <w:guid w:val="{D739491E-82A4-466B-863B-9AF125801A42}"/>
      </w:docPartPr>
      <w:docPartBody>
        <w:p w:rsidR="00FA5693" w:rsidRDefault="00E54079">
          <w:r w:rsidRPr="00F8126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369"/>
    <w:rsid w:val="00295369"/>
    <w:rsid w:val="00306EA0"/>
    <w:rsid w:val="00310811"/>
    <w:rsid w:val="003D22D7"/>
    <w:rsid w:val="003D2759"/>
    <w:rsid w:val="00535895"/>
    <w:rsid w:val="0069533E"/>
    <w:rsid w:val="00855D08"/>
    <w:rsid w:val="009671F2"/>
    <w:rsid w:val="00970284"/>
    <w:rsid w:val="00DA14D4"/>
    <w:rsid w:val="00DB49B3"/>
    <w:rsid w:val="00E54079"/>
    <w:rsid w:val="00F91038"/>
    <w:rsid w:val="00FA569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22D7"/>
    <w:rPr>
      <w:color w:val="808080"/>
    </w:rPr>
  </w:style>
  <w:style w:type="paragraph" w:customStyle="1" w:styleId="2B162BBAD0C24086B78F2D776A332F48">
    <w:name w:val="2B162BBAD0C24086B78F2D776A332F48"/>
    <w:rsid w:val="00295369"/>
  </w:style>
  <w:style w:type="paragraph" w:customStyle="1" w:styleId="C71DA4B355C1460FB33E1B53D899D79A">
    <w:name w:val="C71DA4B355C1460FB33E1B53D899D79A"/>
    <w:rsid w:val="00295369"/>
  </w:style>
  <w:style w:type="paragraph" w:customStyle="1" w:styleId="01BB22A7292D45939D893A8F1E814188">
    <w:name w:val="01BB22A7292D45939D893A8F1E814188"/>
    <w:rsid w:val="0029536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wik</b:Tag>
    <b:SourceType>InternetSite</b:SourceType>
    <b:Guid>{368C9039-5EFC-4740-927A-FB7675E25FA0}</b:Guid>
    <b:Title>Antenne log-périodique</b:Title>
    <b:Author>
      <b:Author>
        <b:NameList>
          <b:Person>
            <b:Last>wikipedia</b:Last>
          </b:Person>
        </b:NameList>
      </b:Author>
    </b:Author>
    <b:URL>https://fr.wikipedia.org/wiki/Antenne_log-p%C3%A9riodique</b:URL>
    <b:RefOrder>1</b:RefOrder>
  </b:Source>
  <b:Source>
    <b:Tag>LBC</b:Tag>
    <b:SourceType>Book</b:SourceType>
    <b:Guid>{33925D65-F5E2-4273-8CC7-20DA533EB737}</b:Guid>
    <b:Title>21st edition of The ARRL Antenna Handbook</b:Title>
    <b:Author>
      <b:Author>
        <b:NameList>
          <b:Person>
            <b:Last>Cebik</b:Last>
            <b:First>L.</b:First>
            <b:Middle>B.</b:Middle>
          </b:Person>
        </b:NameList>
      </b:Author>
    </b:Author>
    <b:RefOrder>4</b:RefOrder>
  </b:Source>
  <b:Source>
    <b:Tag>wik1</b:Tag>
    <b:SourceType>DocumentFromInternetSite</b:SourceType>
    <b:Guid>{7F992D24-D022-4131-BCB0-DCA683DD31E5}</b:Guid>
    <b:Author>
      <b:Author>
        <b:NameList>
          <b:Person>
            <b:Last>wikipedia</b:Last>
          </b:Person>
        </b:NameList>
      </b:Author>
    </b:Author>
    <b:Title>Balun</b:Title>
    <b:URL>https://fr.wikipedia.org/wiki/Balun</b:URL>
    <b:RefOrder>3</b:RefOrder>
  </b:Source>
  <b:Source xmlns:b="http://schemas.openxmlformats.org/officeDocument/2006/bibliography">
    <b:Tag>Ant</b:Tag>
    <b:SourceType>DocumentFromInternetSite</b:SourceType>
    <b:Guid>{538175FA-9CE3-4291-9E84-A61EFBE09343}</b:Guid>
    <b:Title>Antenna Theory - Log-periodic Antenna</b:Title>
    <b:URL>https://www.tutorialspoint.com/antenna_theory/log_periodic_antenna_theory.htm</b:URL>
    <b:RefOrder>5</b:RefOrder>
  </b:Source>
  <b:Source>
    <b:Tag>ahs</b:Tag>
    <b:SourceType>DocumentFromInternetSite</b:SourceType>
    <b:Guid>{68CE1D10-281B-4711-8480-27EFDFCFD784}</b:Guid>
    <b:Author>
      <b:Author>
        <b:NameList>
          <b:Person>
            <b:Last>ahsystems</b:Last>
          </b:Person>
        </b:NameList>
      </b:Author>
    </b:Author>
    <b:Title>Log Periodic Antenna image</b:Title>
    <b:URL>https://www.ahsystems.com/catalog/SAS-512-4.php</b:URL>
    <b:RefOrder>6</b:RefOrder>
  </b:Source>
  <b:Source>
    <b:Tag>MdA</b:Tag>
    <b:SourceType>ElectronicSource</b:SourceType>
    <b:Guid>{F8BC2A46-C202-41CF-B9D3-9146777C58D8}</b:Guid>
    <b:Title>Design and Performance Analysis of a Log Periodic Dipole</b:Title>
    <b:Author>
      <b:Author>
        <b:NameList>
          <b:Person>
            <b:Last>Islam</b:Last>
            <b:First>Md.</b:First>
            <b:Middle>Ashraful</b:Middle>
          </b:Person>
        </b:NameList>
      </b:Author>
    </b:Author>
    <b:Publisher>journal of microwave engineering &amp; technologies ISSN: 2349-9001</b:Publisher>
    <b:RefOrder>7</b:RefOrder>
  </b:Source>
  <b:Source>
    <b:Tag>Str</b:Tag>
    <b:SourceType>InternetSite</b:SourceType>
    <b:Guid>{06FD0CEB-3CE0-4EA8-8851-7425293BD460}</b:Guid>
    <b:Title>Log‑Periodic Dipole Array Calculator</b:Title>
    <b:Author>
      <b:Author>
        <b:NameList>
          <b:Person>
            <b:Last>Stroobandt</b:Last>
            <b:First>Serge</b:First>
          </b:Person>
          <b:Person>
            <b:Last>McCue</b:Last>
            <b:First>Michael</b:First>
          </b:Person>
        </b:NameList>
      </b:Author>
    </b:Author>
    <b:URL>https://hamwaves.com/lpda/en/index.html</b:URL>
    <b:RefOrder>8</b:RefOrder>
  </b:Source>
  <b:Source>
    <b:Tag>Wik</b:Tag>
    <b:SourceType>InternetSite</b:SourceType>
    <b:Guid>{47AEC9A8-1809-4B4A-A426-9B4F95745648}</b:Guid>
    <b:Author>
      <b:Author>
        <b:NameList>
          <b:Person>
            <b:Last>Wikipedia</b:Last>
          </b:Person>
        </b:NameList>
      </b:Author>
    </b:Author>
    <b:Title>Loop antenna</b:Title>
    <b:URL>https://en.wikipedia.org/wiki/Loop_antenna</b:URL>
    <b:RefOrder>2</b:RefOrder>
  </b:Source>
  <b:Source>
    <b:Tag>Dat</b:Tag>
    <b:SourceType>ElectronicSource</b:SourceType>
    <b:Guid>{23857923-E702-4E8F-97DF-7A3F1CCD1A09}</b:Guid>
    <b:Author>
      <b:Author>
        <b:NameList>
          <b:Person>
            <b:Last>DataSheet</b:Last>
          </b:Person>
        </b:NameList>
      </b:Author>
    </b:Author>
    <b:Title>LT5537, Wide Dynamic Range</b:Title>
    <b:Publisher>Linear_Technlogy</b:Publisher>
    <b:RefOrder>9</b:RefOrder>
  </b:Source>
  <b:Source>
    <b:Tag>wik2</b:Tag>
    <b:SourceType>InternetSite</b:SourceType>
    <b:Guid>{238A85FF-1885-4CED-8EB2-B0CEE6677435}</b:Guid>
    <b:Author>
      <b:Author>
        <b:NameList>
          <b:Person>
            <b:Last>wikipedia</b:Last>
          </b:Person>
        </b:NameList>
      </b:Author>
    </b:Author>
    <b:Title>UART</b:Title>
    <b:URL>https://fr.wikipedia.org/wiki/UART</b:URL>
    <b:RefOrder>10</b:RefOrder>
  </b:Source>
</b:Sources>
</file>

<file path=customXml/itemProps1.xml><?xml version="1.0" encoding="utf-8"?>
<ds:datastoreItem xmlns:ds="http://schemas.openxmlformats.org/officeDocument/2006/customXml" ds:itemID="{50E1399A-4DBD-4D26-BB17-714609AD6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rapport.dotx</Template>
  <TotalTime>0</TotalTime>
  <Pages>54</Pages>
  <Words>9224</Words>
  <Characters>50737</Characters>
  <Application>Microsoft Office Word</Application>
  <DocSecurity>0</DocSecurity>
  <Lines>422</Lines>
  <Paragraphs>119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SensorBall for avalanche analysis</vt:lpstr>
      <vt:lpstr/>
    </vt:vector>
  </TitlesOfParts>
  <Company/>
  <LinksUpToDate>false</LinksUpToDate>
  <CharactersWithSpaces>59842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SensorBall for avalanche analysis</dc:title>
  <dc:subject/>
  <dc:creator>johan chenaux</dc:creator>
  <cp:keywords/>
  <dc:description/>
  <cp:lastModifiedBy>Johan Chenaux</cp:lastModifiedBy>
  <cp:revision>12</cp:revision>
  <dcterms:created xsi:type="dcterms:W3CDTF">2019-05-13T06:46:00Z</dcterms:created>
  <dcterms:modified xsi:type="dcterms:W3CDTF">2019-07-30T09:15:00Z</dcterms:modified>
</cp:coreProperties>
</file>